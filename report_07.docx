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8CF2" w14:textId="77777777" w:rsidR="006C7FFC" w:rsidRDefault="006C7FFC" w:rsidP="006C7FFC">
      <w:pPr>
        <w:pStyle w:val="a3"/>
        <w:jc w:val="center"/>
      </w:pPr>
      <w:r>
        <w:t>[</w:t>
      </w:r>
      <w:r>
        <w:rPr>
          <w:rFonts w:hint="eastAsia"/>
        </w:rPr>
        <w:t>P</w:t>
      </w:r>
      <w:r>
        <w:t>roject #1]</w:t>
      </w:r>
    </w:p>
    <w:p w14:paraId="6FDCEFC9" w14:textId="77777777" w:rsidR="006C7FFC" w:rsidRPr="00E27E70" w:rsidRDefault="006C7FFC" w:rsidP="006C7FFC">
      <w:pPr>
        <w:pStyle w:val="a3"/>
        <w:jc w:val="center"/>
      </w:pPr>
      <w:r w:rsidRPr="00E27E70">
        <w:t>Traveling Salesman Problem</w:t>
      </w:r>
    </w:p>
    <w:p w14:paraId="09E7E3FD" w14:textId="77777777" w:rsidR="006C7FFC" w:rsidRDefault="006C7FFC" w:rsidP="006C7FFC">
      <w:pPr>
        <w:spacing w:after="0"/>
        <w:jc w:val="center"/>
      </w:pPr>
    </w:p>
    <w:p w14:paraId="20221F07" w14:textId="77777777" w:rsidR="006C7FFC" w:rsidRDefault="006C7FFC" w:rsidP="006C7FFC">
      <w:pPr>
        <w:spacing w:after="0"/>
        <w:jc w:val="center"/>
      </w:pPr>
    </w:p>
    <w:p w14:paraId="580D1945" w14:textId="77777777" w:rsidR="006C7FFC" w:rsidRDefault="006C7FFC" w:rsidP="006C7FFC">
      <w:pPr>
        <w:spacing w:after="0"/>
        <w:jc w:val="center"/>
      </w:pPr>
    </w:p>
    <w:p w14:paraId="098F6215" w14:textId="77777777" w:rsidR="006C7FFC" w:rsidRPr="009012B2" w:rsidRDefault="006C7FFC" w:rsidP="006C7FFC">
      <w:pPr>
        <w:spacing w:after="0"/>
        <w:jc w:val="center"/>
        <w:rPr>
          <w:sz w:val="40"/>
        </w:rPr>
      </w:pPr>
      <w:r w:rsidRPr="009012B2">
        <w:rPr>
          <w:sz w:val="40"/>
        </w:rPr>
        <w:t>[</w:t>
      </w:r>
      <w:r>
        <w:rPr>
          <w:rFonts w:hint="eastAsia"/>
          <w:sz w:val="40"/>
        </w:rPr>
        <w:t>T</w:t>
      </w:r>
      <w:r>
        <w:rPr>
          <w:sz w:val="40"/>
        </w:rPr>
        <w:t>eam Name (#</w:t>
      </w:r>
      <w:r>
        <w:rPr>
          <w:rFonts w:hint="eastAsia"/>
          <w:sz w:val="40"/>
        </w:rPr>
        <w:t xml:space="preserve">팀 </w:t>
      </w:r>
      <w:r>
        <w:rPr>
          <w:sz w:val="40"/>
        </w:rPr>
        <w:t>07)</w:t>
      </w:r>
      <w:r w:rsidRPr="009012B2">
        <w:rPr>
          <w:rFonts w:hint="eastAsia"/>
          <w:sz w:val="40"/>
        </w:rPr>
        <w:t>]</w:t>
      </w:r>
    </w:p>
    <w:p w14:paraId="5CB27653" w14:textId="77777777" w:rsidR="006C7FFC" w:rsidRDefault="006C7FFC" w:rsidP="006C7FFC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45723EEB" w14:textId="77777777" w:rsidR="006C7FFC" w:rsidRDefault="006C7FFC" w:rsidP="006C7FFC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4AE4A55F" w14:textId="77777777" w:rsidR="006C7FFC" w:rsidRDefault="006C7FFC" w:rsidP="006C7FFC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40A90BD9" w14:textId="77777777" w:rsidR="006C7FFC" w:rsidRDefault="006C7FFC" w:rsidP="006C7FFC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3038519C" w14:textId="77777777" w:rsidR="006C7FFC" w:rsidRDefault="006C7FFC" w:rsidP="006C7FFC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7B9F95F9" w14:textId="77777777" w:rsidR="006C7FFC" w:rsidRDefault="006C7FFC" w:rsidP="006C7FFC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34497C86" w14:textId="77777777" w:rsidR="006C7FFC" w:rsidRDefault="006C7FFC" w:rsidP="006C7FFC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023AFF51" w14:textId="77777777" w:rsidR="006C7FFC" w:rsidRDefault="006C7FFC" w:rsidP="006C7FFC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65"/>
        <w:gridCol w:w="1261"/>
        <w:gridCol w:w="2411"/>
        <w:gridCol w:w="992"/>
        <w:gridCol w:w="2947"/>
      </w:tblGrid>
      <w:tr w:rsidR="006C7FFC" w14:paraId="2BF4871C" w14:textId="77777777" w:rsidTr="008358DC">
        <w:tc>
          <w:tcPr>
            <w:tcW w:w="1965" w:type="dxa"/>
          </w:tcPr>
          <w:p w14:paraId="2C6189B7" w14:textId="77777777" w:rsidR="006C7FFC" w:rsidRDefault="006C7FFC" w:rsidP="008358DC">
            <w:pPr>
              <w:rPr>
                <w:lang w:val="ko-KR"/>
              </w:rPr>
            </w:pPr>
          </w:p>
        </w:tc>
        <w:tc>
          <w:tcPr>
            <w:tcW w:w="1261" w:type="dxa"/>
          </w:tcPr>
          <w:p w14:paraId="34ECE94E" w14:textId="77777777" w:rsidR="006C7FFC" w:rsidRPr="009012B2" w:rsidRDefault="006C7FFC" w:rsidP="008358DC">
            <w:pPr>
              <w:jc w:val="center"/>
              <w:rPr>
                <w:b/>
                <w:lang w:val="ko-KR"/>
              </w:rPr>
            </w:pPr>
            <w:r w:rsidRPr="009012B2">
              <w:rPr>
                <w:rFonts w:hint="eastAsia"/>
                <w:b/>
                <w:lang w:val="ko-KR"/>
              </w:rPr>
              <w:t>이름</w:t>
            </w:r>
          </w:p>
        </w:tc>
        <w:tc>
          <w:tcPr>
            <w:tcW w:w="2411" w:type="dxa"/>
          </w:tcPr>
          <w:p w14:paraId="7FBF2C2D" w14:textId="77777777" w:rsidR="006C7FFC" w:rsidRPr="009012B2" w:rsidRDefault="006C7FFC" w:rsidP="008358DC">
            <w:pPr>
              <w:jc w:val="center"/>
              <w:rPr>
                <w:b/>
                <w:lang w:val="ko-KR"/>
              </w:rPr>
            </w:pPr>
            <w:r w:rsidRPr="009012B2">
              <w:rPr>
                <w:rFonts w:hint="eastAsia"/>
                <w:b/>
                <w:lang w:val="ko-KR"/>
              </w:rPr>
              <w:t>학번</w:t>
            </w:r>
          </w:p>
        </w:tc>
        <w:tc>
          <w:tcPr>
            <w:tcW w:w="992" w:type="dxa"/>
          </w:tcPr>
          <w:p w14:paraId="640EA831" w14:textId="77777777" w:rsidR="006C7FFC" w:rsidRPr="009012B2" w:rsidRDefault="006C7FFC" w:rsidP="008358DC">
            <w:pPr>
              <w:jc w:val="center"/>
              <w:rPr>
                <w:b/>
                <w:lang w:val="ko-KR"/>
              </w:rPr>
            </w:pPr>
            <w:r>
              <w:rPr>
                <w:rFonts w:hint="eastAsia"/>
                <w:b/>
                <w:lang w:val="ko-KR"/>
              </w:rPr>
              <w:t>학년</w:t>
            </w:r>
          </w:p>
        </w:tc>
        <w:tc>
          <w:tcPr>
            <w:tcW w:w="2947" w:type="dxa"/>
          </w:tcPr>
          <w:p w14:paraId="215744BB" w14:textId="77777777" w:rsidR="006C7FFC" w:rsidRPr="009012B2" w:rsidRDefault="006C7FFC" w:rsidP="008358DC">
            <w:pPr>
              <w:jc w:val="center"/>
              <w:rPr>
                <w:b/>
                <w:lang w:val="ko-KR"/>
              </w:rPr>
            </w:pPr>
            <w:r w:rsidRPr="009012B2">
              <w:rPr>
                <w:rFonts w:hint="eastAsia"/>
                <w:b/>
                <w:lang w:val="ko-KR"/>
              </w:rPr>
              <w:t>E</w:t>
            </w:r>
            <w:r>
              <w:rPr>
                <w:b/>
                <w:lang w:val="ko-KR"/>
              </w:rPr>
              <w:t>-</w:t>
            </w:r>
            <w:r w:rsidRPr="009012B2">
              <w:rPr>
                <w:b/>
                <w:lang w:val="ko-KR"/>
              </w:rPr>
              <w:t>mail</w:t>
            </w:r>
          </w:p>
        </w:tc>
      </w:tr>
      <w:tr w:rsidR="006C7FFC" w14:paraId="7BF17C8D" w14:textId="77777777" w:rsidTr="008358DC">
        <w:tc>
          <w:tcPr>
            <w:tcW w:w="1965" w:type="dxa"/>
          </w:tcPr>
          <w:p w14:paraId="5EF01A75" w14:textId="77777777" w:rsidR="006C7FFC" w:rsidRDefault="006C7FFC" w:rsidP="008358DC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팀장</w:t>
            </w:r>
          </w:p>
        </w:tc>
        <w:tc>
          <w:tcPr>
            <w:tcW w:w="1261" w:type="dxa"/>
          </w:tcPr>
          <w:p w14:paraId="3C33D9D0" w14:textId="77777777" w:rsidR="006C7FFC" w:rsidRDefault="006C7FFC" w:rsidP="008358DC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박진혁</w:t>
            </w:r>
          </w:p>
        </w:tc>
        <w:tc>
          <w:tcPr>
            <w:tcW w:w="2411" w:type="dxa"/>
          </w:tcPr>
          <w:p w14:paraId="2C37DC34" w14:textId="77777777" w:rsidR="006C7FFC" w:rsidRDefault="006C7FFC" w:rsidP="008358DC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</w:t>
            </w:r>
            <w:r>
              <w:rPr>
                <w:lang w:val="ko-KR"/>
              </w:rPr>
              <w:t>0180293</w:t>
            </w:r>
          </w:p>
        </w:tc>
        <w:tc>
          <w:tcPr>
            <w:tcW w:w="992" w:type="dxa"/>
          </w:tcPr>
          <w:p w14:paraId="76076FFC" w14:textId="77777777" w:rsidR="006C7FFC" w:rsidRDefault="006C7FFC" w:rsidP="008358DC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3</w:t>
            </w:r>
          </w:p>
        </w:tc>
        <w:tc>
          <w:tcPr>
            <w:tcW w:w="2947" w:type="dxa"/>
          </w:tcPr>
          <w:p w14:paraId="16600020" w14:textId="2E7C10E4" w:rsidR="006C7FFC" w:rsidRDefault="00E61B2C" w:rsidP="008358DC">
            <w:pPr>
              <w:jc w:val="center"/>
              <w:rPr>
                <w:lang w:val="ko-KR"/>
              </w:rPr>
            </w:pPr>
            <w:hyperlink r:id="rId8" w:history="1">
              <w:r w:rsidR="001D43DD" w:rsidRPr="00C44F6E">
                <w:rPr>
                  <w:rStyle w:val="af8"/>
                  <w:rFonts w:hint="eastAsia"/>
                </w:rPr>
                <w:t>j</w:t>
              </w:r>
              <w:r w:rsidR="001D43DD" w:rsidRPr="00C44F6E">
                <w:rPr>
                  <w:rStyle w:val="af8"/>
                  <w:lang w:val="ko-KR"/>
                </w:rPr>
                <w:t>h040597@naver.com</w:t>
              </w:r>
            </w:hyperlink>
          </w:p>
        </w:tc>
      </w:tr>
      <w:tr w:rsidR="006C7FFC" w14:paraId="68C01C8D" w14:textId="77777777" w:rsidTr="008358DC">
        <w:tc>
          <w:tcPr>
            <w:tcW w:w="1965" w:type="dxa"/>
          </w:tcPr>
          <w:p w14:paraId="7A441E83" w14:textId="77777777" w:rsidR="006C7FFC" w:rsidRDefault="006C7FFC" w:rsidP="008358DC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조원1</w:t>
            </w:r>
          </w:p>
        </w:tc>
        <w:tc>
          <w:tcPr>
            <w:tcW w:w="1261" w:type="dxa"/>
          </w:tcPr>
          <w:p w14:paraId="22537A02" w14:textId="77777777" w:rsidR="006C7FFC" w:rsidRDefault="006C7FFC" w:rsidP="008358DC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임성현</w:t>
            </w:r>
          </w:p>
        </w:tc>
        <w:tc>
          <w:tcPr>
            <w:tcW w:w="2411" w:type="dxa"/>
          </w:tcPr>
          <w:p w14:paraId="777C6049" w14:textId="77777777" w:rsidR="006C7FFC" w:rsidRDefault="006C7FFC" w:rsidP="008358DC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</w:t>
            </w:r>
            <w:r>
              <w:rPr>
                <w:lang w:val="ko-KR"/>
              </w:rPr>
              <w:t>0180325</w:t>
            </w:r>
          </w:p>
        </w:tc>
        <w:tc>
          <w:tcPr>
            <w:tcW w:w="992" w:type="dxa"/>
          </w:tcPr>
          <w:p w14:paraId="7986CE3F" w14:textId="77777777" w:rsidR="006C7FFC" w:rsidRDefault="006C7FFC" w:rsidP="008358DC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3</w:t>
            </w:r>
          </w:p>
        </w:tc>
        <w:tc>
          <w:tcPr>
            <w:tcW w:w="2947" w:type="dxa"/>
          </w:tcPr>
          <w:p w14:paraId="43A33F4C" w14:textId="77777777" w:rsidR="006C7FFC" w:rsidRDefault="006C7FFC" w:rsidP="008358DC">
            <w:pPr>
              <w:jc w:val="center"/>
              <w:rPr>
                <w:lang w:val="ko-KR"/>
              </w:rPr>
            </w:pPr>
            <w:r w:rsidRPr="005C0926">
              <w:rPr>
                <w:lang w:val="ko-KR"/>
              </w:rPr>
              <w:t>jfknfj920@soongsil.ac.kr</w:t>
            </w:r>
          </w:p>
        </w:tc>
      </w:tr>
      <w:tr w:rsidR="006C7FFC" w14:paraId="007E7B52" w14:textId="77777777" w:rsidTr="008358DC">
        <w:tc>
          <w:tcPr>
            <w:tcW w:w="1965" w:type="dxa"/>
          </w:tcPr>
          <w:p w14:paraId="2D14342D" w14:textId="77777777" w:rsidR="006C7FFC" w:rsidRDefault="006C7FFC" w:rsidP="008358DC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조원2</w:t>
            </w:r>
          </w:p>
        </w:tc>
        <w:tc>
          <w:tcPr>
            <w:tcW w:w="1261" w:type="dxa"/>
          </w:tcPr>
          <w:p w14:paraId="7B226BD9" w14:textId="77777777" w:rsidR="006C7FFC" w:rsidRDefault="006C7FFC" w:rsidP="008358DC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박병수</w:t>
            </w:r>
          </w:p>
        </w:tc>
        <w:tc>
          <w:tcPr>
            <w:tcW w:w="2411" w:type="dxa"/>
          </w:tcPr>
          <w:p w14:paraId="72906B4D" w14:textId="77777777" w:rsidR="006C7FFC" w:rsidRDefault="006C7FFC" w:rsidP="008358DC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2</w:t>
            </w:r>
            <w:r>
              <w:rPr>
                <w:lang w:val="ko-KR"/>
              </w:rPr>
              <w:t>0170283</w:t>
            </w:r>
          </w:p>
        </w:tc>
        <w:tc>
          <w:tcPr>
            <w:tcW w:w="992" w:type="dxa"/>
          </w:tcPr>
          <w:p w14:paraId="29715266" w14:textId="77777777" w:rsidR="006C7FFC" w:rsidRDefault="006C7FFC" w:rsidP="008358DC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3</w:t>
            </w:r>
          </w:p>
        </w:tc>
        <w:tc>
          <w:tcPr>
            <w:tcW w:w="2947" w:type="dxa"/>
          </w:tcPr>
          <w:p w14:paraId="7B72DC68" w14:textId="77777777" w:rsidR="006C7FFC" w:rsidRDefault="006C7FFC" w:rsidP="008358DC">
            <w:pPr>
              <w:jc w:val="center"/>
              <w:rPr>
                <w:lang w:val="ko-KR"/>
              </w:rPr>
            </w:pPr>
            <w:r w:rsidRPr="005C0926">
              <w:rPr>
                <w:lang w:val="ko-KR"/>
              </w:rPr>
              <w:t>byeongsu@soongsil.ac.kr</w:t>
            </w:r>
          </w:p>
        </w:tc>
      </w:tr>
    </w:tbl>
    <w:p w14:paraId="0F47E374" w14:textId="77777777" w:rsidR="00C8059F" w:rsidRDefault="0089094B" w:rsidP="00C8059F">
      <w:pPr>
        <w:pStyle w:val="1"/>
        <w:rPr>
          <w:lang w:val="ko-KR"/>
        </w:rPr>
      </w:pPr>
      <w:r>
        <w:rPr>
          <w:lang w:val="ko-KR"/>
        </w:rPr>
        <w:lastRenderedPageBreak/>
        <w:t>Introduction</w:t>
      </w:r>
    </w:p>
    <w:p w14:paraId="53ED8AF8" w14:textId="2AC3EE08" w:rsidR="009012B2" w:rsidRDefault="00C47256" w:rsidP="009012B2">
      <w:pPr>
        <w:rPr>
          <w:lang w:val="ko-KR"/>
        </w:rPr>
      </w:pPr>
      <w:r>
        <w:rPr>
          <w:lang w:val="ko-KR"/>
        </w:rPr>
        <w:t>T</w:t>
      </w:r>
      <w:r w:rsidR="00BD65B7">
        <w:rPr>
          <w:lang w:val="ko-KR"/>
        </w:rPr>
        <w:t>SP</w:t>
      </w:r>
      <w:r>
        <w:rPr>
          <w:rFonts w:hint="eastAsia"/>
          <w:lang w:val="ko-KR"/>
        </w:rPr>
        <w:t>의 해를 유전 알고리즘을 이용해 구하기 위해서 몇 가지 방법을 제안하고</w:t>
      </w:r>
      <w:r>
        <w:rPr>
          <w:lang w:val="ko-KR"/>
        </w:rPr>
        <w:t xml:space="preserve">, </w:t>
      </w:r>
      <w:r>
        <w:rPr>
          <w:rFonts w:hint="eastAsia"/>
          <w:lang w:val="ko-KR"/>
        </w:rPr>
        <w:t>프로그램으로 구현해서 비교한다.</w:t>
      </w:r>
    </w:p>
    <w:p w14:paraId="2A7FECDA" w14:textId="2E169A6D" w:rsidR="00C47256" w:rsidRDefault="00C47256" w:rsidP="009012B2">
      <w:pPr>
        <w:rPr>
          <w:lang w:val="ko-KR"/>
        </w:rPr>
      </w:pPr>
      <w:r>
        <w:rPr>
          <w:rFonts w:hint="eastAsia"/>
          <w:lang w:val="ko-KR"/>
        </w:rPr>
        <w:t>비교할 방법들은 다음과 같다.</w:t>
      </w:r>
    </w:p>
    <w:p w14:paraId="342F0C62" w14:textId="27EF1BBB" w:rsidR="00C47256" w:rsidRDefault="00C47256" w:rsidP="00C47256">
      <w:pPr>
        <w:pStyle w:val="af2"/>
        <w:numPr>
          <w:ilvl w:val="0"/>
          <w:numId w:val="22"/>
        </w:numPr>
        <w:rPr>
          <w:lang w:val="ko-KR"/>
        </w:rPr>
      </w:pPr>
      <w:r>
        <w:rPr>
          <w:rFonts w:hint="eastAsia"/>
          <w:lang w:val="ko-KR"/>
        </w:rPr>
        <w:t>완전 무작위로 도시의 순서를 정함</w:t>
      </w:r>
    </w:p>
    <w:p w14:paraId="1B07A0EA" w14:textId="336460F8" w:rsidR="00C47256" w:rsidRDefault="00C47256" w:rsidP="00C47256">
      <w:pPr>
        <w:pStyle w:val="af2"/>
        <w:numPr>
          <w:ilvl w:val="0"/>
          <w:numId w:val="22"/>
        </w:numPr>
        <w:rPr>
          <w:lang w:val="ko-KR"/>
        </w:rPr>
      </w:pPr>
      <w:r>
        <w:rPr>
          <w:rFonts w:hint="eastAsia"/>
          <w:lang w:val="ko-KR"/>
        </w:rPr>
        <w:t>유전 알고리즘만을 사용해서 도시의 순서를 정함</w:t>
      </w:r>
    </w:p>
    <w:p w14:paraId="51E54791" w14:textId="7B76303C" w:rsidR="00BD65B7" w:rsidRPr="00BD65B7" w:rsidRDefault="00C47256" w:rsidP="00C47256">
      <w:pPr>
        <w:pStyle w:val="af2"/>
        <w:numPr>
          <w:ilvl w:val="0"/>
          <w:numId w:val="22"/>
        </w:numPr>
        <w:rPr>
          <w:lang w:val="ko-KR"/>
        </w:rPr>
      </w:pPr>
      <w:r>
        <w:rPr>
          <w:rFonts w:hint="eastAsia"/>
          <w:lang w:val="ko-KR"/>
        </w:rPr>
        <w:t>전체 공간을 몇 개의 도시로 이루어진 클러스터로 나눈 뒤,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그 클러스터의 순서를 유전 알고리즘을 사용해 결정함</w:t>
      </w:r>
    </w:p>
    <w:p w14:paraId="2BDE3D34" w14:textId="77777777" w:rsidR="00C47256" w:rsidRPr="00C47256" w:rsidRDefault="00C47256" w:rsidP="00C47256">
      <w:pPr>
        <w:rPr>
          <w:lang w:val="ko-KR"/>
        </w:rPr>
      </w:pPr>
    </w:p>
    <w:p w14:paraId="5AF91DEA" w14:textId="77777777" w:rsidR="00C8059F" w:rsidRDefault="0048254C" w:rsidP="0089094B">
      <w:pPr>
        <w:pStyle w:val="1"/>
        <w:rPr>
          <w:lang w:val="ko-KR"/>
        </w:rPr>
      </w:pPr>
      <w:r>
        <w:rPr>
          <w:rFonts w:hint="eastAsia"/>
          <w:lang w:val="ko-KR"/>
        </w:rPr>
        <w:t>Main Structure</w:t>
      </w:r>
    </w:p>
    <w:p w14:paraId="55EE701A" w14:textId="77777777" w:rsidR="00BD65B7" w:rsidRPr="008D53A3" w:rsidRDefault="00BD65B7" w:rsidP="00BD65B7">
      <w:pPr>
        <w:rPr>
          <w:b/>
          <w:bCs/>
          <w:sz w:val="30"/>
          <w:szCs w:val="30"/>
          <w:lang w:val="ko-KR"/>
        </w:rPr>
      </w:pPr>
      <w:r w:rsidRPr="008D53A3">
        <w:rPr>
          <w:rFonts w:hint="eastAsia"/>
          <w:b/>
          <w:bCs/>
          <w:sz w:val="30"/>
          <w:szCs w:val="30"/>
          <w:lang w:val="ko-KR"/>
        </w:rPr>
        <w:t>완전 무작위로 도시의 순서 정하기</w:t>
      </w:r>
    </w:p>
    <w:p w14:paraId="3585EEAF" w14:textId="0E283E69" w:rsidR="00845D75" w:rsidRDefault="00845D75" w:rsidP="008D53A3">
      <w:pPr>
        <w:ind w:firstLineChars="100" w:firstLine="220"/>
        <w:rPr>
          <w:lang w:val="ko-KR"/>
        </w:rPr>
      </w:pPr>
      <w:r>
        <w:rPr>
          <w:rFonts w:hint="eastAsia"/>
          <w:lang w:val="ko-KR"/>
        </w:rPr>
        <w:t>완전 무작위로 정해진 도시 방문 순서는 대조군으로,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상당히 좋지 않은 결과가 나타날 것으로 예상된다.</w:t>
      </w:r>
      <w:r w:rsidR="008D53A3"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앞으로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설명할 알고리즘의 일차적 목표는 이 방법으로 정해진 도시 방문 순서보다 빨라야 한다는 것이다.</w:t>
      </w:r>
    </w:p>
    <w:p w14:paraId="204944E4" w14:textId="35ADF77D" w:rsidR="00FE5E46" w:rsidRDefault="00FE5E46" w:rsidP="00845D75">
      <w:pPr>
        <w:rPr>
          <w:lang w:val="ko-KR"/>
        </w:rPr>
      </w:pPr>
    </w:p>
    <w:p w14:paraId="6DFC380B" w14:textId="2B70FDD1" w:rsidR="00FF19A9" w:rsidRPr="008321E6" w:rsidRDefault="00421864" w:rsidP="00845D75">
      <w:pPr>
        <w:rPr>
          <w:b/>
          <w:bCs/>
          <w:sz w:val="30"/>
          <w:szCs w:val="30"/>
          <w:lang w:val="ko-KR"/>
        </w:rPr>
      </w:pPr>
      <w:r w:rsidRPr="008321E6">
        <w:rPr>
          <w:rFonts w:hint="eastAsia"/>
          <w:b/>
          <w:bCs/>
          <w:sz w:val="30"/>
          <w:szCs w:val="30"/>
          <w:lang w:val="ko-KR"/>
        </w:rPr>
        <w:t>유전 알고리즘만을 사용해서 도시의 순서 정하기</w:t>
      </w:r>
    </w:p>
    <w:p w14:paraId="65FBA9A7" w14:textId="77777777" w:rsidR="00B02D9C" w:rsidRDefault="00B02D9C" w:rsidP="00845D75">
      <w:pPr>
        <w:rPr>
          <w:lang w:val="ko-KR"/>
        </w:rPr>
      </w:pPr>
      <w:r>
        <w:rPr>
          <w:rFonts w:hint="eastAsia"/>
          <w:lang w:val="ko-KR"/>
        </w:rPr>
        <w:t>유전 알고리즘을 사용해서 도시의 순서를 정하기 위해서 제시할 방법은 다음과 같다.</w:t>
      </w:r>
    </w:p>
    <w:p w14:paraId="77695879" w14:textId="77777777" w:rsidR="00E51117" w:rsidRDefault="00E51117" w:rsidP="00845D75">
      <w:pPr>
        <w:rPr>
          <w:lang w:val="ko-KR"/>
        </w:rPr>
      </w:pPr>
      <w:r>
        <w:rPr>
          <w:rFonts w:hint="eastAsia"/>
          <w:lang w:val="ko-KR"/>
        </w:rPr>
        <w:t>우선</w:t>
      </w:r>
      <w:r>
        <w:rPr>
          <w:lang w:val="ko-KR"/>
        </w:rPr>
        <w:t xml:space="preserve">, </w:t>
      </w:r>
      <w:r>
        <w:rPr>
          <w:rFonts w:hint="eastAsia"/>
          <w:lang w:val="ko-KR"/>
        </w:rPr>
        <w:t>초기값으로 완전 무작위로 정해진 도시의 순서를 사용한다.</w:t>
      </w:r>
    </w:p>
    <w:p w14:paraId="21FD8156" w14:textId="1C08F8C5" w:rsidR="00A7604D" w:rsidRDefault="006234D3" w:rsidP="00845D75">
      <w:pPr>
        <w:rPr>
          <w:lang w:val="ko-KR"/>
        </w:rPr>
      </w:pPr>
      <w:r w:rsidRPr="00845D75">
        <w:rPr>
          <w:rFonts w:hint="eastAsia"/>
          <w:lang w:val="ko-KR"/>
        </w:rPr>
        <w:t xml:space="preserve"> </w:t>
      </w:r>
      <w:r w:rsidR="00256320">
        <w:rPr>
          <w:rFonts w:hint="eastAsia"/>
          <w:lang w:val="ko-KR"/>
        </w:rPr>
        <w:t>여기에서 염색체는 각 도시이고,</w:t>
      </w:r>
      <w:r w:rsidR="00256320">
        <w:rPr>
          <w:lang w:val="ko-KR"/>
        </w:rPr>
        <w:t xml:space="preserve"> </w:t>
      </w:r>
      <w:r w:rsidR="00256320">
        <w:rPr>
          <w:rFonts w:hint="eastAsia"/>
          <w:lang w:val="ko-KR"/>
        </w:rPr>
        <w:t>염색체의 순서가 달라짐으로써 그 상태에서의 결과값이 달라지게 된다.</w:t>
      </w:r>
    </w:p>
    <w:p w14:paraId="0038BB80" w14:textId="77777777" w:rsidR="00880E45" w:rsidRDefault="00A246C5" w:rsidP="00845D75">
      <w:pPr>
        <w:rPr>
          <w:lang w:val="ko-KR"/>
        </w:rPr>
      </w:pPr>
      <w:r>
        <w:rPr>
          <w:rFonts w:hint="eastAsia"/>
          <w:lang w:val="ko-KR"/>
        </w:rPr>
        <w:t xml:space="preserve">유전자를 섞는 방법은 </w:t>
      </w:r>
      <w:r w:rsidR="00880E45">
        <w:rPr>
          <w:rFonts w:hint="eastAsia"/>
          <w:lang w:val="ko-KR"/>
        </w:rPr>
        <w:t>다음과 같다.</w:t>
      </w:r>
    </w:p>
    <w:p w14:paraId="7496389D" w14:textId="77777777" w:rsidR="00880E45" w:rsidRDefault="00A246C5" w:rsidP="00880E45">
      <w:pPr>
        <w:pStyle w:val="af2"/>
        <w:numPr>
          <w:ilvl w:val="0"/>
          <w:numId w:val="31"/>
        </w:numPr>
        <w:rPr>
          <w:lang w:val="ko-KR"/>
        </w:rPr>
      </w:pPr>
      <w:r w:rsidRPr="00880E45">
        <w:rPr>
          <w:rFonts w:hint="eastAsia"/>
          <w:lang w:val="ko-KR"/>
        </w:rPr>
        <w:t>모든 도시에서 양 옆 도시까지의 거리 평균을 구한다</w:t>
      </w:r>
    </w:p>
    <w:p w14:paraId="4233851B" w14:textId="77777777" w:rsidR="00880E45" w:rsidRDefault="00A246C5" w:rsidP="00880E45">
      <w:pPr>
        <w:pStyle w:val="af2"/>
        <w:numPr>
          <w:ilvl w:val="0"/>
          <w:numId w:val="31"/>
        </w:numPr>
        <w:rPr>
          <w:lang w:val="ko-KR"/>
        </w:rPr>
      </w:pPr>
      <w:r w:rsidRPr="00880E45">
        <w:rPr>
          <w:rFonts w:hint="eastAsia"/>
          <w:lang w:val="ko-KR"/>
        </w:rPr>
        <w:lastRenderedPageBreak/>
        <w:t xml:space="preserve">양 옆 도시까지의 거리가 먼 </w:t>
      </w:r>
      <w:r w:rsidRPr="00880E45">
        <w:rPr>
          <w:lang w:val="ko-KR"/>
        </w:rPr>
        <w:t>n</w:t>
      </w:r>
      <w:r w:rsidRPr="00880E45">
        <w:rPr>
          <w:rFonts w:hint="eastAsia"/>
          <w:lang w:val="ko-KR"/>
        </w:rPr>
        <w:t>개의 도시를 현재 도시 순서에서 끊어낸다(섞을 유전자</w:t>
      </w:r>
      <w:r w:rsidR="00880E45">
        <w:rPr>
          <w:lang w:val="ko-KR"/>
        </w:rPr>
        <w:t>)</w:t>
      </w:r>
    </w:p>
    <w:p w14:paraId="1F3C5F35" w14:textId="698CCDFC" w:rsidR="00256320" w:rsidRPr="00880E45" w:rsidRDefault="00A246C5" w:rsidP="00880E45">
      <w:pPr>
        <w:pStyle w:val="af2"/>
        <w:numPr>
          <w:ilvl w:val="0"/>
          <w:numId w:val="31"/>
        </w:numPr>
        <w:rPr>
          <w:lang w:val="ko-KR"/>
        </w:rPr>
      </w:pPr>
      <w:r w:rsidRPr="00880E45">
        <w:rPr>
          <w:rFonts w:hint="eastAsia"/>
          <w:lang w:val="ko-KR"/>
        </w:rPr>
        <w:t xml:space="preserve">연결이 끊어진 도시들을 </w:t>
      </w:r>
      <w:r w:rsidR="002249EA" w:rsidRPr="00880E45">
        <w:rPr>
          <w:rFonts w:hint="eastAsia"/>
          <w:lang w:val="ko-KR"/>
        </w:rPr>
        <w:t>양 옆 노드들간의 거리가 가까운 순서로 집어넣는다.</w:t>
      </w:r>
    </w:p>
    <w:p w14:paraId="41E5F48A" w14:textId="0F3CF5CA" w:rsidR="002249EA" w:rsidRDefault="002249EA" w:rsidP="00845D75">
      <w:pPr>
        <w:rPr>
          <w:lang w:val="ko-KR"/>
        </w:rPr>
      </w:pPr>
      <w:r>
        <w:rPr>
          <w:rFonts w:hint="eastAsia"/>
          <w:lang w:val="ko-KR"/>
        </w:rPr>
        <w:t xml:space="preserve">앞으로 이 일련의 과정을 한 번 수행하는 것을 </w:t>
      </w:r>
      <w:r>
        <w:rPr>
          <w:lang w:val="ko-KR"/>
        </w:rPr>
        <w:t>“</w:t>
      </w:r>
      <w:r>
        <w:rPr>
          <w:rFonts w:hint="eastAsia"/>
          <w:lang w:val="ko-KR"/>
        </w:rPr>
        <w:t>한 세대</w:t>
      </w:r>
      <w:r>
        <w:rPr>
          <w:lang w:val="ko-KR"/>
        </w:rPr>
        <w:t xml:space="preserve">” </w:t>
      </w:r>
      <w:r>
        <w:rPr>
          <w:rFonts w:hint="eastAsia"/>
          <w:lang w:val="ko-KR"/>
        </w:rPr>
        <w:t>라고 하겠다.</w:t>
      </w:r>
    </w:p>
    <w:p w14:paraId="32AB0167" w14:textId="29E1AD8B" w:rsidR="002249EA" w:rsidRDefault="003A3878" w:rsidP="00845D75">
      <w:pPr>
        <w:rPr>
          <w:lang w:val="ko-KR"/>
        </w:rPr>
      </w:pPr>
      <w:r>
        <w:rPr>
          <w:rFonts w:hint="eastAsia"/>
          <w:lang w:val="ko-KR"/>
        </w:rPr>
        <w:t>이 과정에서 좋지 않은 유전자 순으로 탈락하고,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그 탈락한 유전자들이 가질 수 있는 가장 좋은 형태로 다시 들어오게 된다.</w:t>
      </w:r>
    </w:p>
    <w:p w14:paraId="51CB78B9" w14:textId="52B8633A" w:rsidR="003A3878" w:rsidRDefault="008007B1" w:rsidP="00845D75">
      <w:pPr>
        <w:rPr>
          <w:lang w:val="ko-KR"/>
        </w:rPr>
      </w:pPr>
      <w:r>
        <w:rPr>
          <w:rFonts w:hint="eastAsia"/>
          <w:lang w:val="ko-KR"/>
        </w:rPr>
        <w:t>또한 돌연변이를 구현해 초기값이 조금 불리하게 나왔더라도,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많은 세대를 거친 후에는 값이 최대한 수렴할 수 있도록 구현했다.</w:t>
      </w:r>
    </w:p>
    <w:p w14:paraId="06C39A6A" w14:textId="32A4D48F" w:rsidR="008007B1" w:rsidRDefault="008007B1" w:rsidP="00845D75">
      <w:pPr>
        <w:rPr>
          <w:lang w:val="ko-KR"/>
        </w:rPr>
      </w:pPr>
      <w:r>
        <w:rPr>
          <w:rFonts w:hint="eastAsia"/>
          <w:lang w:val="ko-KR"/>
        </w:rPr>
        <w:t>돌연변이는 유전자를 섞을 때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양 옆 도시까지의 거리를 고려하지 않고 랜덤하게 </w:t>
      </w:r>
      <w:r>
        <w:rPr>
          <w:lang w:val="ko-KR"/>
        </w:rPr>
        <w:t>n</w:t>
      </w:r>
      <w:r>
        <w:rPr>
          <w:rFonts w:hint="eastAsia"/>
          <w:lang w:val="ko-KR"/>
        </w:rPr>
        <w:t>개의 도시를 순서에서 끊어내는 방식으로 구현했다.</w:t>
      </w:r>
    </w:p>
    <w:p w14:paraId="787B4A49" w14:textId="0F27CC5F" w:rsidR="00CC0530" w:rsidRDefault="001850B1" w:rsidP="00845D75">
      <w:pPr>
        <w:rPr>
          <w:lang w:val="ko-KR"/>
        </w:rPr>
      </w:pPr>
      <w:r>
        <w:rPr>
          <w:rFonts w:hint="eastAsia"/>
          <w:lang w:val="ko-KR"/>
        </w:rPr>
        <w:t>결과값은 여러 세대를 거치는 도중 그 중에서 가장 짧았던 경로로 정했다.</w:t>
      </w:r>
    </w:p>
    <w:p w14:paraId="360292DF" w14:textId="14E7DAF4" w:rsidR="00BD65B7" w:rsidRDefault="00BD65B7" w:rsidP="009012B2">
      <w:pPr>
        <w:rPr>
          <w:lang w:val="ko-KR"/>
        </w:rPr>
      </w:pPr>
    </w:p>
    <w:p w14:paraId="1DC77A2A" w14:textId="16EC8577" w:rsidR="00ED2375" w:rsidRPr="00310614" w:rsidRDefault="008321E6" w:rsidP="009012B2">
      <w:pPr>
        <w:rPr>
          <w:b/>
          <w:bCs/>
          <w:sz w:val="30"/>
          <w:szCs w:val="30"/>
          <w:lang w:val="ko-KR"/>
        </w:rPr>
      </w:pPr>
      <w:r w:rsidRPr="00310614">
        <w:rPr>
          <w:rFonts w:hint="eastAsia"/>
          <w:b/>
          <w:bCs/>
          <w:sz w:val="30"/>
          <w:szCs w:val="30"/>
          <w:lang w:val="ko-KR"/>
        </w:rPr>
        <w:t>클러스터링 후 클러스터를 배열하기</w:t>
      </w:r>
    </w:p>
    <w:p w14:paraId="0AC8DD8D" w14:textId="2008C4F6" w:rsidR="008321E6" w:rsidRDefault="00002E15" w:rsidP="009012B2">
      <w:pPr>
        <w:rPr>
          <w:lang w:val="ko-KR"/>
        </w:rPr>
      </w:pPr>
      <w:r>
        <w:rPr>
          <w:rFonts w:hint="eastAsia"/>
          <w:lang w:val="ko-KR"/>
        </w:rPr>
        <w:t xml:space="preserve">최적해에 가까운 </w:t>
      </w:r>
      <w:r>
        <w:rPr>
          <w:lang w:val="ko-KR"/>
        </w:rPr>
        <w:t>tsp</w:t>
      </w:r>
      <w:r>
        <w:rPr>
          <w:rFonts w:hint="eastAsia"/>
          <w:lang w:val="ko-KR"/>
        </w:rPr>
        <w:t>를 구하기 위해 제안하는 방식이다.</w:t>
      </w:r>
    </w:p>
    <w:p w14:paraId="58088D70" w14:textId="50DD38E1" w:rsidR="00002E15" w:rsidRDefault="00002E15" w:rsidP="009012B2">
      <w:pPr>
        <w:rPr>
          <w:lang w:val="ko-KR"/>
        </w:rPr>
      </w:pPr>
      <w:r>
        <w:rPr>
          <w:rFonts w:hint="eastAsia"/>
          <w:lang w:val="ko-KR"/>
        </w:rPr>
        <w:t xml:space="preserve">이 방법은 도시 </w:t>
      </w:r>
      <w:r>
        <w:rPr>
          <w:lang w:val="ko-KR"/>
        </w:rPr>
        <w:t>1000</w:t>
      </w:r>
      <w:r>
        <w:rPr>
          <w:rFonts w:hint="eastAsia"/>
          <w:lang w:val="ko-KR"/>
        </w:rPr>
        <w:t>개로 이루어진 공간을 여러 개의 도시 집합(이하 클러스터)들로 나눈다. 그리고 그 도시 집합들의 순서 배열을 유전 알고리즘으로 찾아가는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식으로 전체 도시 순서를 구하게 된다.</w:t>
      </w:r>
    </w:p>
    <w:p w14:paraId="51DBE8AD" w14:textId="77777777" w:rsidR="00AE6395" w:rsidRDefault="00AE6395" w:rsidP="009012B2">
      <w:pPr>
        <w:rPr>
          <w:lang w:val="ko-KR"/>
        </w:rPr>
      </w:pPr>
    </w:p>
    <w:p w14:paraId="29D03DC9" w14:textId="23614A59" w:rsidR="00002E15" w:rsidRDefault="00002E15" w:rsidP="009012B2">
      <w:pPr>
        <w:rPr>
          <w:lang w:val="ko-KR"/>
        </w:rPr>
      </w:pPr>
      <w:r>
        <w:rPr>
          <w:rFonts w:hint="eastAsia"/>
          <w:lang w:val="ko-KR"/>
        </w:rPr>
        <w:t xml:space="preserve">우선 클러스터를 나누는 방법에 대해서 먼저 이야기하도록 하겠다. 클러스터를 나누는 방법에 관한 </w:t>
      </w:r>
      <w:r>
        <w:rPr>
          <w:lang w:val="ko-KR"/>
        </w:rPr>
        <w:t>4</w:t>
      </w:r>
      <w:r>
        <w:rPr>
          <w:rFonts w:hint="eastAsia"/>
          <w:lang w:val="ko-KR"/>
        </w:rPr>
        <w:t>가지 아이디어가 있다.</w:t>
      </w:r>
      <w:r>
        <w:rPr>
          <w:lang w:val="ko-KR"/>
        </w:rPr>
        <w:t xml:space="preserve"> </w:t>
      </w:r>
      <w:r w:rsidR="0013459B">
        <w:rPr>
          <w:lang w:val="ko-KR"/>
        </w:rPr>
        <w:t xml:space="preserve"> </w:t>
      </w:r>
      <w:r w:rsidR="0013459B">
        <w:rPr>
          <w:rFonts w:hint="eastAsia"/>
          <w:lang w:val="ko-KR"/>
        </w:rPr>
        <w:t xml:space="preserve">이하는 그 </w:t>
      </w:r>
      <w:r w:rsidR="0013459B">
        <w:rPr>
          <w:lang w:val="ko-KR"/>
        </w:rPr>
        <w:t>4</w:t>
      </w:r>
      <w:r w:rsidR="0013459B">
        <w:rPr>
          <w:rFonts w:hint="eastAsia"/>
          <w:lang w:val="ko-KR"/>
        </w:rPr>
        <w:t>가지 아이디어다.</w:t>
      </w:r>
    </w:p>
    <w:p w14:paraId="1B4D3D09" w14:textId="79C53725" w:rsidR="0013459B" w:rsidRDefault="0013459B" w:rsidP="0013459B">
      <w:pPr>
        <w:pStyle w:val="af2"/>
        <w:numPr>
          <w:ilvl w:val="0"/>
          <w:numId w:val="32"/>
        </w:numPr>
        <w:rPr>
          <w:lang w:val="ko-KR"/>
        </w:rPr>
      </w:pPr>
      <w:r>
        <w:rPr>
          <w:rFonts w:hint="eastAsia"/>
          <w:lang w:val="ko-KR"/>
        </w:rPr>
        <w:t>완전 무작위로 클러스터 나누기</w:t>
      </w:r>
    </w:p>
    <w:p w14:paraId="1DE17483" w14:textId="78619ACF" w:rsidR="0013459B" w:rsidRDefault="0013459B" w:rsidP="0013459B">
      <w:pPr>
        <w:pStyle w:val="af2"/>
        <w:numPr>
          <w:ilvl w:val="0"/>
          <w:numId w:val="32"/>
        </w:numPr>
        <w:rPr>
          <w:lang w:val="ko-KR"/>
        </w:rPr>
      </w:pPr>
      <w:r>
        <w:rPr>
          <w:lang w:val="ko-KR"/>
        </w:rPr>
        <w:t>K-means</w:t>
      </w:r>
      <w:r>
        <w:rPr>
          <w:rFonts w:hint="eastAsia"/>
          <w:lang w:val="ko-KR"/>
        </w:rPr>
        <w:t>로 클러스터 나누기</w:t>
      </w:r>
    </w:p>
    <w:p w14:paraId="537CEDBC" w14:textId="739B7060" w:rsidR="0013459B" w:rsidRDefault="0013459B" w:rsidP="0013459B">
      <w:pPr>
        <w:pStyle w:val="af2"/>
        <w:numPr>
          <w:ilvl w:val="0"/>
          <w:numId w:val="32"/>
        </w:numPr>
        <w:rPr>
          <w:lang w:val="ko-KR"/>
        </w:rPr>
      </w:pPr>
      <w:r>
        <w:rPr>
          <w:rFonts w:hint="eastAsia"/>
          <w:lang w:val="ko-KR"/>
        </w:rPr>
        <w:t>각 클러스터별 최소 스패닝 트리의 길이 합이 최소가 되도록 클러스터 나누기</w:t>
      </w:r>
    </w:p>
    <w:p w14:paraId="2D330BD0" w14:textId="7B24F215" w:rsidR="0013459B" w:rsidRPr="0013459B" w:rsidRDefault="0013459B" w:rsidP="0013459B">
      <w:pPr>
        <w:pStyle w:val="af2"/>
        <w:numPr>
          <w:ilvl w:val="0"/>
          <w:numId w:val="32"/>
        </w:numPr>
        <w:rPr>
          <w:lang w:val="ko-KR"/>
        </w:rPr>
      </w:pPr>
      <w:r>
        <w:rPr>
          <w:rFonts w:hint="eastAsia"/>
          <w:lang w:val="ko-KR"/>
        </w:rPr>
        <w:t>각 클러스터별 최소 해밀턴 순환 길이 합이 최소가 되도록 클러스터 나누기</w:t>
      </w:r>
    </w:p>
    <w:p w14:paraId="7B24E11E" w14:textId="77777777" w:rsidR="00AE6395" w:rsidRDefault="00AE6395" w:rsidP="009012B2">
      <w:pPr>
        <w:rPr>
          <w:lang w:val="ko-KR"/>
        </w:rPr>
      </w:pPr>
    </w:p>
    <w:p w14:paraId="24310772" w14:textId="7C7A25FC" w:rsidR="0010147E" w:rsidRDefault="00D26824" w:rsidP="009012B2">
      <w:pPr>
        <w:rPr>
          <w:lang w:val="ko-KR"/>
        </w:rPr>
      </w:pPr>
      <w:r>
        <w:rPr>
          <w:rFonts w:hint="eastAsia"/>
          <w:lang w:val="ko-KR"/>
        </w:rPr>
        <w:lastRenderedPageBreak/>
        <w:t xml:space="preserve">완전 무작위로 클러스터를 나누는 방법은 전체 도시들을 크기가 </w:t>
      </w:r>
      <w:r>
        <w:rPr>
          <w:lang w:val="ko-KR"/>
        </w:rPr>
        <w:t>10</w:t>
      </w:r>
      <w:r>
        <w:rPr>
          <w:rFonts w:hint="eastAsia"/>
          <w:lang w:val="ko-KR"/>
        </w:rPr>
        <w:t xml:space="preserve">인 클러스터 </w:t>
      </w:r>
      <w:r>
        <w:rPr>
          <w:lang w:val="ko-KR"/>
        </w:rPr>
        <w:t>100</w:t>
      </w:r>
      <w:r>
        <w:rPr>
          <w:rFonts w:hint="eastAsia"/>
          <w:lang w:val="ko-KR"/>
        </w:rPr>
        <w:t>개로 나눈다.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클러스터의 크기를 </w:t>
      </w:r>
      <w:r>
        <w:rPr>
          <w:lang w:val="ko-KR"/>
        </w:rPr>
        <w:t>10</w:t>
      </w:r>
      <w:r>
        <w:rPr>
          <w:rFonts w:hint="eastAsia"/>
          <w:lang w:val="ko-KR"/>
        </w:rPr>
        <w:t>으로 한 것은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클러스터를 배열할 때 해밀턴 경로 정보가 필요한데,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크기가 </w:t>
      </w:r>
      <w:r>
        <w:rPr>
          <w:lang w:val="ko-KR"/>
        </w:rPr>
        <w:t>10</w:t>
      </w:r>
      <w:r>
        <w:rPr>
          <w:rFonts w:hint="eastAsia"/>
          <w:lang w:val="ko-KR"/>
        </w:rPr>
        <w:t xml:space="preserve">이면 해밀턴 경로를 구할 때 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계산량이</w:t>
      </w:r>
      <w:r>
        <w:rPr>
          <w:lang w:val="ko-KR"/>
        </w:rPr>
        <w:t xml:space="preserve">10! </w:t>
      </w:r>
      <w:r>
        <w:rPr>
          <w:rFonts w:hint="eastAsia"/>
          <w:lang w:val="ko-KR"/>
        </w:rPr>
        <w:t>정도로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큰 어려움 없이 계산할 수 있기 때문이다.</w:t>
      </w:r>
    </w:p>
    <w:p w14:paraId="75103F63" w14:textId="77777777" w:rsidR="00AE6395" w:rsidRDefault="00AE6395" w:rsidP="009012B2">
      <w:pPr>
        <w:rPr>
          <w:lang w:val="ko-KR"/>
        </w:rPr>
      </w:pPr>
    </w:p>
    <w:p w14:paraId="54E114E1" w14:textId="153F25A7" w:rsidR="007F71B2" w:rsidRDefault="007F71B2" w:rsidP="009012B2">
      <w:pPr>
        <w:rPr>
          <w:lang w:val="ko-KR"/>
        </w:rPr>
      </w:pPr>
      <w:r>
        <w:rPr>
          <w:rFonts w:hint="eastAsia"/>
          <w:lang w:val="ko-KR"/>
        </w:rPr>
        <w:t>k</w:t>
      </w:r>
      <w:r>
        <w:rPr>
          <w:lang w:val="ko-KR"/>
        </w:rPr>
        <w:t>-means</w:t>
      </w:r>
      <w:r>
        <w:rPr>
          <w:rFonts w:hint="eastAsia"/>
          <w:lang w:val="ko-KR"/>
        </w:rPr>
        <w:t>로 클러스터를 나</w:t>
      </w:r>
      <w:r w:rsidR="00236D6B">
        <w:rPr>
          <w:rFonts w:hint="eastAsia"/>
          <w:lang w:val="ko-KR"/>
        </w:rPr>
        <w:t>누는</w:t>
      </w:r>
      <w:r>
        <w:rPr>
          <w:rFonts w:hint="eastAsia"/>
          <w:lang w:val="ko-KR"/>
        </w:rPr>
        <w:t xml:space="preserve"> 방법은 </w:t>
      </w:r>
      <w:r w:rsidR="00372D6A">
        <w:rPr>
          <w:rFonts w:hint="eastAsia"/>
          <w:lang w:val="ko-KR"/>
        </w:rPr>
        <w:t>다른 방법들과는 다른 특징이 있다</w:t>
      </w:r>
      <w:r>
        <w:rPr>
          <w:rFonts w:hint="eastAsia"/>
          <w:lang w:val="ko-KR"/>
        </w:rPr>
        <w:t>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바로 클러스터의 크기가 다양하게 나타난다는 것이다. 프로그램을 몇 번 수행한 결과,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가장 작은 클러스터 크기는 </w:t>
      </w:r>
      <w:r>
        <w:rPr>
          <w:lang w:val="ko-KR"/>
        </w:rPr>
        <w:t xml:space="preserve">3, </w:t>
      </w:r>
      <w:r>
        <w:rPr>
          <w:rFonts w:hint="eastAsia"/>
          <w:lang w:val="ko-KR"/>
        </w:rPr>
        <w:t xml:space="preserve">가장 큰 클러스터 크기는 </w:t>
      </w:r>
      <w:r>
        <w:rPr>
          <w:lang w:val="ko-KR"/>
        </w:rPr>
        <w:t>20</w:t>
      </w:r>
      <w:r>
        <w:rPr>
          <w:rFonts w:hint="eastAsia"/>
          <w:lang w:val="ko-KR"/>
        </w:rPr>
        <w:t>정도로 나타나는 것을 알 수 있었다.</w:t>
      </w:r>
    </w:p>
    <w:p w14:paraId="0E18490A" w14:textId="42DEB1AD" w:rsidR="007F71B2" w:rsidRDefault="00936CCD" w:rsidP="009012B2">
      <w:pPr>
        <w:rPr>
          <w:lang w:val="ko-KR"/>
        </w:rPr>
      </w:pPr>
      <w:r>
        <w:rPr>
          <w:rFonts w:hint="eastAsia"/>
          <w:lang w:val="ko-KR"/>
        </w:rPr>
        <w:t xml:space="preserve">이 떄문에 </w:t>
      </w:r>
      <w:r w:rsidR="007F71B2">
        <w:rPr>
          <w:rFonts w:hint="eastAsia"/>
          <w:lang w:val="ko-KR"/>
        </w:rPr>
        <w:t>이 방법에는 문제가 있는데,</w:t>
      </w:r>
      <w:r w:rsidR="007F71B2">
        <w:rPr>
          <w:lang w:val="ko-KR"/>
        </w:rPr>
        <w:t xml:space="preserve"> </w:t>
      </w:r>
      <w:r w:rsidR="007F71B2">
        <w:rPr>
          <w:rFonts w:hint="eastAsia"/>
          <w:lang w:val="ko-KR"/>
        </w:rPr>
        <w:t xml:space="preserve">최대 클러스터 크기가 </w:t>
      </w:r>
      <w:r w:rsidR="007F71B2">
        <w:rPr>
          <w:lang w:val="ko-KR"/>
        </w:rPr>
        <w:t xml:space="preserve">20 </w:t>
      </w:r>
      <w:r w:rsidR="007F71B2">
        <w:rPr>
          <w:rFonts w:hint="eastAsia"/>
          <w:lang w:val="ko-KR"/>
        </w:rPr>
        <w:t>근처로</w:t>
      </w:r>
      <w:r w:rsidR="007F71B2">
        <w:rPr>
          <w:lang w:val="ko-KR"/>
        </w:rPr>
        <w:t xml:space="preserve">, </w:t>
      </w:r>
      <w:r w:rsidR="007F71B2">
        <w:rPr>
          <w:rFonts w:hint="eastAsia"/>
          <w:lang w:val="ko-KR"/>
        </w:rPr>
        <w:t>이후 클러스터 배열을 위한 최적 해밀턴 경로 계산이 불가능하다는 것이다.</w:t>
      </w:r>
    </w:p>
    <w:p w14:paraId="5ED2B644" w14:textId="02296620" w:rsidR="007F71B2" w:rsidRDefault="007F71B2" w:rsidP="009012B2">
      <w:pPr>
        <w:rPr>
          <w:lang w:val="ko-KR"/>
        </w:rPr>
      </w:pPr>
      <w:r>
        <w:rPr>
          <w:rFonts w:hint="eastAsia"/>
          <w:lang w:val="ko-KR"/>
        </w:rPr>
        <w:t xml:space="preserve">따라서 </w:t>
      </w:r>
      <w:r>
        <w:rPr>
          <w:lang w:val="ko-KR"/>
        </w:rPr>
        <w:t>k-means</w:t>
      </w:r>
      <w:r>
        <w:rPr>
          <w:rFonts w:hint="eastAsia"/>
          <w:lang w:val="ko-KR"/>
        </w:rPr>
        <w:t xml:space="preserve"> 클러스터링은 사용하지 않기로 했다.</w:t>
      </w:r>
    </w:p>
    <w:p w14:paraId="093F98CB" w14:textId="0B5CA923" w:rsidR="007F71B2" w:rsidRDefault="007F71B2" w:rsidP="009012B2">
      <w:pPr>
        <w:rPr>
          <w:lang w:val="ko-KR"/>
        </w:rPr>
      </w:pPr>
    </w:p>
    <w:p w14:paraId="744429BA" w14:textId="3B96EAA2" w:rsidR="0089524C" w:rsidRDefault="0089524C" w:rsidP="009012B2">
      <w:pPr>
        <w:rPr>
          <w:lang w:val="ko-KR"/>
        </w:rPr>
      </w:pPr>
      <w:r>
        <w:rPr>
          <w:rFonts w:hint="eastAsia"/>
          <w:lang w:val="ko-KR"/>
        </w:rPr>
        <w:t xml:space="preserve">그 다음으로 최소 스패닝 트리의 </w:t>
      </w:r>
      <w:r w:rsidR="004D6D3E">
        <w:rPr>
          <w:rFonts w:hint="eastAsia"/>
          <w:lang w:val="ko-KR"/>
        </w:rPr>
        <w:t xml:space="preserve">길이 </w:t>
      </w:r>
      <w:r>
        <w:rPr>
          <w:rFonts w:hint="eastAsia"/>
          <w:lang w:val="ko-KR"/>
        </w:rPr>
        <w:t>합이 가장 작게 클러스터링하는 방법,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최소 해밀턴 순환의 값의 합이 가장 작게 클러스터링하는 방법이 있</w:t>
      </w:r>
      <w:r w:rsidR="001F32BB">
        <w:rPr>
          <w:rFonts w:hint="eastAsia"/>
          <w:lang w:val="ko-KR"/>
        </w:rPr>
        <w:t>는데,</w:t>
      </w:r>
      <w:r w:rsidR="001F32BB">
        <w:rPr>
          <w:lang w:val="ko-KR"/>
        </w:rPr>
        <w:t xml:space="preserve"> </w:t>
      </w:r>
      <w:r w:rsidR="001F32BB">
        <w:rPr>
          <w:rFonts w:hint="eastAsia"/>
          <w:lang w:val="ko-KR"/>
        </w:rPr>
        <w:t>이 두 방법은 클러스터 내부 경로만 다를 뿐</w:t>
      </w:r>
      <w:r w:rsidR="001F32BB">
        <w:rPr>
          <w:lang w:val="ko-KR"/>
        </w:rPr>
        <w:t xml:space="preserve"> </w:t>
      </w:r>
      <w:r w:rsidR="001F32BB">
        <w:rPr>
          <w:rFonts w:hint="eastAsia"/>
          <w:lang w:val="ko-KR"/>
        </w:rPr>
        <w:t>원리는 같으므로 한꺼번에 설명하도록 하겠다.</w:t>
      </w:r>
    </w:p>
    <w:p w14:paraId="367938AE" w14:textId="77777777" w:rsidR="00AB3BCD" w:rsidRDefault="006B593B" w:rsidP="009012B2">
      <w:pPr>
        <w:rPr>
          <w:lang w:val="ko-KR"/>
        </w:rPr>
      </w:pPr>
      <w:r>
        <w:rPr>
          <w:rFonts w:hint="eastAsia"/>
          <w:lang w:val="ko-KR"/>
        </w:rPr>
        <w:t xml:space="preserve">처음에는 랜덤하게 클러스터를 나누고 이 값을 </w:t>
      </w:r>
      <w:r w:rsidR="00284AF5">
        <w:rPr>
          <w:rFonts w:hint="eastAsia"/>
          <w:lang w:val="ko-KR"/>
        </w:rPr>
        <w:t>초기값으</w:t>
      </w:r>
      <w:r>
        <w:rPr>
          <w:rFonts w:hint="eastAsia"/>
          <w:lang w:val="ko-KR"/>
        </w:rPr>
        <w:t>로 사용한다.</w:t>
      </w:r>
      <w:r w:rsidR="006E1E22">
        <w:rPr>
          <w:rFonts w:hint="eastAsia"/>
          <w:lang w:val="ko-KR"/>
        </w:rPr>
        <w:t xml:space="preserve"> 그 후 유전 알고리즘을 사용해서 클러스터를 최적화해 나간다.</w:t>
      </w:r>
      <w:r w:rsidR="006E1E22">
        <w:rPr>
          <w:lang w:val="ko-KR"/>
        </w:rPr>
        <w:t xml:space="preserve"> </w:t>
      </w:r>
      <w:r w:rsidR="007C0ECE">
        <w:rPr>
          <w:rFonts w:hint="eastAsia"/>
          <w:lang w:val="ko-KR"/>
        </w:rPr>
        <w:t xml:space="preserve"> 상세 절차는</w:t>
      </w:r>
      <w:r w:rsidR="00AB3BCD">
        <w:rPr>
          <w:rFonts w:hint="eastAsia"/>
          <w:lang w:val="ko-KR"/>
        </w:rPr>
        <w:t xml:space="preserve"> 다음과 같다.</w:t>
      </w:r>
    </w:p>
    <w:p w14:paraId="7EE89AB3" w14:textId="77777777" w:rsidR="00AB3BCD" w:rsidRDefault="007C0ECE" w:rsidP="00AB3BCD">
      <w:pPr>
        <w:pStyle w:val="af2"/>
        <w:numPr>
          <w:ilvl w:val="0"/>
          <w:numId w:val="30"/>
        </w:numPr>
        <w:rPr>
          <w:lang w:val="ko-KR"/>
        </w:rPr>
      </w:pPr>
      <w:r w:rsidRPr="00AB3BCD">
        <w:rPr>
          <w:rFonts w:hint="eastAsia"/>
          <w:lang w:val="ko-KR"/>
        </w:rPr>
        <w:t xml:space="preserve"> </w:t>
      </w:r>
      <w:r w:rsidR="00AB3BCD" w:rsidRPr="00AB3BCD">
        <w:rPr>
          <w:rFonts w:hint="eastAsia"/>
          <w:lang w:val="ko-KR"/>
        </w:rPr>
        <w:t xml:space="preserve">각 클러스터별로 최소 스패닝 트리 </w:t>
      </w:r>
      <w:r w:rsidR="00AB3BCD" w:rsidRPr="00AB3BCD">
        <w:rPr>
          <w:lang w:val="ko-KR"/>
        </w:rPr>
        <w:t xml:space="preserve">/ </w:t>
      </w:r>
      <w:r w:rsidR="00AB3BCD" w:rsidRPr="00AB3BCD">
        <w:rPr>
          <w:rFonts w:hint="eastAsia"/>
          <w:lang w:val="ko-KR"/>
        </w:rPr>
        <w:t xml:space="preserve">최소 해밀턴 순환을 구한다 </w:t>
      </w:r>
    </w:p>
    <w:p w14:paraId="3A9E4B85" w14:textId="77777777" w:rsidR="00AB3BCD" w:rsidRDefault="00C9799F" w:rsidP="00AB3BCD">
      <w:pPr>
        <w:pStyle w:val="af2"/>
        <w:numPr>
          <w:ilvl w:val="0"/>
          <w:numId w:val="30"/>
        </w:numPr>
        <w:rPr>
          <w:lang w:val="ko-KR"/>
        </w:rPr>
      </w:pPr>
      <w:r w:rsidRPr="00AB3BCD">
        <w:rPr>
          <w:rFonts w:hint="eastAsia"/>
          <w:lang w:val="ko-KR"/>
        </w:rPr>
        <w:t xml:space="preserve">각 클러스터별로 옆 도시와 거리 평균이 가장 큰 도시 </w:t>
      </w:r>
      <w:r w:rsidRPr="00AB3BCD">
        <w:rPr>
          <w:lang w:val="ko-KR"/>
        </w:rPr>
        <w:t xml:space="preserve">n </w:t>
      </w:r>
      <w:r w:rsidRPr="00AB3BCD">
        <w:rPr>
          <w:rFonts w:hint="eastAsia"/>
          <w:lang w:val="ko-KR"/>
        </w:rPr>
        <w:t>개를 클러스터에서 제외한다</w:t>
      </w:r>
      <w:r w:rsidRPr="00AB3BCD">
        <w:rPr>
          <w:lang w:val="ko-KR"/>
        </w:rPr>
        <w:t xml:space="preserve"> </w:t>
      </w:r>
    </w:p>
    <w:p w14:paraId="752B73BC" w14:textId="51912471" w:rsidR="00B4038B" w:rsidRPr="00AB3BCD" w:rsidRDefault="00C9799F" w:rsidP="00AB3BCD">
      <w:pPr>
        <w:pStyle w:val="af2"/>
        <w:numPr>
          <w:ilvl w:val="0"/>
          <w:numId w:val="30"/>
        </w:numPr>
        <w:rPr>
          <w:lang w:val="ko-KR"/>
        </w:rPr>
      </w:pPr>
      <w:r w:rsidRPr="00AB3BCD">
        <w:rPr>
          <w:rFonts w:hint="eastAsia"/>
          <w:lang w:val="ko-KR"/>
        </w:rPr>
        <w:t xml:space="preserve">제외된 도시들을 </w:t>
      </w:r>
      <w:r w:rsidR="00B4038B" w:rsidRPr="00AB3BCD">
        <w:rPr>
          <w:rFonts w:hint="eastAsia"/>
          <w:lang w:val="ko-KR"/>
        </w:rPr>
        <w:t>자리가 빈 클러스터 중 가장 거리가 가까운 도시가 포함된 클러스터에 집어넣는다</w:t>
      </w:r>
    </w:p>
    <w:p w14:paraId="3771AFA2" w14:textId="73901573" w:rsidR="00B4038B" w:rsidRDefault="00B4038B" w:rsidP="009012B2">
      <w:pPr>
        <w:rPr>
          <w:lang w:val="ko-KR"/>
        </w:rPr>
      </w:pPr>
      <w:r>
        <w:rPr>
          <w:rFonts w:hint="eastAsia"/>
          <w:lang w:val="ko-KR"/>
        </w:rPr>
        <w:t>이 과정을 한 세대로 보고,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약 </w:t>
      </w:r>
      <w:r>
        <w:rPr>
          <w:lang w:val="ko-KR"/>
        </w:rPr>
        <w:t>3</w:t>
      </w:r>
      <w:r>
        <w:rPr>
          <w:rFonts w:hint="eastAsia"/>
          <w:lang w:val="ko-KR"/>
        </w:rPr>
        <w:t>만세대정도를 계산해서 그 중 가장 좋은 값을 결과로 내놓게 된다.</w:t>
      </w:r>
    </w:p>
    <w:p w14:paraId="7993C752" w14:textId="4F7B4241" w:rsidR="00B4038B" w:rsidRDefault="00B4038B" w:rsidP="009012B2">
      <w:pPr>
        <w:rPr>
          <w:lang w:val="ko-KR"/>
        </w:rPr>
      </w:pPr>
      <w:r>
        <w:rPr>
          <w:rFonts w:hint="eastAsia"/>
          <w:lang w:val="ko-KR"/>
        </w:rPr>
        <w:t xml:space="preserve">또한 </w:t>
      </w:r>
      <w:r w:rsidR="00284AF5">
        <w:rPr>
          <w:rFonts w:hint="eastAsia"/>
          <w:lang w:val="ko-KR"/>
        </w:rPr>
        <w:t>초기값</w:t>
      </w:r>
      <w:r>
        <w:rPr>
          <w:rFonts w:hint="eastAsia"/>
          <w:lang w:val="ko-KR"/>
        </w:rPr>
        <w:t>에</w:t>
      </w:r>
      <w:r w:rsidR="00284AF5">
        <w:rPr>
          <w:lang w:val="ko-KR"/>
        </w:rPr>
        <w:t xml:space="preserve"> </w:t>
      </w:r>
      <w:r w:rsidR="00284AF5">
        <w:rPr>
          <w:rFonts w:hint="eastAsia"/>
          <w:lang w:val="ko-KR"/>
        </w:rPr>
        <w:t>결과값이 영향을 크게 받는 것을</w:t>
      </w:r>
      <w:r>
        <w:rPr>
          <w:rFonts w:hint="eastAsia"/>
          <w:lang w:val="ko-KR"/>
        </w:rPr>
        <w:t xml:space="preserve"> 어느정도 방지하기 위해 돌연변이를 도입했는데,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돌연변이는 위의 </w:t>
      </w:r>
      <w:r>
        <w:rPr>
          <w:lang w:val="ko-KR"/>
        </w:rPr>
        <w:t>2</w:t>
      </w:r>
      <w:r w:rsidR="00284AF5">
        <w:rPr>
          <w:rFonts w:hint="eastAsia"/>
          <w:lang w:val="ko-KR"/>
        </w:rPr>
        <w:t>번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절차 전에 랜덤하게 </w:t>
      </w:r>
      <w:r>
        <w:rPr>
          <w:lang w:val="ko-KR"/>
        </w:rPr>
        <w:t>n</w:t>
      </w:r>
      <w:r>
        <w:rPr>
          <w:rFonts w:hint="eastAsia"/>
          <w:lang w:val="ko-KR"/>
        </w:rPr>
        <w:t>개의 도시를 클러스터에서 떼어놓는 것으로 구현했다.</w:t>
      </w:r>
    </w:p>
    <w:p w14:paraId="0C31072C" w14:textId="0C61A23E" w:rsidR="00B4038B" w:rsidRDefault="00B4038B" w:rsidP="009012B2">
      <w:pPr>
        <w:rPr>
          <w:lang w:val="ko-KR"/>
        </w:rPr>
      </w:pPr>
    </w:p>
    <w:p w14:paraId="1899E8C9" w14:textId="6D10BA9C" w:rsidR="00010485" w:rsidRDefault="00053EEB" w:rsidP="009012B2">
      <w:pPr>
        <w:rPr>
          <w:lang w:val="ko-KR"/>
        </w:rPr>
      </w:pPr>
      <w:r>
        <w:rPr>
          <w:rFonts w:hint="eastAsia"/>
          <w:lang w:val="ko-KR"/>
        </w:rPr>
        <w:t>위 방법대로 클러스터링한 결과를 가지고 그 클러스터들의 배열을</w:t>
      </w:r>
      <w:r w:rsidR="004137FF">
        <w:rPr>
          <w:lang w:val="ko-KR"/>
        </w:rPr>
        <w:t xml:space="preserve"> </w:t>
      </w:r>
      <w:r w:rsidR="004137FF">
        <w:rPr>
          <w:rFonts w:hint="eastAsia"/>
          <w:lang w:val="ko-KR"/>
        </w:rPr>
        <w:t>찾아,</w:t>
      </w:r>
      <w:r w:rsidR="004137FF">
        <w:rPr>
          <w:lang w:val="ko-KR"/>
        </w:rPr>
        <w:t xml:space="preserve"> </w:t>
      </w:r>
      <w:r w:rsidR="004137FF">
        <w:rPr>
          <w:rFonts w:hint="eastAsia"/>
          <w:lang w:val="ko-KR"/>
        </w:rPr>
        <w:t>최종적인 결과를 내게 된다.</w:t>
      </w:r>
      <w:r w:rsidR="004137FF">
        <w:rPr>
          <w:lang w:val="ko-KR"/>
        </w:rPr>
        <w:t xml:space="preserve"> </w:t>
      </w:r>
      <w:r w:rsidR="004137FF">
        <w:rPr>
          <w:rFonts w:hint="eastAsia"/>
          <w:lang w:val="ko-KR"/>
        </w:rPr>
        <w:t>클러스터들의 최적 배열을 찾는 방법은 다음과 같다.</w:t>
      </w:r>
    </w:p>
    <w:p w14:paraId="2D3F098C" w14:textId="0401A130" w:rsidR="00053EEB" w:rsidRDefault="00847861" w:rsidP="009012B2">
      <w:pPr>
        <w:pStyle w:val="af2"/>
        <w:numPr>
          <w:ilvl w:val="0"/>
          <w:numId w:val="29"/>
        </w:numPr>
        <w:rPr>
          <w:lang w:val="ko-KR"/>
        </w:rPr>
      </w:pPr>
      <w:r>
        <w:rPr>
          <w:rFonts w:hint="eastAsia"/>
          <w:lang w:val="ko-KR"/>
        </w:rPr>
        <w:t>우선 전처리로써,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각 클러스터의 </w:t>
      </w:r>
      <w:r>
        <w:rPr>
          <w:lang w:val="ko-KR"/>
        </w:rPr>
        <w:t>[</w:t>
      </w:r>
      <w:r>
        <w:rPr>
          <w:rFonts w:hint="eastAsia"/>
          <w:lang w:val="ko-KR"/>
        </w:rPr>
        <w:t>시작점]</w:t>
      </w:r>
      <w:r>
        <w:rPr>
          <w:lang w:val="ko-KR"/>
        </w:rPr>
        <w:t>[</w:t>
      </w:r>
      <w:r>
        <w:rPr>
          <w:rFonts w:hint="eastAsia"/>
          <w:lang w:val="ko-KR"/>
        </w:rPr>
        <w:t>끝점]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마다 최적의 해밀턴 경로를 구한다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이는 클러스터 사이의 연결점을 구했을 때,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클러스터 내부의 최적 해밀턴 경로를 바로 구할수 있게 하기 위해서이다.</w:t>
      </w:r>
    </w:p>
    <w:p w14:paraId="24C21E27" w14:textId="26F614AA" w:rsidR="008F4416" w:rsidRDefault="008F4416" w:rsidP="008F4416">
      <w:pPr>
        <w:pStyle w:val="af2"/>
        <w:numPr>
          <w:ilvl w:val="0"/>
          <w:numId w:val="29"/>
        </w:numPr>
        <w:rPr>
          <w:lang w:val="ko-KR"/>
        </w:rPr>
      </w:pPr>
      <w:r>
        <w:rPr>
          <w:rFonts w:hint="eastAsia"/>
          <w:lang w:val="ko-KR"/>
        </w:rPr>
        <w:t>모든 양옆 클러스터에 대해서 연결점을 구한다.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연결점은 두 클러스터에서 가장 가까운 두 점이다.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클러스터 사이의 거리는 이 연결점 사이의 거리이다.</w:t>
      </w:r>
    </w:p>
    <w:p w14:paraId="0EA158E5" w14:textId="75A1C6F0" w:rsidR="008F4416" w:rsidRDefault="008F4416" w:rsidP="008F4416">
      <w:pPr>
        <w:pStyle w:val="af2"/>
        <w:numPr>
          <w:ilvl w:val="0"/>
          <w:numId w:val="29"/>
        </w:numPr>
        <w:rPr>
          <w:lang w:val="ko-KR"/>
        </w:rPr>
      </w:pPr>
      <w:r>
        <w:rPr>
          <w:rFonts w:hint="eastAsia"/>
          <w:lang w:val="ko-KR"/>
        </w:rPr>
        <w:t>클러스터별로 양옆 클러스터와의 거리 평균</w:t>
      </w:r>
      <w:r w:rsidR="005E711D">
        <w:rPr>
          <w:rFonts w:hint="eastAsia"/>
          <w:lang w:val="ko-KR"/>
        </w:rPr>
        <w:t xml:space="preserve"> 및 내부 최소 해밀턴 경로를</w:t>
      </w:r>
      <w:r>
        <w:rPr>
          <w:rFonts w:hint="eastAsia"/>
          <w:lang w:val="ko-KR"/>
        </w:rPr>
        <w:t xml:space="preserve"> 구한다.</w:t>
      </w:r>
    </w:p>
    <w:p w14:paraId="68ECBD9B" w14:textId="5A9233FB" w:rsidR="000E38DB" w:rsidRDefault="006636BB" w:rsidP="008F4416">
      <w:pPr>
        <w:pStyle w:val="af2"/>
        <w:numPr>
          <w:ilvl w:val="0"/>
          <w:numId w:val="29"/>
        </w:numPr>
        <w:rPr>
          <w:lang w:val="ko-KR"/>
        </w:rPr>
      </w:pPr>
      <w:r>
        <w:rPr>
          <w:rFonts w:hint="eastAsia"/>
          <w:lang w:val="ko-KR"/>
        </w:rPr>
        <w:t>양 옆 클러스터와의 거리</w:t>
      </w:r>
      <w:r w:rsidR="00F103F5">
        <w:rPr>
          <w:lang w:val="ko-KR"/>
        </w:rPr>
        <w:t xml:space="preserve"> </w:t>
      </w:r>
      <w:r w:rsidR="00F103F5">
        <w:rPr>
          <w:rFonts w:hint="eastAsia"/>
          <w:lang w:val="ko-KR"/>
        </w:rPr>
        <w:t>합</w:t>
      </w:r>
      <w:r w:rsidR="005E711D">
        <w:rPr>
          <w:rFonts w:hint="eastAsia"/>
          <w:lang w:val="ko-KR"/>
        </w:rPr>
        <w:t xml:space="preserve"> </w:t>
      </w:r>
      <w:r w:rsidR="005E711D">
        <w:rPr>
          <w:lang w:val="ko-KR"/>
        </w:rPr>
        <w:t xml:space="preserve">+ </w:t>
      </w:r>
      <w:r w:rsidR="005E711D">
        <w:rPr>
          <w:rFonts w:hint="eastAsia"/>
          <w:lang w:val="ko-KR"/>
        </w:rPr>
        <w:t>내부 경로 길이</w:t>
      </w:r>
      <w:r>
        <w:rPr>
          <w:rFonts w:hint="eastAsia"/>
          <w:lang w:val="ko-KR"/>
        </w:rPr>
        <w:t xml:space="preserve">가 가장 먼 </w:t>
      </w:r>
      <w:r>
        <w:rPr>
          <w:lang w:val="ko-KR"/>
        </w:rPr>
        <w:t>n</w:t>
      </w:r>
      <w:r>
        <w:rPr>
          <w:rFonts w:hint="eastAsia"/>
          <w:lang w:val="ko-KR"/>
        </w:rPr>
        <w:t>개의 클러스터를 옆 클러스터와 연결을 끊는다.</w:t>
      </w:r>
    </w:p>
    <w:p w14:paraId="1E8B7450" w14:textId="0BEB6AEC" w:rsidR="004D6D3E" w:rsidRDefault="006636BB" w:rsidP="009012B2">
      <w:pPr>
        <w:pStyle w:val="af2"/>
        <w:numPr>
          <w:ilvl w:val="0"/>
          <w:numId w:val="29"/>
        </w:numPr>
        <w:rPr>
          <w:lang w:val="ko-KR"/>
        </w:rPr>
      </w:pPr>
      <w:r>
        <w:rPr>
          <w:rFonts w:hint="eastAsia"/>
          <w:lang w:val="ko-KR"/>
        </w:rPr>
        <w:t>연결이 끊어진 클러스터들을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양 옆 클러스터와의 거리</w:t>
      </w:r>
      <w:r w:rsidR="00593C1E">
        <w:rPr>
          <w:rFonts w:hint="eastAsia"/>
          <w:lang w:val="ko-KR"/>
        </w:rPr>
        <w:t xml:space="preserve"> 합 </w:t>
      </w:r>
      <w:r w:rsidR="00593C1E">
        <w:rPr>
          <w:lang w:val="ko-KR"/>
        </w:rPr>
        <w:t xml:space="preserve">+ </w:t>
      </w:r>
      <w:r w:rsidR="00593C1E">
        <w:rPr>
          <w:rFonts w:hint="eastAsia"/>
          <w:lang w:val="ko-KR"/>
        </w:rPr>
        <w:t>내부 해밀턴 경로 길이</w:t>
      </w:r>
      <w:r>
        <w:rPr>
          <w:rFonts w:hint="eastAsia"/>
          <w:lang w:val="ko-KR"/>
        </w:rPr>
        <w:t xml:space="preserve">가 가장 </w:t>
      </w:r>
      <w:r w:rsidR="00593C1E">
        <w:rPr>
          <w:rFonts w:hint="eastAsia"/>
          <w:lang w:val="ko-KR"/>
        </w:rPr>
        <w:t>작은</w:t>
      </w:r>
      <w:r w:rsidR="00F279C1">
        <w:rPr>
          <w:rFonts w:hint="eastAsia"/>
          <w:lang w:val="ko-KR"/>
        </w:rPr>
        <w:t xml:space="preserve"> 위치에</w:t>
      </w:r>
      <w:r w:rsidR="00AA74C4">
        <w:rPr>
          <w:lang w:val="ko-KR"/>
        </w:rPr>
        <w:t xml:space="preserve"> </w:t>
      </w:r>
      <w:r>
        <w:rPr>
          <w:rFonts w:hint="eastAsia"/>
          <w:lang w:val="ko-KR"/>
        </w:rPr>
        <w:t>집어넣는다.</w:t>
      </w:r>
    </w:p>
    <w:p w14:paraId="5024E88D" w14:textId="7A89A413" w:rsidR="006636BB" w:rsidRDefault="006636BB" w:rsidP="006636BB">
      <w:pPr>
        <w:pStyle w:val="af2"/>
        <w:numPr>
          <w:ilvl w:val="0"/>
          <w:numId w:val="29"/>
        </w:numPr>
        <w:rPr>
          <w:lang w:val="ko-KR"/>
        </w:rPr>
      </w:pPr>
      <w:r>
        <w:rPr>
          <w:rFonts w:hint="eastAsia"/>
          <w:lang w:val="ko-KR"/>
        </w:rPr>
        <w:t xml:space="preserve">이후 </w:t>
      </w:r>
      <w:r>
        <w:rPr>
          <w:lang w:val="ko-KR"/>
        </w:rPr>
        <w:t>2</w:t>
      </w:r>
      <w:r>
        <w:rPr>
          <w:rFonts w:hint="eastAsia"/>
          <w:lang w:val="ko-KR"/>
        </w:rPr>
        <w:t>번부터 반복한다.</w:t>
      </w:r>
    </w:p>
    <w:p w14:paraId="0D687726" w14:textId="4BB70F62" w:rsidR="006636BB" w:rsidRDefault="006636BB" w:rsidP="006636BB">
      <w:pPr>
        <w:rPr>
          <w:lang w:val="ko-KR"/>
        </w:rPr>
      </w:pPr>
      <w:r>
        <w:rPr>
          <w:rFonts w:hint="eastAsia"/>
          <w:lang w:val="ko-KR"/>
        </w:rPr>
        <w:t xml:space="preserve">위의 </w:t>
      </w:r>
      <w:r>
        <w:rPr>
          <w:lang w:val="ko-KR"/>
        </w:rPr>
        <w:t xml:space="preserve">2-6 </w:t>
      </w:r>
      <w:r>
        <w:rPr>
          <w:rFonts w:hint="eastAsia"/>
          <w:lang w:val="ko-KR"/>
        </w:rPr>
        <w:t>과정을 한 세대로 보고,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3만세대정도를 계산한 뒤 그 중 최종 해밀턴 </w:t>
      </w:r>
      <w:r w:rsidR="005321A9">
        <w:rPr>
          <w:rFonts w:hint="eastAsia"/>
          <w:lang w:val="ko-KR"/>
        </w:rPr>
        <w:t>순환</w:t>
      </w:r>
      <w:r>
        <w:rPr>
          <w:rFonts w:hint="eastAsia"/>
          <w:lang w:val="ko-KR"/>
        </w:rPr>
        <w:t xml:space="preserve"> 길이가 가장 작은 도시 순서를 결과 파일로 내놓는다.</w:t>
      </w:r>
    </w:p>
    <w:p w14:paraId="351C93C5" w14:textId="758852A1" w:rsidR="006636BB" w:rsidRDefault="00741B5E" w:rsidP="006636BB">
      <w:pPr>
        <w:rPr>
          <w:lang w:val="ko-KR"/>
        </w:rPr>
      </w:pPr>
      <w:r>
        <w:rPr>
          <w:rFonts w:hint="eastAsia"/>
          <w:lang w:val="ko-KR"/>
        </w:rPr>
        <w:t>또한 클러스터 순서 배열에서도 돌연변이를 구현했는데,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돌연변이는 위의 </w:t>
      </w:r>
      <w:r>
        <w:rPr>
          <w:lang w:val="ko-KR"/>
        </w:rPr>
        <w:t>3</w:t>
      </w:r>
      <w:r>
        <w:rPr>
          <w:rFonts w:hint="eastAsia"/>
          <w:lang w:val="ko-KR"/>
        </w:rPr>
        <w:t xml:space="preserve">번 과정 이후 랜덤하게 </w:t>
      </w:r>
      <w:r>
        <w:rPr>
          <w:lang w:val="ko-KR"/>
        </w:rPr>
        <w:t>n</w:t>
      </w:r>
      <w:r>
        <w:rPr>
          <w:rFonts w:hint="eastAsia"/>
          <w:lang w:val="ko-KR"/>
        </w:rPr>
        <w:t>개의 클러스터를 양 옆 클러스터에서 떨어뜨려 놓는 방식으로 구현되어 있다.</w:t>
      </w:r>
    </w:p>
    <w:p w14:paraId="7E11AE1E" w14:textId="0EEE07EE" w:rsidR="000C0C19" w:rsidRDefault="00603800" w:rsidP="006636BB">
      <w:pPr>
        <w:rPr>
          <w:lang w:val="ko-KR"/>
        </w:rPr>
      </w:pPr>
      <w:r>
        <w:rPr>
          <w:rFonts w:hint="eastAsia"/>
          <w:lang w:val="ko-KR"/>
        </w:rPr>
        <w:t xml:space="preserve">이 방법으로 </w:t>
      </w:r>
      <w:r>
        <w:rPr>
          <w:lang w:val="ko-KR"/>
        </w:rPr>
        <w:t xml:space="preserve">tsp </w:t>
      </w:r>
      <w:r>
        <w:rPr>
          <w:rFonts w:hint="eastAsia"/>
          <w:lang w:val="ko-KR"/>
        </w:rPr>
        <w:t>경로 탐색을 하게 될 경우,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클러스터링 과정에서 부분 최적 해를 구해놓기 때문에 완전 무작위 탐색을 물론,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유전 알고리즘만을 사용한 방법에 비해서도 상당한 성능 향상이 있을 것이라고 생각된다.</w:t>
      </w:r>
      <w:r w:rsidR="000C0C19">
        <w:rPr>
          <w:rFonts w:hint="eastAsia"/>
          <w:lang w:val="ko-KR"/>
        </w:rPr>
        <w:t xml:space="preserve"> 또한 양 옆 클러스터에서 가장 먼 클러스터를 떼어낸 후</w:t>
      </w:r>
      <w:r w:rsidR="000C0C19">
        <w:rPr>
          <w:lang w:val="ko-KR"/>
        </w:rPr>
        <w:t xml:space="preserve"> </w:t>
      </w:r>
      <w:r w:rsidR="000C0C19">
        <w:rPr>
          <w:rFonts w:hint="eastAsia"/>
          <w:lang w:val="ko-KR"/>
        </w:rPr>
        <w:t>가장 가까워질 수 있는 곳에 삽입하는 형식이다 보니 세대 수를 길게 할 수록 최적해에 가까워질 것이라고 생각된다.</w:t>
      </w:r>
    </w:p>
    <w:p w14:paraId="4293A047" w14:textId="77777777" w:rsidR="00EF6DB4" w:rsidRPr="00EF6DB4" w:rsidRDefault="00EF6DB4" w:rsidP="00EF6DB4">
      <w:pPr>
        <w:rPr>
          <w:lang w:val="ko-KR"/>
        </w:rPr>
      </w:pPr>
    </w:p>
    <w:p w14:paraId="34789C22" w14:textId="77777777" w:rsidR="00094F85" w:rsidRDefault="009012B2" w:rsidP="00094F85">
      <w:pPr>
        <w:pStyle w:val="1"/>
        <w:rPr>
          <w:lang w:val="ko-KR"/>
        </w:rPr>
      </w:pPr>
      <w:r>
        <w:rPr>
          <w:lang w:val="ko-KR"/>
        </w:rPr>
        <w:lastRenderedPageBreak/>
        <w:t>Experimental Results</w:t>
      </w:r>
    </w:p>
    <w:p w14:paraId="1EBFF8C8" w14:textId="54E59227" w:rsidR="00385D38" w:rsidRDefault="00892DE4" w:rsidP="009012B2">
      <w:r>
        <w:rPr>
          <w:rFonts w:hint="eastAsia"/>
        </w:rPr>
        <w:t>완전 무작위,</w:t>
      </w:r>
      <w:r>
        <w:t xml:space="preserve"> </w:t>
      </w:r>
      <w:r>
        <w:rPr>
          <w:rFonts w:hint="eastAsia"/>
        </w:rPr>
        <w:t>전체 도시 대상 유전 알고리즘 실행,</w:t>
      </w:r>
      <w:r>
        <w:t xml:space="preserve"> </w:t>
      </w:r>
      <w:r>
        <w:rPr>
          <w:rFonts w:hint="eastAsia"/>
        </w:rPr>
        <w:t>랜덤 클러스터링 후 클러스터 대상 유전 알고리즘 실행,</w:t>
      </w:r>
      <w:r>
        <w:t xml:space="preserve"> </w:t>
      </w:r>
      <w:r>
        <w:rPr>
          <w:rFonts w:hint="eastAsia"/>
        </w:rPr>
        <w:t>최소 스패닝 트리 기반 클러스터링 후 클러스터 대상 유전 알고리즘 실행,</w:t>
      </w:r>
      <w:r>
        <w:t xml:space="preserve"> </w:t>
      </w:r>
      <w:r>
        <w:rPr>
          <w:rFonts w:hint="eastAsia"/>
        </w:rPr>
        <w:t xml:space="preserve">최소 해밀턴 경로 기반 클러스터링 후 클러스터 대상 유전 알고리즘 실행을 각각 </w:t>
      </w:r>
      <w:r>
        <w:t>5</w:t>
      </w:r>
      <w:r>
        <w:rPr>
          <w:rFonts w:hint="eastAsia"/>
        </w:rPr>
        <w:t>회씩 했을 때,</w:t>
      </w:r>
      <w:r>
        <w:t xml:space="preserve">  </w:t>
      </w:r>
      <w:r>
        <w:rPr>
          <w:rFonts w:hint="eastAsia"/>
        </w:rPr>
        <w:t>그 결과값(순환의 길이)은 다음과 같다.</w:t>
      </w:r>
    </w:p>
    <w:p w14:paraId="0624BD0F" w14:textId="4A75A896" w:rsidR="00892DE4" w:rsidRDefault="00892DE4" w:rsidP="009012B2"/>
    <w:p w14:paraId="1ED16EEA" w14:textId="77777777" w:rsidR="00892DE4" w:rsidRPr="00D55B76" w:rsidRDefault="00892DE4" w:rsidP="009012B2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12"/>
        <w:gridCol w:w="1913"/>
        <w:gridCol w:w="1913"/>
        <w:gridCol w:w="1913"/>
        <w:gridCol w:w="1913"/>
      </w:tblGrid>
      <w:tr w:rsidR="00385D38" w14:paraId="6982A0C5" w14:textId="77777777" w:rsidTr="00246D09">
        <w:trPr>
          <w:trHeight w:val="1549"/>
        </w:trPr>
        <w:tc>
          <w:tcPr>
            <w:tcW w:w="1912" w:type="dxa"/>
            <w:shd w:val="clear" w:color="auto" w:fill="D9D9D9" w:themeFill="background1" w:themeFillShade="D9"/>
            <w:vAlign w:val="center"/>
          </w:tcPr>
          <w:p w14:paraId="00F5903B" w14:textId="44255F09" w:rsidR="00385D38" w:rsidRDefault="00385D38" w:rsidP="00246D09">
            <w:pPr>
              <w:jc w:val="center"/>
            </w:pPr>
            <w:r>
              <w:rPr>
                <w:rFonts w:hint="eastAsia"/>
              </w:rPr>
              <w:t>완전 무작위</w:t>
            </w:r>
          </w:p>
        </w:tc>
        <w:tc>
          <w:tcPr>
            <w:tcW w:w="1913" w:type="dxa"/>
            <w:shd w:val="clear" w:color="auto" w:fill="D9D9D9" w:themeFill="background1" w:themeFillShade="D9"/>
            <w:vAlign w:val="center"/>
          </w:tcPr>
          <w:p w14:paraId="67AACD6C" w14:textId="2AAAD02A" w:rsidR="00385D38" w:rsidRDefault="00385D38" w:rsidP="00246D09">
            <w:pPr>
              <w:jc w:val="center"/>
            </w:pPr>
            <w:r>
              <w:rPr>
                <w:rFonts w:hint="eastAsia"/>
              </w:rPr>
              <w:t>전체 유전 알고리즘</w:t>
            </w:r>
          </w:p>
        </w:tc>
        <w:tc>
          <w:tcPr>
            <w:tcW w:w="1913" w:type="dxa"/>
            <w:shd w:val="clear" w:color="auto" w:fill="D9D9D9" w:themeFill="background1" w:themeFillShade="D9"/>
            <w:vAlign w:val="center"/>
          </w:tcPr>
          <w:p w14:paraId="1E978599" w14:textId="369E4478" w:rsidR="00385D38" w:rsidRDefault="00385D38" w:rsidP="00246D09">
            <w:pPr>
              <w:jc w:val="center"/>
            </w:pPr>
            <w:r>
              <w:rPr>
                <w:rFonts w:hint="eastAsia"/>
              </w:rPr>
              <w:t>랜덤 클러스터링</w:t>
            </w:r>
          </w:p>
        </w:tc>
        <w:tc>
          <w:tcPr>
            <w:tcW w:w="1913" w:type="dxa"/>
            <w:shd w:val="clear" w:color="auto" w:fill="D9D9D9" w:themeFill="background1" w:themeFillShade="D9"/>
            <w:vAlign w:val="center"/>
          </w:tcPr>
          <w:p w14:paraId="35ED09F6" w14:textId="4FF6A305" w:rsidR="00385D38" w:rsidRDefault="00385D38" w:rsidP="00246D09">
            <w:pPr>
              <w:jc w:val="center"/>
            </w:pPr>
            <w:r>
              <w:rPr>
                <w:rFonts w:hint="eastAsia"/>
              </w:rPr>
              <w:t>최소 스패닝 트리 클러스터링</w:t>
            </w:r>
          </w:p>
        </w:tc>
        <w:tc>
          <w:tcPr>
            <w:tcW w:w="1913" w:type="dxa"/>
            <w:shd w:val="clear" w:color="auto" w:fill="D9D9D9" w:themeFill="background1" w:themeFillShade="D9"/>
            <w:vAlign w:val="center"/>
          </w:tcPr>
          <w:p w14:paraId="61A3F1DD" w14:textId="364698C3" w:rsidR="00385D38" w:rsidRDefault="00385D38" w:rsidP="00246D09">
            <w:pPr>
              <w:jc w:val="center"/>
            </w:pPr>
            <w:r>
              <w:rPr>
                <w:rFonts w:hint="eastAsia"/>
              </w:rPr>
              <w:t>최소 해밀턴 경로 클러스터링</w:t>
            </w:r>
          </w:p>
        </w:tc>
      </w:tr>
      <w:tr w:rsidR="00385D38" w14:paraId="2D9E89DC" w14:textId="77777777" w:rsidTr="00246D09">
        <w:trPr>
          <w:trHeight w:val="774"/>
        </w:trPr>
        <w:tc>
          <w:tcPr>
            <w:tcW w:w="1912" w:type="dxa"/>
            <w:vAlign w:val="center"/>
          </w:tcPr>
          <w:p w14:paraId="6FF654A7" w14:textId="3CD58EF8" w:rsidR="00385D38" w:rsidRPr="00892DE4" w:rsidRDefault="00892DE4" w:rsidP="00246D09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53176.03214</w:t>
            </w:r>
          </w:p>
        </w:tc>
        <w:tc>
          <w:tcPr>
            <w:tcW w:w="1913" w:type="dxa"/>
            <w:vAlign w:val="center"/>
          </w:tcPr>
          <w:p w14:paraId="581A700B" w14:textId="05E6EBFC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5853.197296</w:t>
            </w:r>
          </w:p>
        </w:tc>
        <w:tc>
          <w:tcPr>
            <w:tcW w:w="1913" w:type="dxa"/>
            <w:vAlign w:val="center"/>
          </w:tcPr>
          <w:p w14:paraId="09494D10" w14:textId="5A3A33ED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24176.387481</w:t>
            </w:r>
          </w:p>
        </w:tc>
        <w:tc>
          <w:tcPr>
            <w:tcW w:w="1913" w:type="dxa"/>
            <w:vAlign w:val="center"/>
          </w:tcPr>
          <w:p w14:paraId="5C1E03FA" w14:textId="762A80BF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3597.931049</w:t>
            </w:r>
          </w:p>
        </w:tc>
        <w:tc>
          <w:tcPr>
            <w:tcW w:w="1913" w:type="dxa"/>
            <w:vAlign w:val="center"/>
          </w:tcPr>
          <w:p w14:paraId="068B6B42" w14:textId="08CE8755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4995.500407</w:t>
            </w:r>
          </w:p>
        </w:tc>
      </w:tr>
      <w:tr w:rsidR="00385D38" w14:paraId="19E677CA" w14:textId="77777777" w:rsidTr="00246D09">
        <w:trPr>
          <w:trHeight w:val="774"/>
        </w:trPr>
        <w:tc>
          <w:tcPr>
            <w:tcW w:w="1912" w:type="dxa"/>
            <w:vAlign w:val="center"/>
          </w:tcPr>
          <w:p w14:paraId="5A7C53A2" w14:textId="67DA9270" w:rsidR="00385D38" w:rsidRPr="00892DE4" w:rsidRDefault="00892DE4" w:rsidP="00246D09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53303.81974</w:t>
            </w:r>
          </w:p>
        </w:tc>
        <w:tc>
          <w:tcPr>
            <w:tcW w:w="1913" w:type="dxa"/>
            <w:vAlign w:val="center"/>
          </w:tcPr>
          <w:p w14:paraId="6EA15061" w14:textId="06F7D0B5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5368.142632</w:t>
            </w:r>
          </w:p>
        </w:tc>
        <w:tc>
          <w:tcPr>
            <w:tcW w:w="1913" w:type="dxa"/>
            <w:vAlign w:val="center"/>
          </w:tcPr>
          <w:p w14:paraId="3D9593F9" w14:textId="4EC4428E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24072.427228</w:t>
            </w:r>
          </w:p>
        </w:tc>
        <w:tc>
          <w:tcPr>
            <w:tcW w:w="1913" w:type="dxa"/>
            <w:vAlign w:val="center"/>
          </w:tcPr>
          <w:p w14:paraId="2E5A7F51" w14:textId="579A1A6B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3391.611106</w:t>
            </w:r>
          </w:p>
        </w:tc>
        <w:tc>
          <w:tcPr>
            <w:tcW w:w="1913" w:type="dxa"/>
            <w:vAlign w:val="center"/>
          </w:tcPr>
          <w:p w14:paraId="60D30151" w14:textId="1BA44A99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5477.151865</w:t>
            </w:r>
          </w:p>
        </w:tc>
      </w:tr>
      <w:tr w:rsidR="00385D38" w14:paraId="0A19FE74" w14:textId="77777777" w:rsidTr="00246D09">
        <w:trPr>
          <w:trHeight w:val="774"/>
        </w:trPr>
        <w:tc>
          <w:tcPr>
            <w:tcW w:w="1912" w:type="dxa"/>
            <w:vAlign w:val="center"/>
          </w:tcPr>
          <w:p w14:paraId="21709930" w14:textId="4730C46E" w:rsidR="00385D38" w:rsidRPr="00892DE4" w:rsidRDefault="00892DE4" w:rsidP="00246D09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52406.03474</w:t>
            </w:r>
          </w:p>
        </w:tc>
        <w:tc>
          <w:tcPr>
            <w:tcW w:w="1913" w:type="dxa"/>
            <w:vAlign w:val="center"/>
          </w:tcPr>
          <w:p w14:paraId="77B18ED1" w14:textId="6C0E5F08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5709.056035</w:t>
            </w:r>
          </w:p>
        </w:tc>
        <w:tc>
          <w:tcPr>
            <w:tcW w:w="1913" w:type="dxa"/>
            <w:vAlign w:val="center"/>
          </w:tcPr>
          <w:p w14:paraId="71C0D398" w14:textId="15328926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24023.431297</w:t>
            </w:r>
          </w:p>
        </w:tc>
        <w:tc>
          <w:tcPr>
            <w:tcW w:w="1913" w:type="dxa"/>
            <w:vAlign w:val="center"/>
          </w:tcPr>
          <w:p w14:paraId="0D826F2C" w14:textId="4DF45E9A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3447.291341</w:t>
            </w:r>
          </w:p>
        </w:tc>
        <w:tc>
          <w:tcPr>
            <w:tcW w:w="1913" w:type="dxa"/>
            <w:vAlign w:val="center"/>
          </w:tcPr>
          <w:p w14:paraId="5FEFB5B0" w14:textId="4718C0AB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5728.613889</w:t>
            </w:r>
          </w:p>
        </w:tc>
      </w:tr>
      <w:tr w:rsidR="00385D38" w14:paraId="52F821D5" w14:textId="77777777" w:rsidTr="00246D09">
        <w:trPr>
          <w:trHeight w:val="805"/>
        </w:trPr>
        <w:tc>
          <w:tcPr>
            <w:tcW w:w="1912" w:type="dxa"/>
            <w:vAlign w:val="center"/>
          </w:tcPr>
          <w:p w14:paraId="0B52A2C4" w14:textId="34EC7F76" w:rsidR="00385D38" w:rsidRPr="00892DE4" w:rsidRDefault="00892DE4" w:rsidP="00246D09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53257.09959</w:t>
            </w:r>
          </w:p>
        </w:tc>
        <w:tc>
          <w:tcPr>
            <w:tcW w:w="1913" w:type="dxa"/>
            <w:vAlign w:val="center"/>
          </w:tcPr>
          <w:p w14:paraId="7C3AF36B" w14:textId="7E60A758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5495.127366</w:t>
            </w:r>
          </w:p>
        </w:tc>
        <w:tc>
          <w:tcPr>
            <w:tcW w:w="1913" w:type="dxa"/>
            <w:vAlign w:val="center"/>
          </w:tcPr>
          <w:p w14:paraId="7C99553D" w14:textId="7F91BDFD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24091.554285</w:t>
            </w:r>
          </w:p>
        </w:tc>
        <w:tc>
          <w:tcPr>
            <w:tcW w:w="1913" w:type="dxa"/>
            <w:vAlign w:val="center"/>
          </w:tcPr>
          <w:p w14:paraId="216811A7" w14:textId="32DE0AB8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3243.344138</w:t>
            </w:r>
          </w:p>
        </w:tc>
        <w:tc>
          <w:tcPr>
            <w:tcW w:w="1913" w:type="dxa"/>
            <w:vAlign w:val="center"/>
          </w:tcPr>
          <w:p w14:paraId="3079FD53" w14:textId="7E98CDB6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5539.289516</w:t>
            </w:r>
          </w:p>
        </w:tc>
      </w:tr>
      <w:tr w:rsidR="00385D38" w14:paraId="4805EEB9" w14:textId="77777777" w:rsidTr="00246D09">
        <w:trPr>
          <w:trHeight w:val="743"/>
        </w:trPr>
        <w:tc>
          <w:tcPr>
            <w:tcW w:w="1912" w:type="dxa"/>
            <w:vAlign w:val="center"/>
          </w:tcPr>
          <w:p w14:paraId="14DF6358" w14:textId="6FE2A0FD" w:rsidR="00385D38" w:rsidRPr="00892DE4" w:rsidRDefault="00892DE4" w:rsidP="00246D09">
            <w:pPr>
              <w:jc w:val="center"/>
              <w:rPr>
                <w:rFonts w:cs="굴림"/>
                <w:color w:val="000000"/>
              </w:rPr>
            </w:pPr>
            <w:r>
              <w:rPr>
                <w:rFonts w:hint="eastAsia"/>
                <w:color w:val="000000"/>
              </w:rPr>
              <w:t>52914.11712</w:t>
            </w:r>
          </w:p>
        </w:tc>
        <w:tc>
          <w:tcPr>
            <w:tcW w:w="1913" w:type="dxa"/>
            <w:vAlign w:val="center"/>
          </w:tcPr>
          <w:p w14:paraId="58F2EC20" w14:textId="5D00DB78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5895.196555</w:t>
            </w:r>
          </w:p>
        </w:tc>
        <w:tc>
          <w:tcPr>
            <w:tcW w:w="1913" w:type="dxa"/>
            <w:vAlign w:val="center"/>
          </w:tcPr>
          <w:p w14:paraId="7A597A90" w14:textId="4B7C6DEB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23984.545605</w:t>
            </w:r>
          </w:p>
        </w:tc>
        <w:tc>
          <w:tcPr>
            <w:tcW w:w="1913" w:type="dxa"/>
            <w:vAlign w:val="center"/>
          </w:tcPr>
          <w:p w14:paraId="55BFD894" w14:textId="0B4E0758" w:rsidR="00385D38" w:rsidRPr="00892DE4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3785.817537</w:t>
            </w:r>
          </w:p>
        </w:tc>
        <w:tc>
          <w:tcPr>
            <w:tcW w:w="1913" w:type="dxa"/>
            <w:vAlign w:val="center"/>
          </w:tcPr>
          <w:p w14:paraId="3BE47FC1" w14:textId="00274BEF" w:rsidR="00385D38" w:rsidRPr="00F4157F" w:rsidRDefault="0058225C" w:rsidP="0058225C">
            <w:pPr>
              <w:jc w:val="center"/>
              <w:rPr>
                <w:rFonts w:cs="굴림"/>
                <w:color w:val="000000"/>
              </w:rPr>
            </w:pPr>
            <w:r w:rsidRPr="0058225C">
              <w:rPr>
                <w:rFonts w:cs="굴림"/>
                <w:color w:val="000000"/>
              </w:rPr>
              <w:t>5863.58574</w:t>
            </w:r>
          </w:p>
        </w:tc>
      </w:tr>
    </w:tbl>
    <w:p w14:paraId="3D46A542" w14:textId="5087591B" w:rsidR="00863204" w:rsidRDefault="00863204" w:rsidP="009012B2"/>
    <w:p w14:paraId="73724A14" w14:textId="06828ECD" w:rsidR="003E70C8" w:rsidRDefault="003E70C8" w:rsidP="009012B2">
      <w:r>
        <w:rPr>
          <w:rFonts w:hint="eastAsia"/>
        </w:rPr>
        <w:t xml:space="preserve">완전 무작위로 도시 순회 순서를 결정했을 때에는 </w:t>
      </w:r>
      <w:r w:rsidR="002D40FB">
        <w:rPr>
          <w:rFonts w:hint="eastAsia"/>
        </w:rPr>
        <w:t xml:space="preserve">순환 경로 길이가 약 </w:t>
      </w:r>
      <w:r w:rsidR="002D40FB">
        <w:t>5</w:t>
      </w:r>
      <w:r w:rsidR="002D40FB">
        <w:rPr>
          <w:rFonts w:hint="eastAsia"/>
        </w:rPr>
        <w:t>만정도의 값이 나타난다.</w:t>
      </w:r>
      <w:r w:rsidR="002D40FB">
        <w:t xml:space="preserve"> </w:t>
      </w:r>
      <w:r w:rsidR="002D40FB">
        <w:rPr>
          <w:rFonts w:hint="eastAsia"/>
        </w:rPr>
        <w:t xml:space="preserve">완전 무작위지만 </w:t>
      </w:r>
      <w:r w:rsidR="002D40FB">
        <w:t>5</w:t>
      </w:r>
      <w:r w:rsidR="002D40FB">
        <w:rPr>
          <w:rFonts w:hint="eastAsia"/>
        </w:rPr>
        <w:t>만정도의 값이 계속 나온다는</w:t>
      </w:r>
      <w:r w:rsidR="002D40FB">
        <w:t xml:space="preserve"> </w:t>
      </w:r>
      <w:r w:rsidR="002D40FB">
        <w:rPr>
          <w:rFonts w:hint="eastAsia"/>
        </w:rPr>
        <w:t>건 특이</w:t>
      </w:r>
      <w:r w:rsidR="00496A9B">
        <w:rPr>
          <w:rFonts w:hint="eastAsia"/>
        </w:rPr>
        <w:t>한</w:t>
      </w:r>
      <w:r w:rsidR="002D40FB">
        <w:rPr>
          <w:rFonts w:hint="eastAsia"/>
        </w:rPr>
        <w:t xml:space="preserve"> 점이라고 생각한다.</w:t>
      </w:r>
    </w:p>
    <w:p w14:paraId="23F76ED6" w14:textId="3154C3DF" w:rsidR="002D40FB" w:rsidRDefault="002D40FB" w:rsidP="009012B2">
      <w:r>
        <w:rPr>
          <w:rFonts w:hint="eastAsia"/>
        </w:rPr>
        <w:t>그 다음으로 결과가 좋은 방식은 랜덤으로 클러스터링 후</w:t>
      </w:r>
      <w:r>
        <w:t xml:space="preserve">, </w:t>
      </w:r>
      <w:r>
        <w:rPr>
          <w:rFonts w:hint="eastAsia"/>
        </w:rPr>
        <w:t xml:space="preserve">유전 알고리즘으로 클러스터의 순서를 정하는 방법이다. 이 방식은 순환 경로 길이가 약 </w:t>
      </w:r>
      <w:r>
        <w:t>2</w:t>
      </w:r>
      <w:r>
        <w:rPr>
          <w:rFonts w:hint="eastAsia"/>
        </w:rPr>
        <w:t>만</w:t>
      </w:r>
      <w:r w:rsidR="009865A7">
        <w:t>4</w:t>
      </w:r>
      <w:r>
        <w:rPr>
          <w:rFonts w:hint="eastAsia"/>
        </w:rPr>
        <w:t>천정도로,</w:t>
      </w:r>
      <w:r>
        <w:t xml:space="preserve"> </w:t>
      </w:r>
      <w:r>
        <w:rPr>
          <w:rFonts w:hint="eastAsia"/>
        </w:rPr>
        <w:t>완전 무작위에 비하면 두배정도 성능이 좋아졌다.</w:t>
      </w:r>
      <w:r>
        <w:t xml:space="preserve"> </w:t>
      </w:r>
      <w:r>
        <w:rPr>
          <w:rFonts w:hint="eastAsia"/>
        </w:rPr>
        <w:t xml:space="preserve">이 방법은 클러스터가 무작위로 생성되어 그 내용을 바꿀 수 없다는 </w:t>
      </w:r>
      <w:r>
        <w:rPr>
          <w:rFonts w:hint="eastAsia"/>
        </w:rPr>
        <w:lastRenderedPageBreak/>
        <w:t>결정적인 단점이 있어서 다른 유전 알고리즘을 사용한 방법들에 비해서 성능이 좋지 않게 나타났다고 생각한다.</w:t>
      </w:r>
    </w:p>
    <w:p w14:paraId="5973FAA0" w14:textId="25453DD4" w:rsidR="00496A9B" w:rsidRDefault="002D40FB" w:rsidP="009012B2">
      <w:r>
        <w:rPr>
          <w:rFonts w:hint="eastAsia"/>
        </w:rPr>
        <w:t>전체 유전 알고리즘과 최소 해밀턴 경로 클러스터링</w:t>
      </w:r>
      <w:r>
        <w:t xml:space="preserve"> </w:t>
      </w:r>
      <w:r>
        <w:rPr>
          <w:rFonts w:hint="eastAsia"/>
        </w:rPr>
        <w:t>방법은 결과가 유사하게 나왔다.</w:t>
      </w:r>
      <w:r>
        <w:t xml:space="preserve"> </w:t>
      </w:r>
      <w:r>
        <w:rPr>
          <w:rFonts w:hint="eastAsia"/>
        </w:rPr>
        <w:t xml:space="preserve">유전 알고리즘만을 사용한 방법은 </w:t>
      </w:r>
      <w:r w:rsidR="009865A7">
        <w:t>5</w:t>
      </w:r>
      <w:r>
        <w:rPr>
          <w:rFonts w:hint="eastAsia"/>
        </w:rPr>
        <w:t xml:space="preserve">천 </w:t>
      </w:r>
      <w:r w:rsidR="009865A7">
        <w:rPr>
          <w:rFonts w:hint="eastAsia"/>
        </w:rPr>
        <w:t>초중반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 해밀턴 경로 기준으로 클러스터링 후 유전 알고리즘을 사용한 방법은 </w:t>
      </w:r>
      <w:r w:rsidR="009865A7">
        <w:rPr>
          <w:rFonts w:hint="eastAsia"/>
        </w:rPr>
        <w:t xml:space="preserve">마찬가지로 </w:t>
      </w:r>
      <w:r w:rsidR="00C81030">
        <w:t>5</w:t>
      </w:r>
      <w:r w:rsidR="003927A2">
        <w:rPr>
          <w:rFonts w:hint="eastAsia"/>
        </w:rPr>
        <w:t>천</w:t>
      </w:r>
      <w:r>
        <w:rPr>
          <w:rFonts w:hint="eastAsia"/>
        </w:rPr>
        <w:t xml:space="preserve"> </w:t>
      </w:r>
      <w:r w:rsidR="009865A7">
        <w:rPr>
          <w:rFonts w:hint="eastAsia"/>
        </w:rPr>
        <w:t>초중반</w:t>
      </w:r>
      <w:r>
        <w:rPr>
          <w:rFonts w:hint="eastAsia"/>
        </w:rPr>
        <w:t xml:space="preserve">정도의 결과가 나타난다. </w:t>
      </w:r>
      <w:r w:rsidR="00496A9B">
        <w:rPr>
          <w:rFonts w:hint="eastAsia"/>
        </w:rPr>
        <w:t xml:space="preserve"> 하지만 이 차이는 양쪽 다 한 세대당</w:t>
      </w:r>
      <w:r w:rsidR="00496A9B">
        <w:t xml:space="preserve"> </w:t>
      </w:r>
      <w:r w:rsidR="00496A9B">
        <w:rPr>
          <w:rFonts w:hint="eastAsia"/>
        </w:rPr>
        <w:t>주변과 떨어지는 도시의 수,</w:t>
      </w:r>
      <w:r w:rsidR="00496A9B">
        <w:t xml:space="preserve"> </w:t>
      </w:r>
      <w:r w:rsidR="00496A9B">
        <w:rPr>
          <w:rFonts w:hint="eastAsia"/>
        </w:rPr>
        <w:t>돌연변이 유무 및 정책</w:t>
      </w:r>
      <w:r w:rsidR="00496A9B">
        <w:t xml:space="preserve"> </w:t>
      </w:r>
      <w:r w:rsidR="00496A9B">
        <w:rPr>
          <w:rFonts w:hint="eastAsia"/>
        </w:rPr>
        <w:t xml:space="preserve">등의 세부 파라미터에 의해 </w:t>
      </w:r>
      <w:r w:rsidR="009865A7">
        <w:rPr>
          <w:rFonts w:hint="eastAsia"/>
        </w:rPr>
        <w:t xml:space="preserve">더욱 </w:t>
      </w:r>
      <w:r w:rsidR="00496A9B">
        <w:rPr>
          <w:rFonts w:hint="eastAsia"/>
        </w:rPr>
        <w:t>좁혀</w:t>
      </w:r>
      <w:r w:rsidR="00022444">
        <w:rPr>
          <w:rFonts w:hint="eastAsia"/>
        </w:rPr>
        <w:t xml:space="preserve">지거나 </w:t>
      </w:r>
      <w:r w:rsidR="009865A7">
        <w:rPr>
          <w:rFonts w:hint="eastAsia"/>
        </w:rPr>
        <w:t xml:space="preserve">심지어는 </w:t>
      </w:r>
      <w:r w:rsidR="00022444">
        <w:rPr>
          <w:rFonts w:hint="eastAsia"/>
        </w:rPr>
        <w:t>뒤집힐</w:t>
      </w:r>
      <w:r w:rsidR="00496A9B">
        <w:rPr>
          <w:rFonts w:hint="eastAsia"/>
        </w:rPr>
        <w:t xml:space="preserve"> 수</w:t>
      </w:r>
      <w:r w:rsidR="009865A7">
        <w:rPr>
          <w:rFonts w:hint="eastAsia"/>
        </w:rPr>
        <w:t>도</w:t>
      </w:r>
      <w:r w:rsidR="00496A9B">
        <w:rPr>
          <w:rFonts w:hint="eastAsia"/>
        </w:rPr>
        <w:t xml:space="preserve"> 있는 차이라고 생각한다.</w:t>
      </w:r>
    </w:p>
    <w:p w14:paraId="7FA926F3" w14:textId="7895DBD5" w:rsidR="00496A9B" w:rsidRDefault="00496A9B" w:rsidP="009012B2">
      <w:r>
        <w:rPr>
          <w:rFonts w:hint="eastAsia"/>
        </w:rPr>
        <w:t>가장 성능이 좋은 걸로 나타난 방법은 최소 스패닝 트리 방식 클러스터링이다.</w:t>
      </w:r>
      <w:r>
        <w:t xml:space="preserve"> </w:t>
      </w:r>
      <w:r w:rsidR="00092FE5">
        <w:rPr>
          <w:rFonts w:hint="eastAsia"/>
        </w:rPr>
        <w:t>이 방법은 약</w:t>
      </w:r>
      <w:r w:rsidR="00C81030">
        <w:t>3</w:t>
      </w:r>
      <w:r w:rsidR="00092FE5">
        <w:rPr>
          <w:rFonts w:hint="eastAsia"/>
        </w:rPr>
        <w:t>천 중반정도의 경로 값을 가지며 다른 방법들과 크게 차이를 벌렸다.</w:t>
      </w:r>
    </w:p>
    <w:p w14:paraId="4EB78A96" w14:textId="0045145F" w:rsidR="00725A60" w:rsidRDefault="00725A60" w:rsidP="009012B2">
      <w:r>
        <w:rPr>
          <w:rFonts w:hint="eastAsia"/>
        </w:rPr>
        <w:t xml:space="preserve">이 방식으로 찾아낸 최소 경로 길이 값은 </w:t>
      </w:r>
      <w:r w:rsidRPr="00725A60">
        <w:t>3243.344138</w:t>
      </w:r>
      <w:r>
        <w:t xml:space="preserve"> 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시각화하여 나타내면 다음과 같다.</w:t>
      </w:r>
    </w:p>
    <w:p w14:paraId="554A2B7A" w14:textId="1972BE04" w:rsidR="00955799" w:rsidRPr="0023042A" w:rsidRDefault="00955799" w:rsidP="009012B2">
      <w:r>
        <w:rPr>
          <w:noProof/>
        </w:rPr>
        <w:drawing>
          <wp:inline distT="0" distB="0" distL="0" distR="0" wp14:anchorId="2A898753" wp14:editId="26F0E7FE">
            <wp:extent cx="5848350" cy="43910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E9BB5" w14:textId="77777777" w:rsidR="002064E4" w:rsidRDefault="00094F85" w:rsidP="002064E4">
      <w:pPr>
        <w:pStyle w:val="1"/>
        <w:rPr>
          <w:lang w:val="ko-KR"/>
        </w:rPr>
      </w:pPr>
      <w:r>
        <w:rPr>
          <w:rFonts w:hint="eastAsia"/>
          <w:lang w:val="ko-KR"/>
        </w:rPr>
        <w:lastRenderedPageBreak/>
        <w:t>Discussion</w:t>
      </w:r>
      <w:r w:rsidR="009012B2">
        <w:rPr>
          <w:lang w:val="ko-KR"/>
        </w:rPr>
        <w:t xml:space="preserve"> </w:t>
      </w:r>
      <w:r w:rsidR="009012B2">
        <w:rPr>
          <w:rFonts w:hint="eastAsia"/>
          <w:lang w:val="ko-KR"/>
        </w:rPr>
        <w:t>a</w:t>
      </w:r>
      <w:r w:rsidR="009012B2">
        <w:rPr>
          <w:lang w:val="ko-KR"/>
        </w:rPr>
        <w:t>nd Conclusion</w:t>
      </w:r>
    </w:p>
    <w:p w14:paraId="5DAC3326" w14:textId="3912751B" w:rsidR="000C189C" w:rsidRDefault="005C2D29" w:rsidP="009012B2">
      <w:pPr>
        <w:rPr>
          <w:iCs/>
          <w:lang w:val="ko-KR"/>
        </w:rPr>
      </w:pPr>
      <w:r>
        <w:rPr>
          <w:rFonts w:hint="eastAsia"/>
          <w:iCs/>
          <w:lang w:val="ko-KR"/>
        </w:rPr>
        <w:t>처음 방법들을 구상했을 때에는 가장 좋은 결과를 내는 방법은 최소 스패닝 트리 방식 클러스터링이나</w:t>
      </w:r>
      <w:r>
        <w:rPr>
          <w:iCs/>
          <w:lang w:val="ko-KR"/>
        </w:rPr>
        <w:t xml:space="preserve">, </w:t>
      </w:r>
      <w:r>
        <w:rPr>
          <w:rFonts w:hint="eastAsia"/>
          <w:iCs/>
          <w:lang w:val="ko-KR"/>
        </w:rPr>
        <w:t>최소 해밀턴 경로 방식 클러스터링일 것이라 예상했다.</w:t>
      </w:r>
      <w:r w:rsidR="000C189C">
        <w:rPr>
          <w:rFonts w:hint="eastAsia"/>
          <w:iCs/>
          <w:lang w:val="ko-KR"/>
        </w:rPr>
        <w:t xml:space="preserve"> </w:t>
      </w:r>
      <w:r w:rsidR="0071197F">
        <w:rPr>
          <w:rFonts w:hint="eastAsia"/>
          <w:iCs/>
          <w:lang w:val="ko-KR"/>
        </w:rPr>
        <w:t xml:space="preserve">테스트 </w:t>
      </w:r>
      <w:r w:rsidR="000C189C">
        <w:rPr>
          <w:rFonts w:hint="eastAsia"/>
          <w:iCs/>
          <w:lang w:val="ko-KR"/>
        </w:rPr>
        <w:t>결과는 최소 스패닝 트리 방식 클러스터링이 가장 좋은</w:t>
      </w:r>
      <w:r w:rsidR="000C189C">
        <w:rPr>
          <w:iCs/>
          <w:lang w:val="ko-KR"/>
        </w:rPr>
        <w:t xml:space="preserve"> </w:t>
      </w:r>
      <w:r w:rsidR="000C189C">
        <w:rPr>
          <w:rFonts w:hint="eastAsia"/>
          <w:iCs/>
          <w:lang w:val="ko-KR"/>
        </w:rPr>
        <w:t xml:space="preserve">성과를 냈다. </w:t>
      </w:r>
    </w:p>
    <w:p w14:paraId="326DE751" w14:textId="46E560FC" w:rsidR="000C189C" w:rsidRPr="00DD4E2E" w:rsidRDefault="000C189C" w:rsidP="009012B2">
      <w:pPr>
        <w:rPr>
          <w:iCs/>
          <w:lang w:val="ko-KR"/>
        </w:rPr>
      </w:pPr>
      <w:r>
        <w:rPr>
          <w:rFonts w:hint="eastAsia"/>
          <w:iCs/>
          <w:lang w:val="ko-KR"/>
        </w:rPr>
        <w:t>최소 스패닝 트리 방식도 더 많은 경우의 실험을 해서 최적의 파라미터 값을 찾는다면 지금보다 더 좋은 결과를 낼 수 있을 거라고 생각한다.</w:t>
      </w:r>
    </w:p>
    <w:sectPr w:rsidR="000C189C" w:rsidRPr="00DD4E2E" w:rsidSect="00291A0C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D608B" w14:textId="77777777" w:rsidR="00E61B2C" w:rsidRDefault="00E61B2C" w:rsidP="00CB0F32">
      <w:pPr>
        <w:spacing w:after="0" w:line="240" w:lineRule="auto"/>
      </w:pPr>
      <w:r>
        <w:separator/>
      </w:r>
    </w:p>
  </w:endnote>
  <w:endnote w:type="continuationSeparator" w:id="0">
    <w:p w14:paraId="491E7A90" w14:textId="77777777" w:rsidR="00E61B2C" w:rsidRDefault="00E61B2C" w:rsidP="00CB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226330"/>
      <w:docPartObj>
        <w:docPartGallery w:val="Page Numbers (Bottom of Page)"/>
        <w:docPartUnique/>
      </w:docPartObj>
    </w:sdtPr>
    <w:sdtEndPr/>
    <w:sdtContent>
      <w:p w14:paraId="36C11FF3" w14:textId="7EB01A46" w:rsidR="00291A0C" w:rsidRDefault="00291A0C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30C015E" w14:textId="42F5750A" w:rsidR="00291A0C" w:rsidRDefault="00291A0C" w:rsidP="00291A0C">
    <w:pPr>
      <w:pStyle w:val="af7"/>
      <w:tabs>
        <w:tab w:val="clear" w:pos="4513"/>
        <w:tab w:val="clear" w:pos="9026"/>
        <w:tab w:val="left" w:pos="679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0B9C" w14:textId="77777777" w:rsidR="00E61B2C" w:rsidRDefault="00E61B2C" w:rsidP="00CB0F32">
      <w:pPr>
        <w:spacing w:after="0" w:line="240" w:lineRule="auto"/>
      </w:pPr>
      <w:r>
        <w:separator/>
      </w:r>
    </w:p>
  </w:footnote>
  <w:footnote w:type="continuationSeparator" w:id="0">
    <w:p w14:paraId="755A8897" w14:textId="77777777" w:rsidR="00E61B2C" w:rsidRDefault="00E61B2C" w:rsidP="00CB0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21A"/>
    <w:multiLevelType w:val="hybridMultilevel"/>
    <w:tmpl w:val="A5566234"/>
    <w:lvl w:ilvl="0" w:tplc="7D48B39A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3D771B"/>
    <w:multiLevelType w:val="hybridMultilevel"/>
    <w:tmpl w:val="558E799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963382"/>
    <w:multiLevelType w:val="hybridMultilevel"/>
    <w:tmpl w:val="04CED612"/>
    <w:lvl w:ilvl="0" w:tplc="BB1A77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F33A05"/>
    <w:multiLevelType w:val="hybridMultilevel"/>
    <w:tmpl w:val="E37CA564"/>
    <w:lvl w:ilvl="0" w:tplc="97948788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31B1B0B"/>
    <w:multiLevelType w:val="hybridMultilevel"/>
    <w:tmpl w:val="5AEA2D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9E4F04"/>
    <w:multiLevelType w:val="hybridMultilevel"/>
    <w:tmpl w:val="19BE13CA"/>
    <w:lvl w:ilvl="0" w:tplc="04090009">
      <w:start w:val="1"/>
      <w:numFmt w:val="bullet"/>
      <w:lvlText w:val=""/>
      <w:lvlJc w:val="left"/>
      <w:pPr>
        <w:ind w:left="88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0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A890496"/>
    <w:multiLevelType w:val="hybridMultilevel"/>
    <w:tmpl w:val="74B8561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E9733E"/>
    <w:multiLevelType w:val="hybridMultilevel"/>
    <w:tmpl w:val="A5AE91D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658127D"/>
    <w:multiLevelType w:val="hybridMultilevel"/>
    <w:tmpl w:val="AB9871D6"/>
    <w:lvl w:ilvl="0" w:tplc="2042F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747E25"/>
    <w:multiLevelType w:val="hybridMultilevel"/>
    <w:tmpl w:val="49D6E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1E45C99"/>
    <w:multiLevelType w:val="hybridMultilevel"/>
    <w:tmpl w:val="E490E9B8"/>
    <w:lvl w:ilvl="0" w:tplc="5E928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EC1DA1"/>
    <w:multiLevelType w:val="hybridMultilevel"/>
    <w:tmpl w:val="5D4CC5F4"/>
    <w:lvl w:ilvl="0" w:tplc="2CA62A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A2C1969"/>
    <w:multiLevelType w:val="hybridMultilevel"/>
    <w:tmpl w:val="C4F800D2"/>
    <w:lvl w:ilvl="0" w:tplc="74985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8D2BFE"/>
    <w:multiLevelType w:val="hybridMultilevel"/>
    <w:tmpl w:val="C246A3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1C5227"/>
    <w:multiLevelType w:val="hybridMultilevel"/>
    <w:tmpl w:val="E7740F1A"/>
    <w:lvl w:ilvl="0" w:tplc="2822F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312155"/>
    <w:multiLevelType w:val="hybridMultilevel"/>
    <w:tmpl w:val="D45EA5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DE0C62"/>
    <w:multiLevelType w:val="hybridMultilevel"/>
    <w:tmpl w:val="4FA611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98B0930"/>
    <w:multiLevelType w:val="hybridMultilevel"/>
    <w:tmpl w:val="0D42047A"/>
    <w:lvl w:ilvl="0" w:tplc="9AAE83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CDF5A96"/>
    <w:multiLevelType w:val="hybridMultilevel"/>
    <w:tmpl w:val="838ABE02"/>
    <w:lvl w:ilvl="0" w:tplc="38428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D04322"/>
    <w:multiLevelType w:val="hybridMultilevel"/>
    <w:tmpl w:val="B978BAE6"/>
    <w:lvl w:ilvl="0" w:tplc="02606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42665432">
    <w:abstractNumId w:val="6"/>
  </w:num>
  <w:num w:numId="2" w16cid:durableId="11138651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8746792">
    <w:abstractNumId w:val="6"/>
  </w:num>
  <w:num w:numId="4" w16cid:durableId="249776799">
    <w:abstractNumId w:val="6"/>
  </w:num>
  <w:num w:numId="5" w16cid:durableId="917136188">
    <w:abstractNumId w:val="6"/>
  </w:num>
  <w:num w:numId="6" w16cid:durableId="1890221433">
    <w:abstractNumId w:val="6"/>
  </w:num>
  <w:num w:numId="7" w16cid:durableId="1670210525">
    <w:abstractNumId w:val="6"/>
  </w:num>
  <w:num w:numId="8" w16cid:durableId="62798837">
    <w:abstractNumId w:val="6"/>
  </w:num>
  <w:num w:numId="9" w16cid:durableId="674190633">
    <w:abstractNumId w:val="6"/>
  </w:num>
  <w:num w:numId="10" w16cid:durableId="345375948">
    <w:abstractNumId w:val="6"/>
  </w:num>
  <w:num w:numId="11" w16cid:durableId="176163288">
    <w:abstractNumId w:val="6"/>
  </w:num>
  <w:num w:numId="12" w16cid:durableId="1632901723">
    <w:abstractNumId w:val="6"/>
  </w:num>
  <w:num w:numId="13" w16cid:durableId="1221210813">
    <w:abstractNumId w:val="5"/>
  </w:num>
  <w:num w:numId="14" w16cid:durableId="667948672">
    <w:abstractNumId w:val="8"/>
  </w:num>
  <w:num w:numId="15" w16cid:durableId="1489324655">
    <w:abstractNumId w:val="1"/>
  </w:num>
  <w:num w:numId="16" w16cid:durableId="935750966">
    <w:abstractNumId w:val="16"/>
  </w:num>
  <w:num w:numId="17" w16cid:durableId="5064577">
    <w:abstractNumId w:val="14"/>
  </w:num>
  <w:num w:numId="18" w16cid:durableId="1909143211">
    <w:abstractNumId w:val="10"/>
  </w:num>
  <w:num w:numId="19" w16cid:durableId="37823600">
    <w:abstractNumId w:val="7"/>
  </w:num>
  <w:num w:numId="20" w16cid:durableId="849490125">
    <w:abstractNumId w:val="4"/>
  </w:num>
  <w:num w:numId="21" w16cid:durableId="928922936">
    <w:abstractNumId w:val="17"/>
  </w:num>
  <w:num w:numId="22" w16cid:durableId="1468627534">
    <w:abstractNumId w:val="2"/>
  </w:num>
  <w:num w:numId="23" w16cid:durableId="1288580376">
    <w:abstractNumId w:val="19"/>
  </w:num>
  <w:num w:numId="24" w16cid:durableId="1563563654">
    <w:abstractNumId w:val="13"/>
  </w:num>
  <w:num w:numId="25" w16cid:durableId="1890067222">
    <w:abstractNumId w:val="3"/>
  </w:num>
  <w:num w:numId="26" w16cid:durableId="1364481527">
    <w:abstractNumId w:val="0"/>
  </w:num>
  <w:num w:numId="27" w16cid:durableId="1500805221">
    <w:abstractNumId w:val="20"/>
  </w:num>
  <w:num w:numId="28" w16cid:durableId="500897277">
    <w:abstractNumId w:val="18"/>
  </w:num>
  <w:num w:numId="29" w16cid:durableId="1529830920">
    <w:abstractNumId w:val="12"/>
  </w:num>
  <w:num w:numId="30" w16cid:durableId="280259674">
    <w:abstractNumId w:val="9"/>
  </w:num>
  <w:num w:numId="31" w16cid:durableId="1643341321">
    <w:abstractNumId w:val="11"/>
  </w:num>
  <w:num w:numId="32" w16cid:durableId="20236297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59F"/>
    <w:rsid w:val="00002E15"/>
    <w:rsid w:val="000066A7"/>
    <w:rsid w:val="00010485"/>
    <w:rsid w:val="00011677"/>
    <w:rsid w:val="00022444"/>
    <w:rsid w:val="00032DE5"/>
    <w:rsid w:val="00053EEB"/>
    <w:rsid w:val="000576A2"/>
    <w:rsid w:val="00081CE0"/>
    <w:rsid w:val="00092FE5"/>
    <w:rsid w:val="00094F85"/>
    <w:rsid w:val="000C0C19"/>
    <w:rsid w:val="000C189C"/>
    <w:rsid w:val="000E38DB"/>
    <w:rsid w:val="000E418E"/>
    <w:rsid w:val="000E5C7A"/>
    <w:rsid w:val="0010147E"/>
    <w:rsid w:val="001071A4"/>
    <w:rsid w:val="0011533B"/>
    <w:rsid w:val="00132071"/>
    <w:rsid w:val="00134165"/>
    <w:rsid w:val="0013459B"/>
    <w:rsid w:val="001850B1"/>
    <w:rsid w:val="00185378"/>
    <w:rsid w:val="001D3372"/>
    <w:rsid w:val="001D43DD"/>
    <w:rsid w:val="001E1A78"/>
    <w:rsid w:val="001E4AA6"/>
    <w:rsid w:val="001F32BB"/>
    <w:rsid w:val="00201CC3"/>
    <w:rsid w:val="00203422"/>
    <w:rsid w:val="002064E4"/>
    <w:rsid w:val="0021618D"/>
    <w:rsid w:val="002249EA"/>
    <w:rsid w:val="00224D25"/>
    <w:rsid w:val="0023042A"/>
    <w:rsid w:val="00236D6B"/>
    <w:rsid w:val="00246D09"/>
    <w:rsid w:val="00256320"/>
    <w:rsid w:val="0027048F"/>
    <w:rsid w:val="00284AF5"/>
    <w:rsid w:val="00291A0C"/>
    <w:rsid w:val="002A5A44"/>
    <w:rsid w:val="002B3794"/>
    <w:rsid w:val="002D40FB"/>
    <w:rsid w:val="002F4F06"/>
    <w:rsid w:val="00301FBB"/>
    <w:rsid w:val="003075B7"/>
    <w:rsid w:val="00310614"/>
    <w:rsid w:val="00326C27"/>
    <w:rsid w:val="00355B22"/>
    <w:rsid w:val="00372D6A"/>
    <w:rsid w:val="00375796"/>
    <w:rsid w:val="00385D38"/>
    <w:rsid w:val="003927A2"/>
    <w:rsid w:val="003A3878"/>
    <w:rsid w:val="003A4A46"/>
    <w:rsid w:val="003E2A5E"/>
    <w:rsid w:val="003E70C8"/>
    <w:rsid w:val="004137FF"/>
    <w:rsid w:val="00421864"/>
    <w:rsid w:val="00425844"/>
    <w:rsid w:val="00431697"/>
    <w:rsid w:val="00444DF8"/>
    <w:rsid w:val="004618D1"/>
    <w:rsid w:val="00464C5D"/>
    <w:rsid w:val="00473B9C"/>
    <w:rsid w:val="00476B91"/>
    <w:rsid w:val="0048254C"/>
    <w:rsid w:val="00496A9B"/>
    <w:rsid w:val="004B2EE0"/>
    <w:rsid w:val="004B3281"/>
    <w:rsid w:val="004B3BE5"/>
    <w:rsid w:val="004D6D3E"/>
    <w:rsid w:val="00503751"/>
    <w:rsid w:val="0050782D"/>
    <w:rsid w:val="0051465C"/>
    <w:rsid w:val="00515E1F"/>
    <w:rsid w:val="005321A9"/>
    <w:rsid w:val="0057275B"/>
    <w:rsid w:val="00580460"/>
    <w:rsid w:val="0058225C"/>
    <w:rsid w:val="00593C1E"/>
    <w:rsid w:val="005C2D29"/>
    <w:rsid w:val="005E2225"/>
    <w:rsid w:val="005E4098"/>
    <w:rsid w:val="005E711D"/>
    <w:rsid w:val="006012CB"/>
    <w:rsid w:val="00603800"/>
    <w:rsid w:val="006056E6"/>
    <w:rsid w:val="00614B8C"/>
    <w:rsid w:val="006234D3"/>
    <w:rsid w:val="00625B7F"/>
    <w:rsid w:val="0065114A"/>
    <w:rsid w:val="006636BB"/>
    <w:rsid w:val="00685F11"/>
    <w:rsid w:val="006867E7"/>
    <w:rsid w:val="006A56E0"/>
    <w:rsid w:val="006B593B"/>
    <w:rsid w:val="006C7FFC"/>
    <w:rsid w:val="006D250B"/>
    <w:rsid w:val="006E1E22"/>
    <w:rsid w:val="006E5590"/>
    <w:rsid w:val="006E6E96"/>
    <w:rsid w:val="0070587C"/>
    <w:rsid w:val="0071197F"/>
    <w:rsid w:val="007124EA"/>
    <w:rsid w:val="00717C23"/>
    <w:rsid w:val="00725A60"/>
    <w:rsid w:val="00741B5E"/>
    <w:rsid w:val="007447FA"/>
    <w:rsid w:val="00746434"/>
    <w:rsid w:val="00754D92"/>
    <w:rsid w:val="00773FD4"/>
    <w:rsid w:val="00786157"/>
    <w:rsid w:val="007B2072"/>
    <w:rsid w:val="007C0ECE"/>
    <w:rsid w:val="007D3344"/>
    <w:rsid w:val="007E5E80"/>
    <w:rsid w:val="007F4304"/>
    <w:rsid w:val="007F71B2"/>
    <w:rsid w:val="008007B1"/>
    <w:rsid w:val="008321E6"/>
    <w:rsid w:val="00845D75"/>
    <w:rsid w:val="00847861"/>
    <w:rsid w:val="00862323"/>
    <w:rsid w:val="00863204"/>
    <w:rsid w:val="00880E45"/>
    <w:rsid w:val="0089094B"/>
    <w:rsid w:val="00892DE4"/>
    <w:rsid w:val="0089524C"/>
    <w:rsid w:val="008C0A05"/>
    <w:rsid w:val="008C767F"/>
    <w:rsid w:val="008D53A3"/>
    <w:rsid w:val="008F10BB"/>
    <w:rsid w:val="008F4416"/>
    <w:rsid w:val="009012B2"/>
    <w:rsid w:val="00936CCD"/>
    <w:rsid w:val="00955799"/>
    <w:rsid w:val="009865A7"/>
    <w:rsid w:val="009946B4"/>
    <w:rsid w:val="00995F37"/>
    <w:rsid w:val="009A0162"/>
    <w:rsid w:val="009B0FF6"/>
    <w:rsid w:val="009B1162"/>
    <w:rsid w:val="009F58D9"/>
    <w:rsid w:val="00A00D06"/>
    <w:rsid w:val="00A15A9A"/>
    <w:rsid w:val="00A232EE"/>
    <w:rsid w:val="00A246C5"/>
    <w:rsid w:val="00A305DA"/>
    <w:rsid w:val="00A34817"/>
    <w:rsid w:val="00A60F83"/>
    <w:rsid w:val="00A7604D"/>
    <w:rsid w:val="00A80797"/>
    <w:rsid w:val="00A87BE1"/>
    <w:rsid w:val="00A91297"/>
    <w:rsid w:val="00AA54BA"/>
    <w:rsid w:val="00AA74C4"/>
    <w:rsid w:val="00AB3BCD"/>
    <w:rsid w:val="00AE6395"/>
    <w:rsid w:val="00AF2337"/>
    <w:rsid w:val="00AF5F10"/>
    <w:rsid w:val="00B02D9C"/>
    <w:rsid w:val="00B17554"/>
    <w:rsid w:val="00B203CF"/>
    <w:rsid w:val="00B358CE"/>
    <w:rsid w:val="00B4038B"/>
    <w:rsid w:val="00B71BF0"/>
    <w:rsid w:val="00B775AC"/>
    <w:rsid w:val="00B86BB1"/>
    <w:rsid w:val="00BB63E2"/>
    <w:rsid w:val="00BD65B7"/>
    <w:rsid w:val="00BE7EFA"/>
    <w:rsid w:val="00BF1687"/>
    <w:rsid w:val="00C42147"/>
    <w:rsid w:val="00C42416"/>
    <w:rsid w:val="00C47256"/>
    <w:rsid w:val="00C47AF4"/>
    <w:rsid w:val="00C8059F"/>
    <w:rsid w:val="00C81030"/>
    <w:rsid w:val="00C9799F"/>
    <w:rsid w:val="00CA5384"/>
    <w:rsid w:val="00CB0F32"/>
    <w:rsid w:val="00CB3730"/>
    <w:rsid w:val="00CB4391"/>
    <w:rsid w:val="00CB56C5"/>
    <w:rsid w:val="00CC0530"/>
    <w:rsid w:val="00CC5F3D"/>
    <w:rsid w:val="00D10BC3"/>
    <w:rsid w:val="00D16566"/>
    <w:rsid w:val="00D16AD9"/>
    <w:rsid w:val="00D26824"/>
    <w:rsid w:val="00D472FA"/>
    <w:rsid w:val="00D50521"/>
    <w:rsid w:val="00D55B76"/>
    <w:rsid w:val="00D80692"/>
    <w:rsid w:val="00D9769B"/>
    <w:rsid w:val="00DA2268"/>
    <w:rsid w:val="00DD4E2E"/>
    <w:rsid w:val="00DE4B39"/>
    <w:rsid w:val="00E00022"/>
    <w:rsid w:val="00E1003D"/>
    <w:rsid w:val="00E27E70"/>
    <w:rsid w:val="00E31231"/>
    <w:rsid w:val="00E370B8"/>
    <w:rsid w:val="00E51117"/>
    <w:rsid w:val="00E61B2C"/>
    <w:rsid w:val="00E87C53"/>
    <w:rsid w:val="00E964F0"/>
    <w:rsid w:val="00EC4D09"/>
    <w:rsid w:val="00ED159E"/>
    <w:rsid w:val="00ED2375"/>
    <w:rsid w:val="00EE7554"/>
    <w:rsid w:val="00EF0FC8"/>
    <w:rsid w:val="00EF22DD"/>
    <w:rsid w:val="00EF5E32"/>
    <w:rsid w:val="00EF6DB4"/>
    <w:rsid w:val="00F06C68"/>
    <w:rsid w:val="00F103F5"/>
    <w:rsid w:val="00F21B71"/>
    <w:rsid w:val="00F279C1"/>
    <w:rsid w:val="00F4157F"/>
    <w:rsid w:val="00F56A89"/>
    <w:rsid w:val="00F72CCA"/>
    <w:rsid w:val="00FD501F"/>
    <w:rsid w:val="00FE5E46"/>
    <w:rsid w:val="00FF0440"/>
    <w:rsid w:val="00FF1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0C12F"/>
  <w15:docId w15:val="{70B82B45-54F1-4EFD-9439-5DA2A03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F22D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2DD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5384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538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538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538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538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538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538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22DD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2DD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rsid w:val="00CA53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sid w:val="00CA5384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53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CA53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5384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CA5384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CA53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CA53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CA53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rsid w:val="00CA53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sid w:val="00CA53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rsid w:val="00CA53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sid w:val="00CA5384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rsid w:val="00CA5384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rsid w:val="00CA5384"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rsid w:val="00CA5384"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  <w:style w:type="paragraph" w:styleId="af4">
    <w:name w:val="Balloon Text"/>
    <w:basedOn w:val="a"/>
    <w:link w:val="Char3"/>
    <w:uiPriority w:val="99"/>
    <w:semiHidden/>
    <w:unhideWhenUsed/>
    <w:rsid w:val="00C805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C8059F"/>
    <w:rPr>
      <w:rFonts w:asciiTheme="majorHAnsi" w:eastAsiaTheme="majorEastAsia" w:hAnsiTheme="majorHAnsi" w:cstheme="majorBidi"/>
      <w:sz w:val="18"/>
      <w:szCs w:val="18"/>
    </w:rPr>
  </w:style>
  <w:style w:type="table" w:styleId="af5">
    <w:name w:val="Table Grid"/>
    <w:basedOn w:val="a1"/>
    <w:uiPriority w:val="39"/>
    <w:rsid w:val="00E2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Char4"/>
    <w:uiPriority w:val="99"/>
    <w:unhideWhenUsed/>
    <w:rsid w:val="00CB0F3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6"/>
    <w:uiPriority w:val="99"/>
    <w:rsid w:val="00CB0F32"/>
    <w:rPr>
      <w:rFonts w:ascii="맑은 고딕" w:eastAsia="맑은 고딕" w:hAnsi="맑은 고딕" w:cs="맑은 고딕"/>
    </w:rPr>
  </w:style>
  <w:style w:type="paragraph" w:styleId="af7">
    <w:name w:val="footer"/>
    <w:basedOn w:val="a"/>
    <w:link w:val="Char5"/>
    <w:uiPriority w:val="99"/>
    <w:unhideWhenUsed/>
    <w:rsid w:val="00CB0F3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7"/>
    <w:uiPriority w:val="99"/>
    <w:rsid w:val="00CB0F32"/>
    <w:rPr>
      <w:rFonts w:ascii="맑은 고딕" w:eastAsia="맑은 고딕" w:hAnsi="맑은 고딕" w:cs="맑은 고딕"/>
    </w:rPr>
  </w:style>
  <w:style w:type="character" w:styleId="af8">
    <w:name w:val="Hyperlink"/>
    <w:basedOn w:val="a0"/>
    <w:uiPriority w:val="99"/>
    <w:unhideWhenUsed/>
    <w:rsid w:val="006C7FFC"/>
    <w:rPr>
      <w:color w:val="6B9F25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1D4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040597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young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655</TotalTime>
  <Pages>8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Minyoung</dc:creator>
  <cp:lastModifiedBy>박진혁</cp:lastModifiedBy>
  <cp:revision>123</cp:revision>
  <dcterms:created xsi:type="dcterms:W3CDTF">2014-06-04T13:37:00Z</dcterms:created>
  <dcterms:modified xsi:type="dcterms:W3CDTF">2022-04-14T19:25:00Z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