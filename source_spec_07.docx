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6CC5" w14:textId="77777777" w:rsidR="009012B2" w:rsidRDefault="009012B2" w:rsidP="00094F85">
      <w:pPr>
        <w:pStyle w:val="a3"/>
        <w:jc w:val="center"/>
      </w:pPr>
      <w:r>
        <w:t>[</w:t>
      </w:r>
      <w:r>
        <w:rPr>
          <w:rFonts w:hint="eastAsia"/>
        </w:rPr>
        <w:t>P</w:t>
      </w:r>
      <w:r>
        <w:t>roject #1]</w:t>
      </w:r>
    </w:p>
    <w:p w14:paraId="0EAF99AF" w14:textId="77777777" w:rsidR="00A87BE1" w:rsidRPr="00E27E70" w:rsidRDefault="00094F85" w:rsidP="00094F85">
      <w:pPr>
        <w:pStyle w:val="a3"/>
        <w:jc w:val="center"/>
      </w:pPr>
      <w:r w:rsidRPr="00E27E70">
        <w:t>Traveling Salesman Problem</w:t>
      </w:r>
    </w:p>
    <w:p w14:paraId="01A7996F" w14:textId="77777777" w:rsidR="009012B2" w:rsidRDefault="009012B2" w:rsidP="00094F85">
      <w:pPr>
        <w:spacing w:after="0"/>
        <w:jc w:val="center"/>
      </w:pPr>
    </w:p>
    <w:p w14:paraId="15B5D60C" w14:textId="77777777" w:rsidR="009012B2" w:rsidRDefault="009012B2" w:rsidP="00094F85">
      <w:pPr>
        <w:spacing w:after="0"/>
        <w:jc w:val="center"/>
      </w:pPr>
    </w:p>
    <w:p w14:paraId="7BE14FF7" w14:textId="77777777" w:rsidR="009012B2" w:rsidRDefault="009012B2" w:rsidP="00094F85">
      <w:pPr>
        <w:spacing w:after="0"/>
        <w:jc w:val="center"/>
      </w:pPr>
    </w:p>
    <w:p w14:paraId="0DC5B89F" w14:textId="6F5752F4" w:rsidR="00094F85" w:rsidRPr="009012B2" w:rsidRDefault="009012B2" w:rsidP="00094F85">
      <w:pPr>
        <w:spacing w:after="0"/>
        <w:jc w:val="center"/>
        <w:rPr>
          <w:sz w:val="40"/>
        </w:rPr>
      </w:pPr>
      <w:r w:rsidRPr="009012B2">
        <w:rPr>
          <w:sz w:val="40"/>
        </w:rPr>
        <w:t>[</w:t>
      </w:r>
      <w:r w:rsidR="00AF2337">
        <w:rPr>
          <w:rFonts w:hint="eastAsia"/>
          <w:sz w:val="40"/>
        </w:rPr>
        <w:t>T</w:t>
      </w:r>
      <w:r w:rsidR="00AF2337">
        <w:rPr>
          <w:sz w:val="40"/>
        </w:rPr>
        <w:t>eam Name (#</w:t>
      </w:r>
      <w:r w:rsidR="00A80797">
        <w:rPr>
          <w:rFonts w:hint="eastAsia"/>
          <w:sz w:val="40"/>
        </w:rPr>
        <w:t>팀</w:t>
      </w:r>
      <w:r w:rsidR="002F0C87">
        <w:rPr>
          <w:rFonts w:hint="eastAsia"/>
          <w:sz w:val="40"/>
        </w:rPr>
        <w:t xml:space="preserve"> </w:t>
      </w:r>
      <w:r w:rsidR="002F0C87">
        <w:rPr>
          <w:sz w:val="40"/>
        </w:rPr>
        <w:t>07</w:t>
      </w:r>
      <w:r w:rsidR="00AF2337">
        <w:rPr>
          <w:sz w:val="40"/>
        </w:rPr>
        <w:t>)</w:t>
      </w:r>
      <w:r w:rsidRPr="009012B2">
        <w:rPr>
          <w:rFonts w:hint="eastAsia"/>
          <w:sz w:val="40"/>
        </w:rPr>
        <w:t>]</w:t>
      </w:r>
    </w:p>
    <w:p w14:paraId="75486D9F" w14:textId="77777777"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76A26000" w14:textId="77777777"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4E49C7ED" w14:textId="77777777"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7F87A689" w14:textId="77777777"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120CD500" w14:textId="77777777"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115424F7" w14:textId="77777777"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641AC18A" w14:textId="77777777"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717FB29B" w14:textId="77777777"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65"/>
        <w:gridCol w:w="1261"/>
        <w:gridCol w:w="2411"/>
        <w:gridCol w:w="992"/>
        <w:gridCol w:w="2947"/>
      </w:tblGrid>
      <w:tr w:rsidR="009012B2" w14:paraId="197210AD" w14:textId="77777777" w:rsidTr="009012B2">
        <w:tc>
          <w:tcPr>
            <w:tcW w:w="1965" w:type="dxa"/>
          </w:tcPr>
          <w:p w14:paraId="4AF3DE97" w14:textId="77777777" w:rsidR="009012B2" w:rsidRDefault="009012B2">
            <w:pPr>
              <w:rPr>
                <w:lang w:val="ko-KR"/>
              </w:rPr>
            </w:pPr>
          </w:p>
        </w:tc>
        <w:tc>
          <w:tcPr>
            <w:tcW w:w="1261" w:type="dxa"/>
          </w:tcPr>
          <w:p w14:paraId="08AF317B" w14:textId="77777777" w:rsidR="009012B2" w:rsidRPr="009012B2" w:rsidRDefault="009012B2" w:rsidP="009012B2">
            <w:pPr>
              <w:jc w:val="center"/>
              <w:rPr>
                <w:b/>
                <w:lang w:val="ko-KR"/>
              </w:rPr>
            </w:pPr>
            <w:r w:rsidRPr="009012B2">
              <w:rPr>
                <w:rFonts w:hint="eastAsia"/>
                <w:b/>
                <w:lang w:val="ko-KR"/>
              </w:rPr>
              <w:t>이름</w:t>
            </w:r>
          </w:p>
        </w:tc>
        <w:tc>
          <w:tcPr>
            <w:tcW w:w="2411" w:type="dxa"/>
          </w:tcPr>
          <w:p w14:paraId="440A015E" w14:textId="77777777" w:rsidR="009012B2" w:rsidRPr="009012B2" w:rsidRDefault="009012B2" w:rsidP="009012B2">
            <w:pPr>
              <w:jc w:val="center"/>
              <w:rPr>
                <w:b/>
                <w:lang w:val="ko-KR"/>
              </w:rPr>
            </w:pPr>
            <w:r w:rsidRPr="009012B2">
              <w:rPr>
                <w:rFonts w:hint="eastAsia"/>
                <w:b/>
                <w:lang w:val="ko-KR"/>
              </w:rPr>
              <w:t>학번</w:t>
            </w:r>
          </w:p>
        </w:tc>
        <w:tc>
          <w:tcPr>
            <w:tcW w:w="992" w:type="dxa"/>
          </w:tcPr>
          <w:p w14:paraId="4EE34A24" w14:textId="77777777" w:rsidR="009012B2" w:rsidRPr="009012B2" w:rsidRDefault="009012B2" w:rsidP="009012B2">
            <w:pPr>
              <w:jc w:val="center"/>
              <w:rPr>
                <w:b/>
                <w:lang w:val="ko-KR"/>
              </w:rPr>
            </w:pPr>
            <w:r>
              <w:rPr>
                <w:rFonts w:hint="eastAsia"/>
                <w:b/>
                <w:lang w:val="ko-KR"/>
              </w:rPr>
              <w:t>학년</w:t>
            </w:r>
          </w:p>
        </w:tc>
        <w:tc>
          <w:tcPr>
            <w:tcW w:w="2947" w:type="dxa"/>
          </w:tcPr>
          <w:p w14:paraId="00A01C80" w14:textId="77777777" w:rsidR="009012B2" w:rsidRPr="009012B2" w:rsidRDefault="009012B2" w:rsidP="009012B2">
            <w:pPr>
              <w:jc w:val="center"/>
              <w:rPr>
                <w:b/>
                <w:lang w:val="ko-KR"/>
              </w:rPr>
            </w:pPr>
            <w:r w:rsidRPr="009012B2">
              <w:rPr>
                <w:rFonts w:hint="eastAsia"/>
                <w:b/>
                <w:lang w:val="ko-KR"/>
              </w:rPr>
              <w:t>E</w:t>
            </w:r>
            <w:r>
              <w:rPr>
                <w:b/>
                <w:lang w:val="ko-KR"/>
              </w:rPr>
              <w:t>-</w:t>
            </w:r>
            <w:r w:rsidRPr="009012B2">
              <w:rPr>
                <w:b/>
                <w:lang w:val="ko-KR"/>
              </w:rPr>
              <w:t>mail</w:t>
            </w:r>
          </w:p>
        </w:tc>
      </w:tr>
      <w:tr w:rsidR="009012B2" w14:paraId="5835D676" w14:textId="77777777" w:rsidTr="009012B2">
        <w:tc>
          <w:tcPr>
            <w:tcW w:w="1965" w:type="dxa"/>
          </w:tcPr>
          <w:p w14:paraId="47F67CD6" w14:textId="77777777" w:rsidR="009012B2" w:rsidRDefault="009012B2" w:rsidP="009012B2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팀장</w:t>
            </w:r>
          </w:p>
        </w:tc>
        <w:tc>
          <w:tcPr>
            <w:tcW w:w="1261" w:type="dxa"/>
          </w:tcPr>
          <w:p w14:paraId="562007BA" w14:textId="5EBD889E" w:rsidR="009012B2" w:rsidRDefault="005211A4" w:rsidP="009012B2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박진혁</w:t>
            </w:r>
          </w:p>
        </w:tc>
        <w:tc>
          <w:tcPr>
            <w:tcW w:w="2411" w:type="dxa"/>
          </w:tcPr>
          <w:p w14:paraId="25D554F8" w14:textId="5586DA44" w:rsidR="009012B2" w:rsidRDefault="005211A4" w:rsidP="009012B2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2</w:t>
            </w:r>
            <w:r>
              <w:rPr>
                <w:lang w:val="ko-KR"/>
              </w:rPr>
              <w:t>0180293</w:t>
            </w:r>
          </w:p>
        </w:tc>
        <w:tc>
          <w:tcPr>
            <w:tcW w:w="992" w:type="dxa"/>
          </w:tcPr>
          <w:p w14:paraId="0429853D" w14:textId="31703BCB" w:rsidR="009012B2" w:rsidRDefault="005211A4" w:rsidP="009012B2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3</w:t>
            </w:r>
          </w:p>
        </w:tc>
        <w:tc>
          <w:tcPr>
            <w:tcW w:w="2947" w:type="dxa"/>
          </w:tcPr>
          <w:p w14:paraId="47E93227" w14:textId="3322F197" w:rsidR="009012B2" w:rsidRDefault="00794BF9" w:rsidP="009012B2">
            <w:pPr>
              <w:jc w:val="center"/>
              <w:rPr>
                <w:lang w:val="ko-KR"/>
              </w:rPr>
            </w:pPr>
            <w:hyperlink r:id="rId8" w:history="1">
              <w:r w:rsidR="005211A4" w:rsidRPr="00F43B3B">
                <w:rPr>
                  <w:rStyle w:val="af8"/>
                  <w:lang w:val="ko-KR"/>
                </w:rPr>
                <w:t>Jh040597@naver.com</w:t>
              </w:r>
            </w:hyperlink>
          </w:p>
        </w:tc>
      </w:tr>
      <w:tr w:rsidR="009012B2" w14:paraId="5CE19902" w14:textId="77777777" w:rsidTr="009012B2">
        <w:tc>
          <w:tcPr>
            <w:tcW w:w="1965" w:type="dxa"/>
          </w:tcPr>
          <w:p w14:paraId="247153F8" w14:textId="77777777" w:rsidR="009012B2" w:rsidRDefault="009012B2" w:rsidP="009012B2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조원1</w:t>
            </w:r>
          </w:p>
        </w:tc>
        <w:tc>
          <w:tcPr>
            <w:tcW w:w="1261" w:type="dxa"/>
          </w:tcPr>
          <w:p w14:paraId="2AAF2889" w14:textId="750F5BC4" w:rsidR="009012B2" w:rsidRDefault="005211A4" w:rsidP="009012B2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임성현</w:t>
            </w:r>
          </w:p>
        </w:tc>
        <w:tc>
          <w:tcPr>
            <w:tcW w:w="2411" w:type="dxa"/>
          </w:tcPr>
          <w:p w14:paraId="1CB2E8A3" w14:textId="140292BD" w:rsidR="009012B2" w:rsidRDefault="005C0926" w:rsidP="009012B2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2</w:t>
            </w:r>
            <w:r>
              <w:rPr>
                <w:lang w:val="ko-KR"/>
              </w:rPr>
              <w:t>0180325</w:t>
            </w:r>
          </w:p>
        </w:tc>
        <w:tc>
          <w:tcPr>
            <w:tcW w:w="992" w:type="dxa"/>
          </w:tcPr>
          <w:p w14:paraId="16937907" w14:textId="39B2B376" w:rsidR="009012B2" w:rsidRDefault="005211A4" w:rsidP="009012B2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3</w:t>
            </w:r>
          </w:p>
        </w:tc>
        <w:tc>
          <w:tcPr>
            <w:tcW w:w="2947" w:type="dxa"/>
          </w:tcPr>
          <w:p w14:paraId="3296C3C8" w14:textId="42E34C07" w:rsidR="009012B2" w:rsidRDefault="005C0926" w:rsidP="009012B2">
            <w:pPr>
              <w:jc w:val="center"/>
              <w:rPr>
                <w:lang w:val="ko-KR"/>
              </w:rPr>
            </w:pPr>
            <w:r w:rsidRPr="005C0926">
              <w:rPr>
                <w:lang w:val="ko-KR"/>
              </w:rPr>
              <w:t>jfknfj920@soongsil.ac.kr</w:t>
            </w:r>
          </w:p>
        </w:tc>
      </w:tr>
      <w:tr w:rsidR="009012B2" w14:paraId="14B9A3AC" w14:textId="77777777" w:rsidTr="009012B2">
        <w:tc>
          <w:tcPr>
            <w:tcW w:w="1965" w:type="dxa"/>
          </w:tcPr>
          <w:p w14:paraId="55B7DB42" w14:textId="77777777" w:rsidR="009012B2" w:rsidRDefault="009012B2" w:rsidP="009012B2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조원2</w:t>
            </w:r>
          </w:p>
        </w:tc>
        <w:tc>
          <w:tcPr>
            <w:tcW w:w="1261" w:type="dxa"/>
          </w:tcPr>
          <w:p w14:paraId="096364A5" w14:textId="1173F12E" w:rsidR="009012B2" w:rsidRDefault="005211A4" w:rsidP="009012B2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박병수</w:t>
            </w:r>
          </w:p>
        </w:tc>
        <w:tc>
          <w:tcPr>
            <w:tcW w:w="2411" w:type="dxa"/>
          </w:tcPr>
          <w:p w14:paraId="4518D679" w14:textId="7F0BD1E6" w:rsidR="009012B2" w:rsidRDefault="005C0926" w:rsidP="009012B2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2</w:t>
            </w:r>
            <w:r>
              <w:rPr>
                <w:lang w:val="ko-KR"/>
              </w:rPr>
              <w:t>0170283</w:t>
            </w:r>
          </w:p>
        </w:tc>
        <w:tc>
          <w:tcPr>
            <w:tcW w:w="992" w:type="dxa"/>
          </w:tcPr>
          <w:p w14:paraId="64E8B333" w14:textId="179B921B" w:rsidR="009012B2" w:rsidRDefault="005211A4" w:rsidP="009012B2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3</w:t>
            </w:r>
          </w:p>
        </w:tc>
        <w:tc>
          <w:tcPr>
            <w:tcW w:w="2947" w:type="dxa"/>
          </w:tcPr>
          <w:p w14:paraId="4E2FA429" w14:textId="672729EF" w:rsidR="009012B2" w:rsidRDefault="005C0926" w:rsidP="009012B2">
            <w:pPr>
              <w:jc w:val="center"/>
              <w:rPr>
                <w:lang w:val="ko-KR"/>
              </w:rPr>
            </w:pPr>
            <w:r w:rsidRPr="005C0926">
              <w:rPr>
                <w:lang w:val="ko-KR"/>
              </w:rPr>
              <w:t>byeongsu@soongsil.ac.kr</w:t>
            </w:r>
          </w:p>
        </w:tc>
      </w:tr>
    </w:tbl>
    <w:p w14:paraId="36F6A35A" w14:textId="091CDAB5" w:rsidR="00AF2337" w:rsidRDefault="00AF2337" w:rsidP="009012B2">
      <w:pPr>
        <w:rPr>
          <w:i/>
          <w:u w:val="single"/>
          <w:lang w:val="ko-KR"/>
        </w:rPr>
      </w:pPr>
    </w:p>
    <w:p w14:paraId="5FB31C21" w14:textId="41ED173E" w:rsidR="008946D2" w:rsidRDefault="008946D2" w:rsidP="009012B2">
      <w:pPr>
        <w:rPr>
          <w:b/>
          <w:bCs/>
          <w:i/>
          <w:sz w:val="40"/>
          <w:szCs w:val="40"/>
          <w:u w:val="single"/>
          <w:lang w:val="ko-KR"/>
        </w:rPr>
      </w:pPr>
      <w:r>
        <w:rPr>
          <w:rFonts w:hint="eastAsia"/>
          <w:b/>
          <w:bCs/>
          <w:i/>
          <w:sz w:val="40"/>
          <w:szCs w:val="40"/>
          <w:u w:val="single"/>
          <w:lang w:val="ko-KR"/>
        </w:rPr>
        <w:lastRenderedPageBreak/>
        <w:t>프로그램 사용법</w:t>
      </w:r>
    </w:p>
    <w:p w14:paraId="3097705B" w14:textId="2E613197" w:rsidR="008946D2" w:rsidRDefault="008946D2" w:rsidP="008946D2">
      <w:pPr>
        <w:rPr>
          <w:b/>
          <w:bCs/>
          <w:i/>
          <w:sz w:val="40"/>
          <w:szCs w:val="40"/>
          <w:u w:val="single"/>
        </w:rPr>
      </w:pPr>
      <w:r w:rsidRPr="008946D2">
        <w:rPr>
          <w:b/>
          <w:bCs/>
          <w:i/>
          <w:sz w:val="40"/>
          <w:szCs w:val="40"/>
          <w:u w:val="single"/>
        </w:rPr>
        <w:t>all_random</w:t>
      </w:r>
    </w:p>
    <w:p w14:paraId="77B02CA1" w14:textId="1BA05F90" w:rsidR="00685E9E" w:rsidRDefault="00685E9E" w:rsidP="00685E9E">
      <w:pPr>
        <w:pStyle w:val="af2"/>
        <w:numPr>
          <w:ilvl w:val="0"/>
          <w:numId w:val="30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완전 랜덤하게 도시 배열</w:t>
      </w:r>
    </w:p>
    <w:p w14:paraId="61B82946" w14:textId="2A1EB91C" w:rsidR="00685E9E" w:rsidRDefault="00685E9E" w:rsidP="00685E9E">
      <w:pPr>
        <w:pStyle w:val="af2"/>
        <w:numPr>
          <w:ilvl w:val="0"/>
          <w:numId w:val="30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.</w:t>
      </w:r>
      <w:r>
        <w:rPr>
          <w:iCs/>
          <w:sz w:val="24"/>
          <w:szCs w:val="24"/>
        </w:rPr>
        <w:t>/all_random.exe</w:t>
      </w:r>
    </w:p>
    <w:p w14:paraId="0C8231B8" w14:textId="41C932C0" w:rsidR="00685E9E" w:rsidRPr="00685E9E" w:rsidRDefault="00685E9E" w:rsidP="00685E9E">
      <w:pPr>
        <w:pStyle w:val="af2"/>
        <w:numPr>
          <w:ilvl w:val="0"/>
          <w:numId w:val="30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e</w:t>
      </w:r>
      <w:r>
        <w:rPr>
          <w:iCs/>
          <w:sz w:val="24"/>
          <w:szCs w:val="24"/>
        </w:rPr>
        <w:t>xe</w:t>
      </w:r>
      <w:r>
        <w:rPr>
          <w:rFonts w:hint="eastAsia"/>
          <w:iCs/>
          <w:sz w:val="24"/>
          <w:szCs w:val="24"/>
        </w:rPr>
        <w:t xml:space="preserve">파일과 같은 위치에 </w:t>
      </w:r>
      <w:r>
        <w:rPr>
          <w:iCs/>
          <w:sz w:val="24"/>
          <w:szCs w:val="24"/>
        </w:rPr>
        <w:t xml:space="preserve">TSP.csv </w:t>
      </w:r>
      <w:r>
        <w:rPr>
          <w:rFonts w:hint="eastAsia"/>
          <w:iCs/>
          <w:sz w:val="24"/>
          <w:szCs w:val="24"/>
        </w:rPr>
        <w:t>필요함</w:t>
      </w:r>
    </w:p>
    <w:p w14:paraId="660F8DC3" w14:textId="5EACCEFB" w:rsidR="008946D2" w:rsidRDefault="008946D2" w:rsidP="008946D2">
      <w:pPr>
        <w:rPr>
          <w:b/>
          <w:bCs/>
          <w:i/>
          <w:sz w:val="40"/>
          <w:szCs w:val="40"/>
          <w:u w:val="single"/>
        </w:rPr>
      </w:pPr>
      <w:r w:rsidRPr="005211A4">
        <w:rPr>
          <w:rFonts w:hint="eastAsia"/>
          <w:b/>
          <w:bCs/>
          <w:i/>
          <w:sz w:val="40"/>
          <w:szCs w:val="40"/>
          <w:u w:val="single"/>
        </w:rPr>
        <w:t>a</w:t>
      </w:r>
      <w:r w:rsidRPr="005211A4">
        <w:rPr>
          <w:b/>
          <w:bCs/>
          <w:i/>
          <w:sz w:val="40"/>
          <w:szCs w:val="40"/>
          <w:u w:val="single"/>
        </w:rPr>
        <w:t>ll_GA</w:t>
      </w:r>
    </w:p>
    <w:p w14:paraId="268D6E38" w14:textId="395421D8" w:rsidR="00685E9E" w:rsidRDefault="0075197B" w:rsidP="00685E9E">
      <w:pPr>
        <w:pStyle w:val="af2"/>
        <w:numPr>
          <w:ilvl w:val="0"/>
          <w:numId w:val="30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유전 알고리즘만을 사용해서 도시 배열</w:t>
      </w:r>
    </w:p>
    <w:p w14:paraId="5F1E8584" w14:textId="49DE62EA" w:rsidR="0075197B" w:rsidRPr="0075197B" w:rsidRDefault="0075197B" w:rsidP="0075197B">
      <w:pPr>
        <w:pStyle w:val="af2"/>
        <w:numPr>
          <w:ilvl w:val="0"/>
          <w:numId w:val="30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.</w:t>
      </w:r>
      <w:r>
        <w:rPr>
          <w:iCs/>
          <w:sz w:val="24"/>
          <w:szCs w:val="24"/>
        </w:rPr>
        <w:t>/all_GA.exe</w:t>
      </w:r>
    </w:p>
    <w:p w14:paraId="17BD8366" w14:textId="10C9D5E0" w:rsidR="00685E9E" w:rsidRPr="00685E9E" w:rsidRDefault="00685E9E" w:rsidP="00685E9E">
      <w:pPr>
        <w:pStyle w:val="af2"/>
        <w:numPr>
          <w:ilvl w:val="0"/>
          <w:numId w:val="30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e</w:t>
      </w:r>
      <w:r>
        <w:rPr>
          <w:iCs/>
          <w:sz w:val="24"/>
          <w:szCs w:val="24"/>
        </w:rPr>
        <w:t>xe</w:t>
      </w:r>
      <w:r>
        <w:rPr>
          <w:rFonts w:hint="eastAsia"/>
          <w:iCs/>
          <w:sz w:val="24"/>
          <w:szCs w:val="24"/>
        </w:rPr>
        <w:t xml:space="preserve">파일과 같은 위치에 </w:t>
      </w:r>
      <w:r>
        <w:rPr>
          <w:iCs/>
          <w:sz w:val="24"/>
          <w:szCs w:val="24"/>
        </w:rPr>
        <w:t xml:space="preserve">TSP.csv </w:t>
      </w:r>
      <w:r>
        <w:rPr>
          <w:rFonts w:hint="eastAsia"/>
          <w:iCs/>
          <w:sz w:val="24"/>
          <w:szCs w:val="24"/>
        </w:rPr>
        <w:t>파일 필요함</w:t>
      </w:r>
    </w:p>
    <w:p w14:paraId="08DD1EB7" w14:textId="72E54A1C" w:rsidR="008946D2" w:rsidRDefault="008946D2" w:rsidP="008946D2">
      <w:pPr>
        <w:rPr>
          <w:b/>
          <w:bCs/>
          <w:i/>
          <w:sz w:val="40"/>
          <w:szCs w:val="40"/>
          <w:u w:val="single"/>
        </w:rPr>
      </w:pPr>
      <w:r w:rsidRPr="005211A4">
        <w:rPr>
          <w:rFonts w:hint="eastAsia"/>
          <w:b/>
          <w:bCs/>
          <w:i/>
          <w:sz w:val="40"/>
          <w:szCs w:val="40"/>
          <w:u w:val="single"/>
        </w:rPr>
        <w:t>c</w:t>
      </w:r>
      <w:r w:rsidRPr="005211A4">
        <w:rPr>
          <w:b/>
          <w:bCs/>
          <w:i/>
          <w:sz w:val="40"/>
          <w:szCs w:val="40"/>
          <w:u w:val="single"/>
        </w:rPr>
        <w:t>luster_random</w:t>
      </w:r>
    </w:p>
    <w:p w14:paraId="61591A84" w14:textId="59315EC5" w:rsidR="00DC780C" w:rsidRDefault="004E2B6F" w:rsidP="004E2B6F">
      <w:pPr>
        <w:pStyle w:val="af2"/>
        <w:numPr>
          <w:ilvl w:val="0"/>
          <w:numId w:val="30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완전 랜덤하게 클러스터 나누기</w:t>
      </w:r>
    </w:p>
    <w:p w14:paraId="560D869A" w14:textId="0D39980A" w:rsidR="004E2B6F" w:rsidRDefault="004E2B6F" w:rsidP="004E2B6F">
      <w:pPr>
        <w:pStyle w:val="af2"/>
        <w:numPr>
          <w:ilvl w:val="0"/>
          <w:numId w:val="30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./cluster_random.exe</w:t>
      </w:r>
    </w:p>
    <w:p w14:paraId="758A6D94" w14:textId="6F437AC3" w:rsidR="004E2B6F" w:rsidRPr="004E2B6F" w:rsidRDefault="004E2B6F" w:rsidP="004E2B6F">
      <w:pPr>
        <w:pStyle w:val="af2"/>
        <w:numPr>
          <w:ilvl w:val="0"/>
          <w:numId w:val="30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e</w:t>
      </w:r>
      <w:r>
        <w:rPr>
          <w:iCs/>
          <w:sz w:val="24"/>
          <w:szCs w:val="24"/>
        </w:rPr>
        <w:t>xe</w:t>
      </w:r>
      <w:r>
        <w:rPr>
          <w:rFonts w:hint="eastAsia"/>
          <w:iCs/>
          <w:sz w:val="24"/>
          <w:szCs w:val="24"/>
        </w:rPr>
        <w:t xml:space="preserve">파일과 같은 위치에 </w:t>
      </w:r>
      <w:r>
        <w:rPr>
          <w:iCs/>
          <w:sz w:val="24"/>
          <w:szCs w:val="24"/>
        </w:rPr>
        <w:t xml:space="preserve">TSP.csv </w:t>
      </w:r>
      <w:r>
        <w:rPr>
          <w:rFonts w:hint="eastAsia"/>
          <w:iCs/>
          <w:sz w:val="24"/>
          <w:szCs w:val="24"/>
        </w:rPr>
        <w:t>파일 필요함</w:t>
      </w:r>
    </w:p>
    <w:p w14:paraId="0260EDDB" w14:textId="19FBC8A1" w:rsidR="008946D2" w:rsidRDefault="008946D2" w:rsidP="008946D2">
      <w:pPr>
        <w:rPr>
          <w:b/>
          <w:bCs/>
          <w:i/>
          <w:sz w:val="40"/>
          <w:szCs w:val="40"/>
          <w:u w:val="single"/>
        </w:rPr>
      </w:pPr>
      <w:r w:rsidRPr="005211A4">
        <w:rPr>
          <w:rFonts w:hint="eastAsia"/>
          <w:b/>
          <w:bCs/>
          <w:i/>
          <w:sz w:val="40"/>
          <w:szCs w:val="40"/>
          <w:u w:val="single"/>
        </w:rPr>
        <w:t>c</w:t>
      </w:r>
      <w:r w:rsidRPr="005211A4">
        <w:rPr>
          <w:b/>
          <w:bCs/>
          <w:i/>
          <w:sz w:val="40"/>
          <w:szCs w:val="40"/>
          <w:u w:val="single"/>
        </w:rPr>
        <w:t>luster_k_mean</w:t>
      </w:r>
    </w:p>
    <w:p w14:paraId="6B4C9990" w14:textId="3C0C70F1" w:rsidR="002E3FE6" w:rsidRDefault="000D426D" w:rsidP="000D426D">
      <w:pPr>
        <w:pStyle w:val="af2"/>
        <w:numPr>
          <w:ilvl w:val="0"/>
          <w:numId w:val="30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k</w:t>
      </w:r>
      <w:r>
        <w:rPr>
          <w:iCs/>
          <w:sz w:val="24"/>
          <w:szCs w:val="24"/>
        </w:rPr>
        <w:t xml:space="preserve">-means </w:t>
      </w:r>
      <w:r>
        <w:rPr>
          <w:rFonts w:hint="eastAsia"/>
          <w:iCs/>
          <w:sz w:val="24"/>
          <w:szCs w:val="24"/>
        </w:rPr>
        <w:t>방법으로 클러스터 나누기</w:t>
      </w:r>
    </w:p>
    <w:p w14:paraId="445596FB" w14:textId="1BF9A30B" w:rsidR="000D426D" w:rsidRDefault="000D426D" w:rsidP="000D426D">
      <w:pPr>
        <w:pStyle w:val="af2"/>
        <w:numPr>
          <w:ilvl w:val="0"/>
          <w:numId w:val="30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.</w:t>
      </w:r>
      <w:r>
        <w:rPr>
          <w:iCs/>
          <w:sz w:val="24"/>
          <w:szCs w:val="24"/>
        </w:rPr>
        <w:t>/cluster_k_mean.exe</w:t>
      </w:r>
    </w:p>
    <w:p w14:paraId="52F0AF6B" w14:textId="6856D034" w:rsidR="000D426D" w:rsidRDefault="000D426D" w:rsidP="000D426D">
      <w:pPr>
        <w:pStyle w:val="af2"/>
        <w:numPr>
          <w:ilvl w:val="0"/>
          <w:numId w:val="30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e</w:t>
      </w:r>
      <w:r>
        <w:rPr>
          <w:iCs/>
          <w:sz w:val="24"/>
          <w:szCs w:val="24"/>
        </w:rPr>
        <w:t>xe</w:t>
      </w:r>
      <w:r>
        <w:rPr>
          <w:rFonts w:hint="eastAsia"/>
          <w:iCs/>
          <w:sz w:val="24"/>
          <w:szCs w:val="24"/>
        </w:rPr>
        <w:t xml:space="preserve">파일과 같은 위치에 </w:t>
      </w:r>
      <w:r>
        <w:rPr>
          <w:iCs/>
          <w:sz w:val="24"/>
          <w:szCs w:val="24"/>
        </w:rPr>
        <w:t xml:space="preserve">TSP.csv </w:t>
      </w:r>
      <w:r>
        <w:rPr>
          <w:rFonts w:hint="eastAsia"/>
          <w:iCs/>
          <w:sz w:val="24"/>
          <w:szCs w:val="24"/>
        </w:rPr>
        <w:t>파일 필요함</w:t>
      </w:r>
    </w:p>
    <w:p w14:paraId="657E41FD" w14:textId="5F41C035" w:rsidR="000D426D" w:rsidRDefault="000D426D" w:rsidP="000D426D">
      <w:pPr>
        <w:pStyle w:val="af2"/>
        <w:numPr>
          <w:ilvl w:val="0"/>
          <w:numId w:val="30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(중요)이 클러스터 파일로 최종 결과 파일을 만들수 없음!</w:t>
      </w:r>
    </w:p>
    <w:p w14:paraId="78779594" w14:textId="5095E1F3" w:rsidR="000D426D" w:rsidRDefault="000D426D" w:rsidP="000D426D">
      <w:pPr>
        <w:rPr>
          <w:iCs/>
          <w:sz w:val="24"/>
          <w:szCs w:val="24"/>
        </w:rPr>
      </w:pPr>
    </w:p>
    <w:p w14:paraId="210A1580" w14:textId="77777777" w:rsidR="000D426D" w:rsidRPr="000D426D" w:rsidRDefault="000D426D" w:rsidP="000D426D">
      <w:pPr>
        <w:rPr>
          <w:iCs/>
          <w:sz w:val="24"/>
          <w:szCs w:val="24"/>
        </w:rPr>
      </w:pPr>
    </w:p>
    <w:p w14:paraId="7AF2E1C1" w14:textId="1AE78A65" w:rsidR="008946D2" w:rsidRDefault="008946D2" w:rsidP="008946D2">
      <w:pPr>
        <w:rPr>
          <w:b/>
          <w:bCs/>
          <w:i/>
          <w:sz w:val="40"/>
          <w:szCs w:val="40"/>
          <w:u w:val="single"/>
        </w:rPr>
      </w:pPr>
      <w:r w:rsidRPr="00520709">
        <w:rPr>
          <w:rFonts w:hint="eastAsia"/>
          <w:b/>
          <w:bCs/>
          <w:i/>
          <w:sz w:val="40"/>
          <w:szCs w:val="40"/>
          <w:u w:val="single"/>
        </w:rPr>
        <w:lastRenderedPageBreak/>
        <w:t>c</w:t>
      </w:r>
      <w:r w:rsidRPr="00520709">
        <w:rPr>
          <w:b/>
          <w:bCs/>
          <w:i/>
          <w:sz w:val="40"/>
          <w:szCs w:val="40"/>
          <w:u w:val="single"/>
        </w:rPr>
        <w:t>luster_mst</w:t>
      </w:r>
    </w:p>
    <w:p w14:paraId="4957AE30" w14:textId="10934DC5" w:rsidR="000D426D" w:rsidRDefault="00D7351A" w:rsidP="000D426D">
      <w:pPr>
        <w:pStyle w:val="af2"/>
        <w:numPr>
          <w:ilvl w:val="0"/>
          <w:numId w:val="30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클러스터별 </w:t>
      </w:r>
      <w:r w:rsidR="000D426D">
        <w:rPr>
          <w:rFonts w:hint="eastAsia"/>
          <w:iCs/>
          <w:sz w:val="24"/>
          <w:szCs w:val="24"/>
        </w:rPr>
        <w:t>최소 스패닝 트리 길이의 합이 가장 작도록 클러스터 나누기</w:t>
      </w:r>
    </w:p>
    <w:p w14:paraId="43C241F3" w14:textId="3B064493" w:rsidR="000D426D" w:rsidRDefault="000D426D" w:rsidP="000D426D">
      <w:pPr>
        <w:pStyle w:val="af2"/>
        <w:numPr>
          <w:ilvl w:val="0"/>
          <w:numId w:val="30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./cluster_mst.exe</w:t>
      </w:r>
    </w:p>
    <w:p w14:paraId="3FB515B0" w14:textId="7A63C775" w:rsidR="000D426D" w:rsidRPr="000D426D" w:rsidRDefault="000D426D" w:rsidP="008946D2">
      <w:pPr>
        <w:pStyle w:val="af2"/>
        <w:numPr>
          <w:ilvl w:val="0"/>
          <w:numId w:val="30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e</w:t>
      </w:r>
      <w:r>
        <w:rPr>
          <w:iCs/>
          <w:sz w:val="24"/>
          <w:szCs w:val="24"/>
        </w:rPr>
        <w:t>xe</w:t>
      </w:r>
      <w:r>
        <w:rPr>
          <w:rFonts w:hint="eastAsia"/>
          <w:iCs/>
          <w:sz w:val="24"/>
          <w:szCs w:val="24"/>
        </w:rPr>
        <w:t xml:space="preserve">파일과 같은 위치에 </w:t>
      </w:r>
      <w:r>
        <w:rPr>
          <w:iCs/>
          <w:sz w:val="24"/>
          <w:szCs w:val="24"/>
        </w:rPr>
        <w:t xml:space="preserve">TSP.csv </w:t>
      </w:r>
      <w:r>
        <w:rPr>
          <w:rFonts w:hint="eastAsia"/>
          <w:iCs/>
          <w:sz w:val="24"/>
          <w:szCs w:val="24"/>
        </w:rPr>
        <w:t>파일 필요함</w:t>
      </w:r>
    </w:p>
    <w:p w14:paraId="537AE787" w14:textId="17E63671" w:rsidR="008946D2" w:rsidRDefault="008946D2" w:rsidP="008946D2">
      <w:pPr>
        <w:rPr>
          <w:b/>
          <w:bCs/>
          <w:i/>
          <w:sz w:val="40"/>
          <w:szCs w:val="40"/>
          <w:u w:val="single"/>
        </w:rPr>
      </w:pPr>
      <w:r w:rsidRPr="00520709">
        <w:rPr>
          <w:rFonts w:hint="eastAsia"/>
          <w:b/>
          <w:bCs/>
          <w:i/>
          <w:sz w:val="40"/>
          <w:szCs w:val="40"/>
          <w:u w:val="single"/>
        </w:rPr>
        <w:t>c</w:t>
      </w:r>
      <w:r w:rsidRPr="00520709">
        <w:rPr>
          <w:b/>
          <w:bCs/>
          <w:i/>
          <w:sz w:val="40"/>
          <w:szCs w:val="40"/>
          <w:u w:val="single"/>
        </w:rPr>
        <w:t>luster_hamilton</w:t>
      </w:r>
    </w:p>
    <w:p w14:paraId="62A87D82" w14:textId="4FC26CC6" w:rsidR="000D426D" w:rsidRDefault="00D7351A" w:rsidP="000D426D">
      <w:pPr>
        <w:pStyle w:val="af2"/>
        <w:numPr>
          <w:ilvl w:val="0"/>
          <w:numId w:val="30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클러스터별 최소 해밀턴 경로 길이 </w:t>
      </w:r>
      <w:r w:rsidR="000D426D">
        <w:rPr>
          <w:rFonts w:hint="eastAsia"/>
          <w:iCs/>
          <w:sz w:val="24"/>
          <w:szCs w:val="24"/>
        </w:rPr>
        <w:t>합이 가장 작도록 클러스터 나누기</w:t>
      </w:r>
    </w:p>
    <w:p w14:paraId="74E3DC09" w14:textId="4258F101" w:rsidR="000D426D" w:rsidRDefault="000D426D" w:rsidP="000D426D">
      <w:pPr>
        <w:pStyle w:val="af2"/>
        <w:numPr>
          <w:ilvl w:val="0"/>
          <w:numId w:val="30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./cluster_</w:t>
      </w:r>
      <w:r w:rsidR="00D7351A">
        <w:rPr>
          <w:iCs/>
          <w:sz w:val="24"/>
          <w:szCs w:val="24"/>
        </w:rPr>
        <w:t>hamilton.exe</w:t>
      </w:r>
    </w:p>
    <w:p w14:paraId="75C35BDF" w14:textId="5310BAEE" w:rsidR="000D426D" w:rsidRPr="000D426D" w:rsidRDefault="000D426D" w:rsidP="008946D2">
      <w:pPr>
        <w:pStyle w:val="af2"/>
        <w:numPr>
          <w:ilvl w:val="0"/>
          <w:numId w:val="30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e</w:t>
      </w:r>
      <w:r>
        <w:rPr>
          <w:iCs/>
          <w:sz w:val="24"/>
          <w:szCs w:val="24"/>
        </w:rPr>
        <w:t>xe</w:t>
      </w:r>
      <w:r>
        <w:rPr>
          <w:rFonts w:hint="eastAsia"/>
          <w:iCs/>
          <w:sz w:val="24"/>
          <w:szCs w:val="24"/>
        </w:rPr>
        <w:t xml:space="preserve">파일과 같은 위치에 </w:t>
      </w:r>
      <w:r>
        <w:rPr>
          <w:iCs/>
          <w:sz w:val="24"/>
          <w:szCs w:val="24"/>
        </w:rPr>
        <w:t xml:space="preserve">TSP.csv </w:t>
      </w:r>
      <w:r>
        <w:rPr>
          <w:rFonts w:hint="eastAsia"/>
          <w:iCs/>
          <w:sz w:val="24"/>
          <w:szCs w:val="24"/>
        </w:rPr>
        <w:t>파일 필요함</w:t>
      </w:r>
    </w:p>
    <w:p w14:paraId="0417E608" w14:textId="77777777" w:rsidR="008946D2" w:rsidRPr="00520709" w:rsidRDefault="008946D2" w:rsidP="008946D2">
      <w:pPr>
        <w:rPr>
          <w:b/>
          <w:bCs/>
          <w:i/>
          <w:sz w:val="40"/>
          <w:szCs w:val="40"/>
          <w:u w:val="single"/>
        </w:rPr>
      </w:pPr>
      <w:r w:rsidRPr="00520709">
        <w:rPr>
          <w:rFonts w:hint="eastAsia"/>
          <w:b/>
          <w:bCs/>
          <w:i/>
          <w:sz w:val="40"/>
          <w:szCs w:val="40"/>
          <w:u w:val="single"/>
        </w:rPr>
        <w:t>G</w:t>
      </w:r>
      <w:r w:rsidRPr="00520709">
        <w:rPr>
          <w:b/>
          <w:bCs/>
          <w:i/>
          <w:sz w:val="40"/>
          <w:szCs w:val="40"/>
          <w:u w:val="single"/>
        </w:rPr>
        <w:t>A_cluster</w:t>
      </w:r>
    </w:p>
    <w:p w14:paraId="3FA17878" w14:textId="53778D2F" w:rsidR="008946D2" w:rsidRDefault="00AF7DE1" w:rsidP="009012B2">
      <w:pPr>
        <w:pStyle w:val="af2"/>
        <w:numPr>
          <w:ilvl w:val="0"/>
          <w:numId w:val="30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클러스터들의 순서 배열</w:t>
      </w:r>
    </w:p>
    <w:p w14:paraId="2C7032F8" w14:textId="12B9BF2E" w:rsidR="00AF7DE1" w:rsidRDefault="00AF7DE1" w:rsidP="009012B2">
      <w:pPr>
        <w:pStyle w:val="af2"/>
        <w:numPr>
          <w:ilvl w:val="0"/>
          <w:numId w:val="30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클러스터 파일 필요함</w:t>
      </w:r>
    </w:p>
    <w:p w14:paraId="7AE8054C" w14:textId="1C34DB30" w:rsidR="00AF7DE1" w:rsidRDefault="00AF7DE1" w:rsidP="009012B2">
      <w:pPr>
        <w:pStyle w:val="af2"/>
        <w:numPr>
          <w:ilvl w:val="0"/>
          <w:numId w:val="30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.</w:t>
      </w:r>
      <w:r>
        <w:rPr>
          <w:iCs/>
          <w:sz w:val="24"/>
          <w:szCs w:val="24"/>
        </w:rPr>
        <w:t>/GA_cluster.exe cluster_mst.tsv</w:t>
      </w:r>
    </w:p>
    <w:p w14:paraId="7C053352" w14:textId="77777777" w:rsidR="00AF7DE1" w:rsidRPr="000D426D" w:rsidRDefault="00AF7DE1" w:rsidP="00AF7DE1">
      <w:pPr>
        <w:pStyle w:val="af2"/>
        <w:numPr>
          <w:ilvl w:val="0"/>
          <w:numId w:val="30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e</w:t>
      </w:r>
      <w:r>
        <w:rPr>
          <w:iCs/>
          <w:sz w:val="24"/>
          <w:szCs w:val="24"/>
        </w:rPr>
        <w:t>xe</w:t>
      </w:r>
      <w:r>
        <w:rPr>
          <w:rFonts w:hint="eastAsia"/>
          <w:iCs/>
          <w:sz w:val="24"/>
          <w:szCs w:val="24"/>
        </w:rPr>
        <w:t xml:space="preserve">파일과 같은 위치에 </w:t>
      </w:r>
      <w:r>
        <w:rPr>
          <w:iCs/>
          <w:sz w:val="24"/>
          <w:szCs w:val="24"/>
        </w:rPr>
        <w:t xml:space="preserve">TSP.csv </w:t>
      </w:r>
      <w:r>
        <w:rPr>
          <w:rFonts w:hint="eastAsia"/>
          <w:iCs/>
          <w:sz w:val="24"/>
          <w:szCs w:val="24"/>
        </w:rPr>
        <w:t>파일 필요함</w:t>
      </w:r>
    </w:p>
    <w:p w14:paraId="32C97AF5" w14:textId="5C64EBCC" w:rsidR="00AF7DE1" w:rsidRPr="00AF7DE1" w:rsidRDefault="00AF7DE1" w:rsidP="009012B2">
      <w:pPr>
        <w:pStyle w:val="af2"/>
        <w:numPr>
          <w:ilvl w:val="0"/>
          <w:numId w:val="30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exe </w:t>
      </w:r>
      <w:r>
        <w:rPr>
          <w:rFonts w:hint="eastAsia"/>
          <w:iCs/>
          <w:sz w:val="24"/>
          <w:szCs w:val="24"/>
        </w:rPr>
        <w:t>파일과 같은 위치에 클러스터 파일 필요함(</w:t>
      </w:r>
      <w:r>
        <w:rPr>
          <w:iCs/>
          <w:sz w:val="24"/>
          <w:szCs w:val="24"/>
        </w:rPr>
        <w:t xml:space="preserve">tsv), </w:t>
      </w:r>
      <w:r>
        <w:rPr>
          <w:rFonts w:hint="eastAsia"/>
          <w:iCs/>
          <w:sz w:val="24"/>
          <w:szCs w:val="24"/>
        </w:rPr>
        <w:t>명령줄 인수로 파일명 전달 필요</w:t>
      </w:r>
    </w:p>
    <w:p w14:paraId="5C0EC3C7" w14:textId="3D98B33B" w:rsidR="00AF7DE1" w:rsidRDefault="00AF7DE1">
      <w:pPr>
        <w:rPr>
          <w:b/>
          <w:bCs/>
          <w:i/>
          <w:sz w:val="40"/>
          <w:szCs w:val="40"/>
          <w:u w:val="single"/>
        </w:rPr>
      </w:pPr>
      <w:r>
        <w:rPr>
          <w:b/>
          <w:bCs/>
          <w:i/>
          <w:sz w:val="40"/>
          <w:szCs w:val="40"/>
          <w:u w:val="single"/>
        </w:rPr>
        <w:br w:type="page"/>
      </w:r>
    </w:p>
    <w:p w14:paraId="53C47C91" w14:textId="376603F8" w:rsidR="008946D2" w:rsidRDefault="008946D2" w:rsidP="009012B2">
      <w:pPr>
        <w:rPr>
          <w:b/>
          <w:bCs/>
          <w:i/>
          <w:sz w:val="40"/>
          <w:szCs w:val="40"/>
          <w:u w:val="single"/>
          <w:lang w:val="ko-KR"/>
        </w:rPr>
      </w:pPr>
      <w:r>
        <w:rPr>
          <w:rFonts w:hint="eastAsia"/>
          <w:b/>
          <w:bCs/>
          <w:i/>
          <w:sz w:val="40"/>
          <w:szCs w:val="40"/>
          <w:u w:val="single"/>
          <w:lang w:val="ko-KR"/>
        </w:rPr>
        <w:lastRenderedPageBreak/>
        <w:t>소스코드 설명</w:t>
      </w:r>
    </w:p>
    <w:p w14:paraId="32FF1531" w14:textId="4F42E127" w:rsidR="005211A4" w:rsidRDefault="005211A4" w:rsidP="009012B2">
      <w:pPr>
        <w:rPr>
          <w:b/>
          <w:bCs/>
          <w:i/>
          <w:sz w:val="40"/>
          <w:szCs w:val="40"/>
          <w:u w:val="single"/>
          <w:lang w:val="ko-KR"/>
        </w:rPr>
      </w:pPr>
      <w:r w:rsidRPr="005211A4">
        <w:rPr>
          <w:b/>
          <w:bCs/>
          <w:i/>
          <w:sz w:val="40"/>
          <w:szCs w:val="40"/>
          <w:u w:val="single"/>
          <w:lang w:val="ko-KR"/>
        </w:rPr>
        <w:t>all_random</w:t>
      </w:r>
    </w:p>
    <w:p w14:paraId="24AEE193" w14:textId="70CA0E84" w:rsidR="005211A4" w:rsidRDefault="005211A4" w:rsidP="005211A4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완전 랜덤하게 경로를 생성함</w:t>
      </w:r>
    </w:p>
    <w:p w14:paraId="129BBF5D" w14:textId="4F38D15E" w:rsidR="005211A4" w:rsidRDefault="00F365FE" w:rsidP="005211A4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결과 파일로 </w:t>
      </w:r>
      <w:r>
        <w:rPr>
          <w:iCs/>
          <w:sz w:val="24"/>
          <w:szCs w:val="24"/>
        </w:rPr>
        <w:t xml:space="preserve">all_random.csv </w:t>
      </w:r>
      <w:r>
        <w:rPr>
          <w:rFonts w:hint="eastAsia"/>
          <w:iCs/>
          <w:sz w:val="24"/>
          <w:szCs w:val="24"/>
        </w:rPr>
        <w:t>파일을 생성</w:t>
      </w:r>
    </w:p>
    <w:p w14:paraId="0A70223A" w14:textId="1CA330A3" w:rsidR="00F365FE" w:rsidRDefault="00F365FE" w:rsidP="00F365FE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이 파일은 c</w:t>
      </w:r>
      <w:r>
        <w:rPr>
          <w:iCs/>
          <w:sz w:val="24"/>
          <w:szCs w:val="24"/>
        </w:rPr>
        <w:t>ity index</w:t>
      </w:r>
      <w:r>
        <w:rPr>
          <w:rFonts w:hint="eastAsia"/>
          <w:iCs/>
          <w:sz w:val="24"/>
          <w:szCs w:val="24"/>
        </w:rPr>
        <w:t xml:space="preserve">의 </w:t>
      </w:r>
      <w:r>
        <w:rPr>
          <w:iCs/>
          <w:sz w:val="24"/>
          <w:szCs w:val="24"/>
        </w:rPr>
        <w:t>sequence</w:t>
      </w:r>
    </w:p>
    <w:p w14:paraId="3B8DADD7" w14:textId="5EAC5AE8" w:rsidR="00F365FE" w:rsidRPr="00F365FE" w:rsidRDefault="00F365FE" w:rsidP="00F365FE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실행시 </w:t>
      </w:r>
      <w:r>
        <w:rPr>
          <w:iCs/>
          <w:sz w:val="24"/>
          <w:szCs w:val="24"/>
        </w:rPr>
        <w:t>exe</w:t>
      </w:r>
      <w:r>
        <w:rPr>
          <w:rFonts w:hint="eastAsia"/>
          <w:iCs/>
          <w:sz w:val="24"/>
          <w:szCs w:val="24"/>
        </w:rPr>
        <w:t xml:space="preserve">파일과 같은 위치에 </w:t>
      </w:r>
      <w:r>
        <w:rPr>
          <w:iCs/>
          <w:sz w:val="24"/>
          <w:szCs w:val="24"/>
        </w:rPr>
        <w:t xml:space="preserve">TSP.csv </w:t>
      </w:r>
      <w:r>
        <w:rPr>
          <w:rFonts w:hint="eastAsia"/>
          <w:iCs/>
          <w:sz w:val="24"/>
          <w:szCs w:val="24"/>
        </w:rPr>
        <w:t>파일 필요함</w:t>
      </w:r>
    </w:p>
    <w:p w14:paraId="55D2F903" w14:textId="64107A46" w:rsidR="005211A4" w:rsidRPr="005211A4" w:rsidRDefault="005211A4" w:rsidP="009012B2">
      <w:pPr>
        <w:rPr>
          <w:b/>
          <w:bCs/>
          <w:i/>
          <w:sz w:val="40"/>
          <w:szCs w:val="40"/>
          <w:u w:val="single"/>
        </w:rPr>
      </w:pPr>
      <w:r w:rsidRPr="005211A4">
        <w:rPr>
          <w:rFonts w:hint="eastAsia"/>
          <w:b/>
          <w:bCs/>
          <w:i/>
          <w:sz w:val="40"/>
          <w:szCs w:val="40"/>
          <w:u w:val="single"/>
        </w:rPr>
        <w:t>a</w:t>
      </w:r>
      <w:r w:rsidRPr="005211A4">
        <w:rPr>
          <w:b/>
          <w:bCs/>
          <w:i/>
          <w:sz w:val="40"/>
          <w:szCs w:val="40"/>
          <w:u w:val="single"/>
        </w:rPr>
        <w:t>ll_GA</w:t>
      </w:r>
    </w:p>
    <w:p w14:paraId="672FC045" w14:textId="39E2D9F3" w:rsidR="005211A4" w:rsidRPr="00F365FE" w:rsidRDefault="00F365FE" w:rsidP="00F365FE">
      <w:pPr>
        <w:pStyle w:val="af2"/>
        <w:numPr>
          <w:ilvl w:val="0"/>
          <w:numId w:val="23"/>
        </w:numPr>
        <w:rPr>
          <w:b/>
          <w:bCs/>
          <w:i/>
          <w:sz w:val="24"/>
          <w:szCs w:val="24"/>
          <w:u w:val="single"/>
        </w:rPr>
      </w:pPr>
      <w:r>
        <w:rPr>
          <w:rFonts w:hint="eastAsia"/>
          <w:iCs/>
          <w:sz w:val="24"/>
          <w:szCs w:val="24"/>
        </w:rPr>
        <w:t xml:space="preserve">전체 </w:t>
      </w:r>
      <w:r>
        <w:rPr>
          <w:iCs/>
          <w:sz w:val="24"/>
          <w:szCs w:val="24"/>
        </w:rPr>
        <w:t>city</w:t>
      </w:r>
      <w:r>
        <w:rPr>
          <w:rFonts w:hint="eastAsia"/>
          <w:iCs/>
          <w:sz w:val="24"/>
          <w:szCs w:val="24"/>
        </w:rPr>
        <w:t>를 대상으로 유전 알고리즘을 사용해 경로를 찾음</w:t>
      </w:r>
    </w:p>
    <w:p w14:paraId="4ED0002A" w14:textId="67FE26C4" w:rsidR="00F365FE" w:rsidRPr="00F365FE" w:rsidRDefault="00F365FE" w:rsidP="00F365FE">
      <w:pPr>
        <w:pStyle w:val="af2"/>
        <w:numPr>
          <w:ilvl w:val="0"/>
          <w:numId w:val="23"/>
        </w:numPr>
        <w:rPr>
          <w:b/>
          <w:bCs/>
          <w:i/>
          <w:sz w:val="24"/>
          <w:szCs w:val="24"/>
          <w:u w:val="single"/>
        </w:rPr>
      </w:pPr>
      <w:r>
        <w:rPr>
          <w:rFonts w:hint="eastAsia"/>
          <w:iCs/>
          <w:sz w:val="24"/>
          <w:szCs w:val="24"/>
        </w:rPr>
        <w:t xml:space="preserve">결과 파일로 </w:t>
      </w:r>
      <w:r>
        <w:rPr>
          <w:iCs/>
          <w:sz w:val="24"/>
          <w:szCs w:val="24"/>
        </w:rPr>
        <w:t xml:space="preserve">all_GA.csv </w:t>
      </w:r>
      <w:r>
        <w:rPr>
          <w:rFonts w:hint="eastAsia"/>
          <w:iCs/>
          <w:sz w:val="24"/>
          <w:szCs w:val="24"/>
        </w:rPr>
        <w:t>파일 생성</w:t>
      </w:r>
    </w:p>
    <w:p w14:paraId="1C22205F" w14:textId="59935FC3" w:rsidR="00F365FE" w:rsidRPr="00F365FE" w:rsidRDefault="00F365FE" w:rsidP="00F365FE">
      <w:pPr>
        <w:pStyle w:val="af2"/>
        <w:numPr>
          <w:ilvl w:val="0"/>
          <w:numId w:val="23"/>
        </w:numPr>
        <w:rPr>
          <w:b/>
          <w:bCs/>
          <w:i/>
          <w:sz w:val="24"/>
          <w:szCs w:val="24"/>
          <w:u w:val="single"/>
        </w:rPr>
      </w:pPr>
      <w:r>
        <w:rPr>
          <w:rFonts w:hint="eastAsia"/>
          <w:iCs/>
          <w:sz w:val="24"/>
          <w:szCs w:val="24"/>
        </w:rPr>
        <w:t xml:space="preserve">이 파일은 </w:t>
      </w:r>
      <w:r>
        <w:rPr>
          <w:iCs/>
          <w:sz w:val="24"/>
          <w:szCs w:val="24"/>
        </w:rPr>
        <w:t>city index</w:t>
      </w:r>
      <w:r>
        <w:rPr>
          <w:rFonts w:hint="eastAsia"/>
          <w:iCs/>
          <w:sz w:val="24"/>
          <w:szCs w:val="24"/>
        </w:rPr>
        <w:t xml:space="preserve">의 </w:t>
      </w:r>
      <w:r>
        <w:rPr>
          <w:iCs/>
          <w:sz w:val="24"/>
          <w:szCs w:val="24"/>
        </w:rPr>
        <w:t>sequence</w:t>
      </w:r>
    </w:p>
    <w:p w14:paraId="4AA7DE46" w14:textId="70069FB3" w:rsidR="00F365FE" w:rsidRPr="006F4F5A" w:rsidRDefault="00F365FE" w:rsidP="006F4F5A">
      <w:pPr>
        <w:pStyle w:val="af2"/>
        <w:numPr>
          <w:ilvl w:val="0"/>
          <w:numId w:val="23"/>
        </w:numPr>
        <w:rPr>
          <w:b/>
          <w:bCs/>
          <w:i/>
          <w:sz w:val="24"/>
          <w:szCs w:val="24"/>
          <w:u w:val="single"/>
        </w:rPr>
      </w:pPr>
      <w:r>
        <w:rPr>
          <w:rFonts w:hint="eastAsia"/>
          <w:iCs/>
          <w:sz w:val="24"/>
          <w:szCs w:val="24"/>
        </w:rPr>
        <w:t xml:space="preserve">실행시 </w:t>
      </w:r>
      <w:r>
        <w:rPr>
          <w:iCs/>
          <w:sz w:val="24"/>
          <w:szCs w:val="24"/>
        </w:rPr>
        <w:t xml:space="preserve">exe </w:t>
      </w:r>
      <w:r>
        <w:rPr>
          <w:rFonts w:hint="eastAsia"/>
          <w:iCs/>
          <w:sz w:val="24"/>
          <w:szCs w:val="24"/>
        </w:rPr>
        <w:t xml:space="preserve">파일과 같은 위치에 </w:t>
      </w:r>
      <w:r>
        <w:rPr>
          <w:iCs/>
          <w:sz w:val="24"/>
          <w:szCs w:val="24"/>
        </w:rPr>
        <w:t xml:space="preserve">TSP.csv </w:t>
      </w:r>
      <w:r>
        <w:rPr>
          <w:rFonts w:hint="eastAsia"/>
          <w:iCs/>
          <w:sz w:val="24"/>
          <w:szCs w:val="24"/>
        </w:rPr>
        <w:t>파일 필요함</w:t>
      </w:r>
    </w:p>
    <w:p w14:paraId="66B124E8" w14:textId="7E370189" w:rsidR="00F365FE" w:rsidRDefault="00F365FE" w:rsidP="00F365FE">
      <w:pPr>
        <w:rPr>
          <w:b/>
          <w:bCs/>
          <w:i/>
          <w:sz w:val="24"/>
          <w:szCs w:val="24"/>
        </w:rPr>
      </w:pPr>
      <w:r w:rsidRPr="00F365FE">
        <w:rPr>
          <w:rFonts w:hint="eastAsia"/>
          <w:b/>
          <w:bCs/>
          <w:i/>
          <w:sz w:val="24"/>
          <w:szCs w:val="24"/>
        </w:rPr>
        <w:t>a</w:t>
      </w:r>
      <w:r w:rsidRPr="00F365FE">
        <w:rPr>
          <w:b/>
          <w:bCs/>
          <w:i/>
          <w:sz w:val="24"/>
          <w:szCs w:val="24"/>
        </w:rPr>
        <w:t>i_io.h</w:t>
      </w:r>
      <w:r>
        <w:rPr>
          <w:b/>
          <w:bCs/>
          <w:i/>
          <w:sz w:val="24"/>
          <w:szCs w:val="24"/>
        </w:rPr>
        <w:t xml:space="preserve"> </w:t>
      </w:r>
      <w:r w:rsidR="00C45DAF">
        <w:rPr>
          <w:b/>
          <w:bCs/>
          <w:i/>
          <w:sz w:val="24"/>
          <w:szCs w:val="24"/>
        </w:rPr>
        <w:t>–</w:t>
      </w:r>
      <w:r>
        <w:rPr>
          <w:b/>
          <w:bCs/>
          <w:i/>
          <w:sz w:val="24"/>
          <w:szCs w:val="24"/>
        </w:rPr>
        <w:t xml:space="preserve"> </w:t>
      </w:r>
      <w:r w:rsidR="00C45DAF">
        <w:rPr>
          <w:rFonts w:hint="eastAsia"/>
          <w:b/>
          <w:bCs/>
          <w:i/>
          <w:sz w:val="24"/>
          <w:szCs w:val="24"/>
        </w:rPr>
        <w:t xml:space="preserve">파일 </w:t>
      </w:r>
      <w:r w:rsidR="00C45DAF">
        <w:rPr>
          <w:b/>
          <w:bCs/>
          <w:i/>
          <w:sz w:val="24"/>
          <w:szCs w:val="24"/>
        </w:rPr>
        <w:t>io</w:t>
      </w:r>
      <w:r w:rsidR="00C45DAF">
        <w:rPr>
          <w:rFonts w:hint="eastAsia"/>
          <w:b/>
          <w:bCs/>
          <w:i/>
          <w:sz w:val="24"/>
          <w:szCs w:val="24"/>
        </w:rPr>
        <w:t>관련 함수들</w:t>
      </w:r>
    </w:p>
    <w:p w14:paraId="1F42E460" w14:textId="2860A018" w:rsidR="00C45DAF" w:rsidRPr="006C6801" w:rsidRDefault="006C6801" w:rsidP="00C45DAF">
      <w:pPr>
        <w:pStyle w:val="af2"/>
        <w:numPr>
          <w:ilvl w:val="0"/>
          <w:numId w:val="23"/>
        </w:numPr>
        <w:rPr>
          <w:b/>
          <w:bCs/>
          <w:i/>
          <w:sz w:val="24"/>
          <w:szCs w:val="24"/>
        </w:rPr>
      </w:pPr>
      <w:r>
        <w:rPr>
          <w:iCs/>
          <w:sz w:val="24"/>
          <w:szCs w:val="24"/>
        </w:rPr>
        <w:t>v</w:t>
      </w:r>
      <w:r w:rsidR="00C45DAF">
        <w:rPr>
          <w:iCs/>
          <w:sz w:val="24"/>
          <w:szCs w:val="24"/>
        </w:rPr>
        <w:t>ector&lt;pair&lt;double, double&gt;&gt; read_input_file(void);</w:t>
      </w:r>
    </w:p>
    <w:p w14:paraId="1DEA6FCB" w14:textId="00950895" w:rsidR="006C6801" w:rsidRPr="006C6801" w:rsidRDefault="006C6801" w:rsidP="006C6801">
      <w:pPr>
        <w:pStyle w:val="af2"/>
        <w:numPr>
          <w:ilvl w:val="0"/>
          <w:numId w:val="29"/>
        </w:numPr>
        <w:rPr>
          <w:b/>
          <w:bCs/>
          <w:i/>
          <w:sz w:val="24"/>
          <w:szCs w:val="24"/>
        </w:rPr>
      </w:pPr>
      <w:r>
        <w:rPr>
          <w:iCs/>
          <w:sz w:val="24"/>
          <w:szCs w:val="24"/>
        </w:rPr>
        <w:t xml:space="preserve">TSP.csv </w:t>
      </w:r>
      <w:r>
        <w:rPr>
          <w:rFonts w:hint="eastAsia"/>
          <w:iCs/>
          <w:sz w:val="24"/>
          <w:szCs w:val="24"/>
        </w:rPr>
        <w:t>파일을 읽어서 좌표 벡터로 반환</w:t>
      </w:r>
    </w:p>
    <w:p w14:paraId="7076E0EB" w14:textId="4CAD5F43" w:rsidR="006C6801" w:rsidRPr="006C6801" w:rsidRDefault="006C6801" w:rsidP="006C6801">
      <w:pPr>
        <w:pStyle w:val="af2"/>
        <w:numPr>
          <w:ilvl w:val="0"/>
          <w:numId w:val="23"/>
        </w:numPr>
        <w:rPr>
          <w:b/>
          <w:bCs/>
          <w:i/>
          <w:sz w:val="24"/>
          <w:szCs w:val="24"/>
        </w:rPr>
      </w:pPr>
      <w:r>
        <w:rPr>
          <w:iCs/>
          <w:sz w:val="24"/>
          <w:szCs w:val="24"/>
        </w:rPr>
        <w:t>void save(const vector&lt;int&gt;&amp; result);</w:t>
      </w:r>
    </w:p>
    <w:p w14:paraId="322C7DF5" w14:textId="40FF6677" w:rsidR="006C6801" w:rsidRPr="006C6801" w:rsidRDefault="006C6801" w:rsidP="006C6801">
      <w:pPr>
        <w:pStyle w:val="af2"/>
        <w:numPr>
          <w:ilvl w:val="0"/>
          <w:numId w:val="29"/>
        </w:numPr>
        <w:rPr>
          <w:b/>
          <w:bCs/>
          <w:i/>
          <w:sz w:val="24"/>
          <w:szCs w:val="24"/>
        </w:rPr>
      </w:pPr>
      <w:r>
        <w:rPr>
          <w:rFonts w:hint="eastAsia"/>
          <w:iCs/>
          <w:sz w:val="24"/>
          <w:szCs w:val="24"/>
        </w:rPr>
        <w:t>c</w:t>
      </w:r>
      <w:r>
        <w:rPr>
          <w:iCs/>
          <w:sz w:val="24"/>
          <w:szCs w:val="24"/>
        </w:rPr>
        <w:t xml:space="preserve">ity index </w:t>
      </w:r>
      <w:r>
        <w:rPr>
          <w:rFonts w:hint="eastAsia"/>
          <w:iCs/>
          <w:sz w:val="24"/>
          <w:szCs w:val="24"/>
        </w:rPr>
        <w:t>s</w:t>
      </w:r>
      <w:r>
        <w:rPr>
          <w:iCs/>
          <w:sz w:val="24"/>
          <w:szCs w:val="24"/>
        </w:rPr>
        <w:t>equence</w:t>
      </w:r>
      <w:r>
        <w:rPr>
          <w:rFonts w:hint="eastAsia"/>
          <w:iCs/>
          <w:sz w:val="24"/>
          <w:szCs w:val="24"/>
        </w:rPr>
        <w:t>를 받아서 파일로 저장</w:t>
      </w:r>
    </w:p>
    <w:p w14:paraId="04B14A1C" w14:textId="210AC1CB" w:rsidR="00F365FE" w:rsidRDefault="00F365FE" w:rsidP="00F365FE">
      <w:pPr>
        <w:rPr>
          <w:b/>
          <w:bCs/>
          <w:i/>
          <w:sz w:val="24"/>
          <w:szCs w:val="24"/>
        </w:rPr>
      </w:pPr>
      <w:r>
        <w:rPr>
          <w:rFonts w:hint="eastAsia"/>
          <w:b/>
          <w:bCs/>
          <w:i/>
          <w:sz w:val="24"/>
          <w:szCs w:val="24"/>
        </w:rPr>
        <w:t>a</w:t>
      </w:r>
      <w:r>
        <w:rPr>
          <w:b/>
          <w:bCs/>
          <w:i/>
          <w:sz w:val="24"/>
          <w:szCs w:val="24"/>
        </w:rPr>
        <w:t>i_utility.h</w:t>
      </w:r>
      <w:r w:rsidR="00C45DAF">
        <w:rPr>
          <w:b/>
          <w:bCs/>
          <w:i/>
          <w:sz w:val="24"/>
          <w:szCs w:val="24"/>
        </w:rPr>
        <w:t xml:space="preserve"> – </w:t>
      </w:r>
      <w:r w:rsidR="00C45DAF">
        <w:rPr>
          <w:rFonts w:hint="eastAsia"/>
          <w:b/>
          <w:bCs/>
          <w:i/>
          <w:sz w:val="24"/>
          <w:szCs w:val="24"/>
        </w:rPr>
        <w:t>랜덤함수,</w:t>
      </w:r>
      <w:r w:rsidR="00C45DAF">
        <w:rPr>
          <w:b/>
          <w:bCs/>
          <w:i/>
          <w:sz w:val="24"/>
          <w:szCs w:val="24"/>
        </w:rPr>
        <w:t xml:space="preserve"> </w:t>
      </w:r>
      <w:r w:rsidR="00C45DAF">
        <w:rPr>
          <w:rFonts w:hint="eastAsia"/>
          <w:b/>
          <w:bCs/>
          <w:i/>
          <w:sz w:val="24"/>
          <w:szCs w:val="24"/>
        </w:rPr>
        <w:t>거리 계산 함수</w:t>
      </w:r>
      <w:r w:rsidR="00C45DAF">
        <w:rPr>
          <w:b/>
          <w:bCs/>
          <w:i/>
          <w:sz w:val="24"/>
          <w:szCs w:val="24"/>
        </w:rPr>
        <w:t xml:space="preserve"> </w:t>
      </w:r>
      <w:r w:rsidR="00C45DAF">
        <w:rPr>
          <w:rFonts w:hint="eastAsia"/>
          <w:b/>
          <w:bCs/>
          <w:i/>
          <w:sz w:val="24"/>
          <w:szCs w:val="24"/>
        </w:rPr>
        <w:t>등.</w:t>
      </w:r>
      <w:r w:rsidR="00C45DAF">
        <w:rPr>
          <w:b/>
          <w:bCs/>
          <w:i/>
          <w:sz w:val="24"/>
          <w:szCs w:val="24"/>
        </w:rPr>
        <w:t>.</w:t>
      </w:r>
    </w:p>
    <w:p w14:paraId="34B94510" w14:textId="53A6FB18" w:rsidR="006C6801" w:rsidRPr="006C6801" w:rsidRDefault="006C6801" w:rsidP="006C6801">
      <w:pPr>
        <w:pStyle w:val="af2"/>
        <w:numPr>
          <w:ilvl w:val="0"/>
          <w:numId w:val="23"/>
        </w:numPr>
        <w:rPr>
          <w:b/>
          <w:bCs/>
          <w:i/>
          <w:sz w:val="24"/>
          <w:szCs w:val="24"/>
        </w:rPr>
      </w:pPr>
      <w:r>
        <w:rPr>
          <w:rFonts w:hint="eastAsia"/>
          <w:iCs/>
          <w:sz w:val="24"/>
          <w:szCs w:val="24"/>
        </w:rPr>
        <w:t>i</w:t>
      </w:r>
      <w:r>
        <w:rPr>
          <w:iCs/>
          <w:sz w:val="24"/>
          <w:szCs w:val="24"/>
        </w:rPr>
        <w:t>nt random(const int from, const int to);</w:t>
      </w:r>
    </w:p>
    <w:p w14:paraId="47FBB4AA" w14:textId="78492FA3" w:rsidR="006C6801" w:rsidRPr="006C6801" w:rsidRDefault="006C6801" w:rsidP="006C6801">
      <w:pPr>
        <w:pStyle w:val="af2"/>
        <w:numPr>
          <w:ilvl w:val="0"/>
          <w:numId w:val="29"/>
        </w:numPr>
        <w:rPr>
          <w:b/>
          <w:bCs/>
          <w:i/>
          <w:sz w:val="24"/>
          <w:szCs w:val="24"/>
        </w:rPr>
      </w:pPr>
      <w:r>
        <w:rPr>
          <w:iCs/>
          <w:sz w:val="24"/>
          <w:szCs w:val="24"/>
        </w:rPr>
        <w:t>from</w:t>
      </w:r>
      <w:r>
        <w:rPr>
          <w:rFonts w:hint="eastAsia"/>
          <w:iCs/>
          <w:sz w:val="24"/>
          <w:szCs w:val="24"/>
        </w:rPr>
        <w:t xml:space="preserve">에서 </w:t>
      </w:r>
      <w:r>
        <w:rPr>
          <w:iCs/>
          <w:sz w:val="24"/>
          <w:szCs w:val="24"/>
        </w:rPr>
        <w:t xml:space="preserve">to – 1 </w:t>
      </w:r>
      <w:r>
        <w:rPr>
          <w:rFonts w:hint="eastAsia"/>
          <w:iCs/>
          <w:sz w:val="24"/>
          <w:szCs w:val="24"/>
        </w:rPr>
        <w:t>사이의 랜덤한 정수 반환</w:t>
      </w:r>
    </w:p>
    <w:p w14:paraId="2AB577BA" w14:textId="5024FDAA" w:rsidR="006C6801" w:rsidRPr="006C6801" w:rsidRDefault="006C6801" w:rsidP="006C6801">
      <w:pPr>
        <w:pStyle w:val="af2"/>
        <w:numPr>
          <w:ilvl w:val="0"/>
          <w:numId w:val="23"/>
        </w:numPr>
        <w:rPr>
          <w:b/>
          <w:bCs/>
          <w:i/>
          <w:sz w:val="24"/>
          <w:szCs w:val="24"/>
        </w:rPr>
      </w:pPr>
      <w:r>
        <w:rPr>
          <w:iCs/>
          <w:sz w:val="24"/>
          <w:szCs w:val="24"/>
        </w:rPr>
        <w:t>vector&lt;int&gt; create_random_indexes(const int sz);</w:t>
      </w:r>
    </w:p>
    <w:p w14:paraId="362448BC" w14:textId="78966210" w:rsidR="006C6801" w:rsidRPr="006C6801" w:rsidRDefault="006C6801" w:rsidP="006C6801">
      <w:pPr>
        <w:pStyle w:val="af2"/>
        <w:numPr>
          <w:ilvl w:val="0"/>
          <w:numId w:val="29"/>
        </w:numPr>
        <w:rPr>
          <w:b/>
          <w:bCs/>
          <w:i/>
          <w:sz w:val="24"/>
          <w:szCs w:val="24"/>
        </w:rPr>
      </w:pPr>
      <w:r>
        <w:rPr>
          <w:rFonts w:hint="eastAsia"/>
          <w:iCs/>
          <w:sz w:val="24"/>
          <w:szCs w:val="24"/>
        </w:rPr>
        <w:t>0</w:t>
      </w:r>
      <w:r>
        <w:rPr>
          <w:iCs/>
          <w:sz w:val="24"/>
          <w:szCs w:val="24"/>
        </w:rPr>
        <w:t>~</w:t>
      </w:r>
      <w:r>
        <w:rPr>
          <w:rFonts w:hint="eastAsia"/>
          <w:iCs/>
          <w:sz w:val="24"/>
          <w:szCs w:val="24"/>
        </w:rPr>
        <w:t>s</w:t>
      </w:r>
      <w:r>
        <w:rPr>
          <w:iCs/>
          <w:sz w:val="24"/>
          <w:szCs w:val="24"/>
        </w:rPr>
        <w:t>z</w:t>
      </w:r>
      <w:r>
        <w:rPr>
          <w:rFonts w:hint="eastAsia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- 1</w:t>
      </w:r>
      <w:r>
        <w:rPr>
          <w:rFonts w:hint="eastAsia"/>
          <w:iCs/>
          <w:sz w:val="24"/>
          <w:szCs w:val="24"/>
        </w:rPr>
        <w:t>까지의 정수가 한번씩 들어간 랜덤한 벡터 반환</w:t>
      </w:r>
    </w:p>
    <w:p w14:paraId="3C3CF5E6" w14:textId="1CAF6E85" w:rsidR="006C6801" w:rsidRDefault="00E82F88" w:rsidP="006C6801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d</w:t>
      </w:r>
      <w:r w:rsidR="006C6801" w:rsidRPr="00E82F88">
        <w:rPr>
          <w:iCs/>
          <w:sz w:val="24"/>
          <w:szCs w:val="24"/>
        </w:rPr>
        <w:t>ouble dist(const int, const int , const vector&lt;pair&lt;double, double&gt;&gt;&amp;);</w:t>
      </w:r>
    </w:p>
    <w:p w14:paraId="112F9D1E" w14:textId="7435F308" w:rsidR="00554876" w:rsidRDefault="000A1410" w:rsidP="00554876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두 점 사이의 거리를 반환</w:t>
      </w:r>
    </w:p>
    <w:p w14:paraId="54B95EFC" w14:textId="081956B2" w:rsidR="00DC4439" w:rsidRDefault="00F657F5" w:rsidP="00DC4439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>validate(const vector&lt;int&gt;&amp;);</w:t>
      </w:r>
    </w:p>
    <w:p w14:paraId="4DD8236A" w14:textId="379E772C" w:rsidR="00F657F5" w:rsidRPr="00AC48AC" w:rsidRDefault="00F657F5" w:rsidP="00F657F5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city index sequence</w:t>
      </w:r>
      <w:r>
        <w:rPr>
          <w:rFonts w:hint="eastAsia"/>
          <w:iCs/>
          <w:sz w:val="24"/>
          <w:szCs w:val="24"/>
        </w:rPr>
        <w:t>의 유효성 검사</w:t>
      </w:r>
    </w:p>
    <w:p w14:paraId="65DE0D85" w14:textId="48CDABCE" w:rsidR="00F365FE" w:rsidRDefault="00F365FE" w:rsidP="00F365FE">
      <w:pPr>
        <w:rPr>
          <w:b/>
          <w:bCs/>
          <w:i/>
          <w:sz w:val="24"/>
          <w:szCs w:val="24"/>
        </w:rPr>
      </w:pPr>
      <w:r>
        <w:rPr>
          <w:rFonts w:hint="eastAsia"/>
          <w:b/>
          <w:bCs/>
          <w:i/>
          <w:sz w:val="24"/>
          <w:szCs w:val="24"/>
        </w:rPr>
        <w:t>G</w:t>
      </w:r>
      <w:r>
        <w:rPr>
          <w:b/>
          <w:bCs/>
          <w:i/>
          <w:sz w:val="24"/>
          <w:szCs w:val="24"/>
        </w:rPr>
        <w:t>A.h</w:t>
      </w:r>
      <w:r w:rsidR="00C45DAF">
        <w:rPr>
          <w:b/>
          <w:bCs/>
          <w:i/>
          <w:sz w:val="24"/>
          <w:szCs w:val="24"/>
        </w:rPr>
        <w:t xml:space="preserve"> – </w:t>
      </w:r>
      <w:r w:rsidR="00C45DAF">
        <w:rPr>
          <w:rFonts w:hint="eastAsia"/>
          <w:b/>
          <w:bCs/>
          <w:i/>
          <w:sz w:val="24"/>
          <w:szCs w:val="24"/>
        </w:rPr>
        <w:t>핵심이 되는 유전 알고리즘 부분</w:t>
      </w:r>
    </w:p>
    <w:p w14:paraId="1544C6E5" w14:textId="385CB311" w:rsidR="006A169A" w:rsidRPr="00985BD2" w:rsidRDefault="00985BD2" w:rsidP="00EE5154">
      <w:pPr>
        <w:pStyle w:val="af2"/>
        <w:numPr>
          <w:ilvl w:val="0"/>
          <w:numId w:val="23"/>
        </w:numPr>
        <w:rPr>
          <w:b/>
          <w:bCs/>
          <w:i/>
          <w:sz w:val="24"/>
          <w:szCs w:val="24"/>
        </w:rPr>
      </w:pPr>
      <w:r>
        <w:rPr>
          <w:iCs/>
          <w:sz w:val="24"/>
          <w:szCs w:val="24"/>
        </w:rPr>
        <w:t>vector&lt;int&gt; GA::get_indexes(void) const;</w:t>
      </w:r>
    </w:p>
    <w:p w14:paraId="574E77A7" w14:textId="05F39F34" w:rsidR="00985BD2" w:rsidRPr="00985BD2" w:rsidRDefault="00985BD2" w:rsidP="00985BD2">
      <w:pPr>
        <w:pStyle w:val="af2"/>
        <w:numPr>
          <w:ilvl w:val="0"/>
          <w:numId w:val="29"/>
        </w:numPr>
        <w:rPr>
          <w:b/>
          <w:bCs/>
          <w:i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현재 </w:t>
      </w:r>
      <w:r>
        <w:rPr>
          <w:iCs/>
          <w:sz w:val="24"/>
          <w:szCs w:val="24"/>
        </w:rPr>
        <w:t>city index sequence</w:t>
      </w:r>
      <w:r>
        <w:rPr>
          <w:rFonts w:hint="eastAsia"/>
          <w:iCs/>
          <w:sz w:val="24"/>
          <w:szCs w:val="24"/>
        </w:rPr>
        <w:t>를 반환</w:t>
      </w:r>
    </w:p>
    <w:p w14:paraId="6E2F5273" w14:textId="5A4E8393" w:rsidR="00985BD2" w:rsidRPr="00985BD2" w:rsidRDefault="00985BD2" w:rsidP="00985BD2">
      <w:pPr>
        <w:pStyle w:val="af2"/>
        <w:numPr>
          <w:ilvl w:val="0"/>
          <w:numId w:val="23"/>
        </w:numPr>
        <w:rPr>
          <w:b/>
          <w:bCs/>
          <w:i/>
          <w:sz w:val="24"/>
          <w:szCs w:val="24"/>
        </w:rPr>
      </w:pPr>
      <w:r>
        <w:rPr>
          <w:iCs/>
          <w:sz w:val="24"/>
          <w:szCs w:val="24"/>
        </w:rPr>
        <w:t>double GA::get_distance_sum(void) const;</w:t>
      </w:r>
    </w:p>
    <w:p w14:paraId="111A7AA4" w14:textId="7B170956" w:rsidR="00985BD2" w:rsidRPr="00985BD2" w:rsidRDefault="00985BD2" w:rsidP="00985BD2">
      <w:pPr>
        <w:pStyle w:val="af2"/>
        <w:numPr>
          <w:ilvl w:val="0"/>
          <w:numId w:val="29"/>
        </w:numPr>
        <w:rPr>
          <w:b/>
          <w:bCs/>
          <w:i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현재 </w:t>
      </w:r>
      <w:r>
        <w:rPr>
          <w:iCs/>
          <w:sz w:val="24"/>
          <w:szCs w:val="24"/>
        </w:rPr>
        <w:t>city index sequence</w:t>
      </w:r>
      <w:r>
        <w:rPr>
          <w:rFonts w:hint="eastAsia"/>
          <w:iCs/>
          <w:sz w:val="24"/>
          <w:szCs w:val="24"/>
        </w:rPr>
        <w:t>를 따르는 경로의 길이 반환</w:t>
      </w:r>
    </w:p>
    <w:p w14:paraId="3DCE0FB8" w14:textId="6C1E2BBF" w:rsidR="00985BD2" w:rsidRPr="00985BD2" w:rsidRDefault="00985BD2" w:rsidP="00985BD2">
      <w:pPr>
        <w:pStyle w:val="af2"/>
        <w:numPr>
          <w:ilvl w:val="0"/>
          <w:numId w:val="23"/>
        </w:numPr>
        <w:rPr>
          <w:b/>
          <w:bCs/>
          <w:i/>
          <w:sz w:val="24"/>
          <w:szCs w:val="24"/>
        </w:rPr>
      </w:pPr>
      <w:r>
        <w:rPr>
          <w:iCs/>
          <w:sz w:val="24"/>
          <w:szCs w:val="24"/>
        </w:rPr>
        <w:t>void next(const int ban_count, const bool mutation, const int mutation_count);</w:t>
      </w:r>
    </w:p>
    <w:p w14:paraId="5352D16A" w14:textId="4DF0AD41" w:rsidR="00985BD2" w:rsidRPr="00985BD2" w:rsidRDefault="00985BD2" w:rsidP="00985BD2">
      <w:pPr>
        <w:pStyle w:val="af2"/>
        <w:numPr>
          <w:ilvl w:val="0"/>
          <w:numId w:val="29"/>
        </w:numPr>
        <w:rPr>
          <w:b/>
          <w:bCs/>
          <w:i/>
          <w:sz w:val="24"/>
          <w:szCs w:val="24"/>
        </w:rPr>
      </w:pPr>
      <w:r>
        <w:rPr>
          <w:rFonts w:hint="eastAsia"/>
          <w:iCs/>
          <w:sz w:val="24"/>
          <w:szCs w:val="24"/>
        </w:rPr>
        <w:t>유전 알고리즘에서 다음 세대로 진행</w:t>
      </w:r>
    </w:p>
    <w:p w14:paraId="25338536" w14:textId="16097FA3" w:rsidR="00985BD2" w:rsidRPr="00985BD2" w:rsidRDefault="00985BD2" w:rsidP="00985BD2">
      <w:pPr>
        <w:pStyle w:val="af2"/>
        <w:numPr>
          <w:ilvl w:val="0"/>
          <w:numId w:val="23"/>
        </w:numPr>
        <w:rPr>
          <w:b/>
          <w:bCs/>
          <w:i/>
          <w:sz w:val="24"/>
          <w:szCs w:val="24"/>
        </w:rPr>
      </w:pPr>
      <w:r>
        <w:rPr>
          <w:iCs/>
          <w:sz w:val="24"/>
          <w:szCs w:val="24"/>
        </w:rPr>
        <w:t>void ban(const int count);</w:t>
      </w:r>
    </w:p>
    <w:p w14:paraId="2CEB4E1E" w14:textId="172D7001" w:rsidR="00985BD2" w:rsidRPr="00B07AC5" w:rsidRDefault="00B07AC5" w:rsidP="00985BD2">
      <w:pPr>
        <w:pStyle w:val="af2"/>
        <w:numPr>
          <w:ilvl w:val="0"/>
          <w:numId w:val="29"/>
        </w:numPr>
        <w:rPr>
          <w:b/>
          <w:bCs/>
          <w:i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양 옆 도시와의 거리가 가장 먼 </w:t>
      </w:r>
      <w:r w:rsidR="00BF68F4">
        <w:rPr>
          <w:rFonts w:hint="eastAsia"/>
          <w:iCs/>
          <w:sz w:val="24"/>
          <w:szCs w:val="24"/>
        </w:rPr>
        <w:t xml:space="preserve">순으로 </w:t>
      </w:r>
      <w:r w:rsidR="00BF68F4">
        <w:rPr>
          <w:iCs/>
          <w:sz w:val="24"/>
          <w:szCs w:val="24"/>
        </w:rPr>
        <w:t>count</w:t>
      </w:r>
      <w:r w:rsidR="00BF68F4">
        <w:rPr>
          <w:rFonts w:hint="eastAsia"/>
          <w:iCs/>
          <w:sz w:val="24"/>
          <w:szCs w:val="24"/>
        </w:rPr>
        <w:t xml:space="preserve">개의 </w:t>
      </w:r>
      <w:r>
        <w:rPr>
          <w:rFonts w:hint="eastAsia"/>
          <w:iCs/>
          <w:sz w:val="24"/>
          <w:szCs w:val="24"/>
        </w:rPr>
        <w:t xml:space="preserve">도시를 </w:t>
      </w:r>
      <w:r>
        <w:rPr>
          <w:iCs/>
          <w:sz w:val="24"/>
          <w:szCs w:val="24"/>
        </w:rPr>
        <w:t>ban pool</w:t>
      </w:r>
      <w:r>
        <w:rPr>
          <w:rFonts w:hint="eastAsia"/>
          <w:iCs/>
          <w:sz w:val="24"/>
          <w:szCs w:val="24"/>
        </w:rPr>
        <w:t>로 보냄</w:t>
      </w:r>
    </w:p>
    <w:p w14:paraId="1892FF93" w14:textId="35967668" w:rsidR="00B07AC5" w:rsidRDefault="005D3B08" w:rsidP="00B07AC5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v</w:t>
      </w:r>
      <w:r w:rsidR="00B07AC5" w:rsidRPr="00B07AC5">
        <w:rPr>
          <w:iCs/>
          <w:sz w:val="24"/>
          <w:szCs w:val="24"/>
        </w:rPr>
        <w:t>oid random_ban(const int count);</w:t>
      </w:r>
    </w:p>
    <w:p w14:paraId="0E4E42D9" w14:textId="3BE5C30D" w:rsidR="00B07AC5" w:rsidRDefault="00BF68F4" w:rsidP="00B07AC5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랜덤한 </w:t>
      </w:r>
      <w:r>
        <w:rPr>
          <w:iCs/>
          <w:sz w:val="24"/>
          <w:szCs w:val="24"/>
        </w:rPr>
        <w:t>count</w:t>
      </w:r>
      <w:r>
        <w:rPr>
          <w:rFonts w:hint="eastAsia"/>
          <w:iCs/>
          <w:sz w:val="24"/>
          <w:szCs w:val="24"/>
        </w:rPr>
        <w:t xml:space="preserve">개의 도시를 </w:t>
      </w:r>
      <w:r>
        <w:rPr>
          <w:iCs/>
          <w:sz w:val="24"/>
          <w:szCs w:val="24"/>
        </w:rPr>
        <w:t>ban pool</w:t>
      </w:r>
      <w:r>
        <w:rPr>
          <w:rFonts w:hint="eastAsia"/>
          <w:iCs/>
          <w:sz w:val="24"/>
          <w:szCs w:val="24"/>
        </w:rPr>
        <w:t>로 보냄</w:t>
      </w:r>
    </w:p>
    <w:p w14:paraId="18CBDE8E" w14:textId="602AD34F" w:rsidR="002368BD" w:rsidRDefault="005D3B08" w:rsidP="002368BD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v</w:t>
      </w:r>
      <w:r w:rsidR="002368BD">
        <w:rPr>
          <w:iCs/>
          <w:sz w:val="24"/>
          <w:szCs w:val="24"/>
        </w:rPr>
        <w:t>oid insert(void);</w:t>
      </w:r>
    </w:p>
    <w:p w14:paraId="0F97977F" w14:textId="7FF1E993" w:rsidR="00FC2194" w:rsidRPr="000C56AC" w:rsidRDefault="002368BD" w:rsidP="00FC2194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Ban pool</w:t>
      </w:r>
      <w:r>
        <w:rPr>
          <w:rFonts w:hint="eastAsia"/>
          <w:iCs/>
          <w:sz w:val="24"/>
          <w:szCs w:val="24"/>
        </w:rPr>
        <w:t xml:space="preserve">에 있는 도시들을 비어있는 </w:t>
      </w:r>
      <w:r>
        <w:rPr>
          <w:iCs/>
          <w:sz w:val="24"/>
          <w:szCs w:val="24"/>
        </w:rPr>
        <w:t xml:space="preserve">sequence </w:t>
      </w:r>
      <w:r>
        <w:rPr>
          <w:rFonts w:hint="eastAsia"/>
          <w:iCs/>
          <w:sz w:val="24"/>
          <w:szCs w:val="24"/>
        </w:rPr>
        <w:t>중 양 옆 도시와의 거리가 가까운 곳에 삽입</w:t>
      </w:r>
    </w:p>
    <w:p w14:paraId="26B38700" w14:textId="1F8FC851" w:rsidR="00B17638" w:rsidRDefault="00B17C74" w:rsidP="00B17638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a</w:t>
      </w:r>
      <w:r w:rsidR="00B17638">
        <w:rPr>
          <w:iCs/>
          <w:sz w:val="24"/>
          <w:szCs w:val="24"/>
        </w:rPr>
        <w:t>i_io.h, ai_utility.h</w:t>
      </w:r>
      <w:r w:rsidR="00B17638">
        <w:rPr>
          <w:rFonts w:hint="eastAsia"/>
          <w:iCs/>
          <w:sz w:val="24"/>
          <w:szCs w:val="24"/>
        </w:rPr>
        <w:t>는 공통이므로 아래에서는 설명하지 않음</w:t>
      </w:r>
    </w:p>
    <w:p w14:paraId="6A047EAD" w14:textId="497C95FA" w:rsidR="00DA01ED" w:rsidRDefault="00DA01ED" w:rsidP="00B17638">
      <w:pPr>
        <w:rPr>
          <w:iCs/>
          <w:sz w:val="24"/>
          <w:szCs w:val="24"/>
        </w:rPr>
      </w:pPr>
    </w:p>
    <w:p w14:paraId="4B927D93" w14:textId="77777777" w:rsidR="00DA01ED" w:rsidRPr="00B17638" w:rsidRDefault="00DA01ED" w:rsidP="00B17638">
      <w:pPr>
        <w:rPr>
          <w:iCs/>
          <w:sz w:val="24"/>
          <w:szCs w:val="24"/>
        </w:rPr>
      </w:pPr>
    </w:p>
    <w:p w14:paraId="0A8F4F39" w14:textId="2DF00609" w:rsidR="005211A4" w:rsidRPr="005211A4" w:rsidRDefault="005211A4" w:rsidP="009012B2">
      <w:pPr>
        <w:rPr>
          <w:b/>
          <w:bCs/>
          <w:i/>
          <w:sz w:val="40"/>
          <w:szCs w:val="40"/>
          <w:u w:val="single"/>
        </w:rPr>
      </w:pPr>
      <w:r w:rsidRPr="005211A4">
        <w:rPr>
          <w:rFonts w:hint="eastAsia"/>
          <w:b/>
          <w:bCs/>
          <w:i/>
          <w:sz w:val="40"/>
          <w:szCs w:val="40"/>
          <w:u w:val="single"/>
        </w:rPr>
        <w:t>c</w:t>
      </w:r>
      <w:r w:rsidRPr="005211A4">
        <w:rPr>
          <w:b/>
          <w:bCs/>
          <w:i/>
          <w:sz w:val="40"/>
          <w:szCs w:val="40"/>
          <w:u w:val="single"/>
        </w:rPr>
        <w:t>luster_random</w:t>
      </w:r>
    </w:p>
    <w:p w14:paraId="3181DC4A" w14:textId="4515510F" w:rsidR="00BE51BD" w:rsidRDefault="00BE51BD" w:rsidP="00BE51BD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완전 랜덤하게 </w:t>
      </w:r>
      <w:r w:rsidR="009755F3">
        <w:rPr>
          <w:rFonts w:hint="eastAsia"/>
          <w:iCs/>
          <w:sz w:val="24"/>
          <w:szCs w:val="24"/>
        </w:rPr>
        <w:t>클러스터로 나눔</w:t>
      </w:r>
    </w:p>
    <w:p w14:paraId="5DD37F18" w14:textId="7CFD02F4" w:rsidR="009755F3" w:rsidRDefault="009755F3" w:rsidP="00BE51BD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각 클러스터의 크기는 </w:t>
      </w:r>
      <w:r>
        <w:rPr>
          <w:iCs/>
          <w:sz w:val="24"/>
          <w:szCs w:val="24"/>
        </w:rPr>
        <w:t>10</w:t>
      </w:r>
    </w:p>
    <w:p w14:paraId="5DECE351" w14:textId="2F8A1D21" w:rsidR="00BE51BD" w:rsidRDefault="00BE51BD" w:rsidP="00BE51BD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결과 파일로 </w:t>
      </w:r>
      <w:r w:rsidR="00886448">
        <w:rPr>
          <w:iCs/>
          <w:sz w:val="24"/>
          <w:szCs w:val="24"/>
        </w:rPr>
        <w:t>cluster_random.tsv</w:t>
      </w:r>
      <w:r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파일을 생성</w:t>
      </w:r>
    </w:p>
    <w:p w14:paraId="267F7C2E" w14:textId="77777777" w:rsidR="007540ED" w:rsidRDefault="00BE51BD" w:rsidP="0039570D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이 파일은 </w:t>
      </w:r>
      <w:r w:rsidR="00CF60B7">
        <w:rPr>
          <w:rFonts w:hint="eastAsia"/>
          <w:iCs/>
          <w:sz w:val="24"/>
          <w:szCs w:val="24"/>
        </w:rPr>
        <w:t>클러스터 파일</w:t>
      </w:r>
      <w:r w:rsidR="0039570D">
        <w:rPr>
          <w:iCs/>
          <w:sz w:val="24"/>
          <w:szCs w:val="24"/>
        </w:rPr>
        <w:t xml:space="preserve"> </w:t>
      </w:r>
    </w:p>
    <w:p w14:paraId="63D976FF" w14:textId="7B7DA10B" w:rsidR="00BE51BD" w:rsidRPr="0039570D" w:rsidRDefault="0039570D" w:rsidP="0039570D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lastRenderedPageBreak/>
        <w:t>한 행이 한 클러스터를 의미함</w:t>
      </w:r>
      <w:r w:rsidR="00520709">
        <w:rPr>
          <w:rFonts w:hint="eastAsia"/>
          <w:iCs/>
          <w:sz w:val="24"/>
          <w:szCs w:val="24"/>
        </w:rPr>
        <w:t>(이하 클러스터 파일 모두 동일)</w:t>
      </w:r>
    </w:p>
    <w:p w14:paraId="6C24617B" w14:textId="4C020875" w:rsidR="005211A4" w:rsidRPr="00F327AC" w:rsidRDefault="00BE51BD" w:rsidP="009012B2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실행시 </w:t>
      </w:r>
      <w:r>
        <w:rPr>
          <w:iCs/>
          <w:sz w:val="24"/>
          <w:szCs w:val="24"/>
        </w:rPr>
        <w:t>exe</w:t>
      </w:r>
      <w:r>
        <w:rPr>
          <w:rFonts w:hint="eastAsia"/>
          <w:iCs/>
          <w:sz w:val="24"/>
          <w:szCs w:val="24"/>
        </w:rPr>
        <w:t xml:space="preserve">파일과 같은 위치에 </w:t>
      </w:r>
      <w:r>
        <w:rPr>
          <w:iCs/>
          <w:sz w:val="24"/>
          <w:szCs w:val="24"/>
        </w:rPr>
        <w:t xml:space="preserve">TSP.csv </w:t>
      </w:r>
      <w:r>
        <w:rPr>
          <w:rFonts w:hint="eastAsia"/>
          <w:iCs/>
          <w:sz w:val="24"/>
          <w:szCs w:val="24"/>
        </w:rPr>
        <w:t>파일 필요함</w:t>
      </w:r>
    </w:p>
    <w:p w14:paraId="3FC71FD8" w14:textId="3CAE0AA9" w:rsidR="005211A4" w:rsidRPr="005211A4" w:rsidRDefault="005211A4" w:rsidP="009012B2">
      <w:pPr>
        <w:rPr>
          <w:b/>
          <w:bCs/>
          <w:i/>
          <w:sz w:val="40"/>
          <w:szCs w:val="40"/>
          <w:u w:val="single"/>
        </w:rPr>
      </w:pPr>
      <w:r w:rsidRPr="005211A4">
        <w:rPr>
          <w:rFonts w:hint="eastAsia"/>
          <w:b/>
          <w:bCs/>
          <w:i/>
          <w:sz w:val="40"/>
          <w:szCs w:val="40"/>
          <w:u w:val="single"/>
        </w:rPr>
        <w:t>c</w:t>
      </w:r>
      <w:r w:rsidRPr="005211A4">
        <w:rPr>
          <w:b/>
          <w:bCs/>
          <w:i/>
          <w:sz w:val="40"/>
          <w:szCs w:val="40"/>
          <w:u w:val="single"/>
        </w:rPr>
        <w:t>luster_k_mean</w:t>
      </w:r>
    </w:p>
    <w:p w14:paraId="7BDBDC1E" w14:textId="759367EE" w:rsidR="005211A4" w:rsidRDefault="00E9465A" w:rsidP="00E9465A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클러스터를 </w:t>
      </w:r>
      <w:r>
        <w:rPr>
          <w:iCs/>
          <w:sz w:val="24"/>
          <w:szCs w:val="24"/>
        </w:rPr>
        <w:t>k-</w:t>
      </w:r>
      <w:r>
        <w:rPr>
          <w:rFonts w:hint="eastAsia"/>
          <w:iCs/>
          <w:sz w:val="24"/>
          <w:szCs w:val="24"/>
        </w:rPr>
        <w:t>평균법으로 나눔</w:t>
      </w:r>
    </w:p>
    <w:p w14:paraId="33070B79" w14:textId="7E9D4F71" w:rsidR="00E9465A" w:rsidRDefault="00E9465A" w:rsidP="00E9465A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각 클러스터의 크기는 일정하지 않음</w:t>
      </w:r>
    </w:p>
    <w:p w14:paraId="73FDA972" w14:textId="151E32F8" w:rsidR="00E9465A" w:rsidRDefault="00E9465A" w:rsidP="00E9465A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결과 파일로 </w:t>
      </w:r>
      <w:r w:rsidR="00B06749">
        <w:rPr>
          <w:iCs/>
          <w:sz w:val="24"/>
          <w:szCs w:val="24"/>
        </w:rPr>
        <w:t xml:space="preserve">cluster_kmeans.tsv </w:t>
      </w:r>
      <w:r w:rsidR="00B06749">
        <w:rPr>
          <w:rFonts w:hint="eastAsia"/>
          <w:iCs/>
          <w:sz w:val="24"/>
          <w:szCs w:val="24"/>
        </w:rPr>
        <w:t>생성</w:t>
      </w:r>
    </w:p>
    <w:p w14:paraId="429601A6" w14:textId="1030E6D1" w:rsidR="00B06749" w:rsidRDefault="00520709" w:rsidP="00E9465A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이 파일은 클러스터 파일임</w:t>
      </w:r>
    </w:p>
    <w:p w14:paraId="3F13938D" w14:textId="4FC85C6C" w:rsidR="00520709" w:rsidRDefault="00622C88" w:rsidP="00E9465A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실행시 </w:t>
      </w:r>
      <w:r>
        <w:rPr>
          <w:iCs/>
          <w:sz w:val="24"/>
          <w:szCs w:val="24"/>
        </w:rPr>
        <w:t>exe</w:t>
      </w:r>
      <w:r>
        <w:rPr>
          <w:rFonts w:hint="eastAsia"/>
          <w:iCs/>
          <w:sz w:val="24"/>
          <w:szCs w:val="24"/>
        </w:rPr>
        <w:t xml:space="preserve">파일과 같은 위치에 </w:t>
      </w:r>
      <w:r>
        <w:rPr>
          <w:iCs/>
          <w:sz w:val="24"/>
          <w:szCs w:val="24"/>
        </w:rPr>
        <w:t xml:space="preserve">TSP.csv </w:t>
      </w:r>
      <w:r>
        <w:rPr>
          <w:rFonts w:hint="eastAsia"/>
          <w:iCs/>
          <w:sz w:val="24"/>
          <w:szCs w:val="24"/>
        </w:rPr>
        <w:t>파일 필요함</w:t>
      </w:r>
    </w:p>
    <w:p w14:paraId="548E6E2E" w14:textId="15E9DD3D" w:rsidR="003D702E" w:rsidRPr="00A711A7" w:rsidRDefault="00430860" w:rsidP="00430860">
      <w:pPr>
        <w:rPr>
          <w:b/>
          <w:bCs/>
          <w:i/>
          <w:sz w:val="24"/>
          <w:szCs w:val="24"/>
        </w:rPr>
      </w:pPr>
      <w:r w:rsidRPr="00A711A7">
        <w:rPr>
          <w:rFonts w:hint="eastAsia"/>
          <w:b/>
          <w:bCs/>
          <w:i/>
          <w:sz w:val="24"/>
          <w:szCs w:val="24"/>
        </w:rPr>
        <w:t>K</w:t>
      </w:r>
      <w:r w:rsidRPr="00A711A7">
        <w:rPr>
          <w:b/>
          <w:bCs/>
          <w:i/>
          <w:sz w:val="24"/>
          <w:szCs w:val="24"/>
        </w:rPr>
        <w:t>means.h – kmeans</w:t>
      </w:r>
      <w:r w:rsidRPr="00A711A7">
        <w:rPr>
          <w:rFonts w:hint="eastAsia"/>
          <w:b/>
          <w:bCs/>
          <w:i/>
          <w:sz w:val="24"/>
          <w:szCs w:val="24"/>
        </w:rPr>
        <w:t>를 수행하는 클래스</w:t>
      </w:r>
    </w:p>
    <w:p w14:paraId="47D9189E" w14:textId="67390802" w:rsidR="00430860" w:rsidRDefault="00430860" w:rsidP="00430860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vector&lt;vector&lt;int&gt;&gt; get_clusters(void) const;</w:t>
      </w:r>
    </w:p>
    <w:p w14:paraId="11F523A0" w14:textId="3EB926A3" w:rsidR="00856775" w:rsidRPr="00856775" w:rsidRDefault="00856775" w:rsidP="00856775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현재 클러스터들을 반환</w:t>
      </w:r>
    </w:p>
    <w:p w14:paraId="72D2451D" w14:textId="2158162E" w:rsidR="00430860" w:rsidRDefault="00430860" w:rsidP="00430860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double get_distance_to_centroids_sum(void) const;</w:t>
      </w:r>
    </w:p>
    <w:p w14:paraId="4B57973C" w14:textId="01706D2E" w:rsidR="004A3997" w:rsidRDefault="004A3997" w:rsidP="004A3997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각 노드가 속한 클러스터의 중심점과의 거리 합을 반환</w:t>
      </w:r>
    </w:p>
    <w:p w14:paraId="61815EE2" w14:textId="736F3063" w:rsidR="00430860" w:rsidRDefault="00430860" w:rsidP="00430860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int get_min_cluster_size(void) const;</w:t>
      </w:r>
    </w:p>
    <w:p w14:paraId="0BA0474B" w14:textId="65E59DA5" w:rsidR="00EE7200" w:rsidRDefault="007047DF" w:rsidP="00EE7200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현재 </w:t>
      </w:r>
      <w:r w:rsidR="0061738B">
        <w:rPr>
          <w:rFonts w:hint="eastAsia"/>
          <w:iCs/>
          <w:sz w:val="24"/>
          <w:szCs w:val="24"/>
        </w:rPr>
        <w:t>가장 작은 클러스터 크기 반환</w:t>
      </w:r>
    </w:p>
    <w:p w14:paraId="59543E79" w14:textId="10D32133" w:rsidR="00430860" w:rsidRDefault="00430860" w:rsidP="00430860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int get_max_cluster_size(void) const;</w:t>
      </w:r>
    </w:p>
    <w:p w14:paraId="0EAD4E6A" w14:textId="46B8288C" w:rsidR="003A6344" w:rsidRDefault="000C1C10" w:rsidP="003A6344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현재 </w:t>
      </w:r>
      <w:r w:rsidR="003A6344">
        <w:rPr>
          <w:rFonts w:hint="eastAsia"/>
          <w:iCs/>
          <w:sz w:val="24"/>
          <w:szCs w:val="24"/>
        </w:rPr>
        <w:t>가장 큰 클러스터 크기 반환</w:t>
      </w:r>
    </w:p>
    <w:p w14:paraId="7AF68ACA" w14:textId="038EED60" w:rsidR="00430860" w:rsidRDefault="00430860" w:rsidP="00430860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void next(void);</w:t>
      </w:r>
    </w:p>
    <w:p w14:paraId="1D353785" w14:textId="006A88F0" w:rsidR="005D3B08" w:rsidRDefault="00C67BD7" w:rsidP="005D3B08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다음 세대로 진행</w:t>
      </w:r>
    </w:p>
    <w:p w14:paraId="25E57A7D" w14:textId="0F298247" w:rsidR="00430860" w:rsidRDefault="00430860" w:rsidP="00430860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double distance(const pair&lt;double, double&gt;&amp; centroid, const int node) const;</w:t>
      </w:r>
    </w:p>
    <w:p w14:paraId="4677A9BC" w14:textId="119129EE" w:rsidR="00A55ECE" w:rsidRDefault="00012EB1" w:rsidP="00775CBA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두 점 사이의 거리 </w:t>
      </w:r>
      <w:r w:rsidR="00374801">
        <w:rPr>
          <w:rFonts w:hint="eastAsia"/>
          <w:iCs/>
          <w:sz w:val="24"/>
          <w:szCs w:val="24"/>
        </w:rPr>
        <w:t>구하기</w:t>
      </w:r>
    </w:p>
    <w:p w14:paraId="46290184" w14:textId="07124DB5" w:rsidR="00430860" w:rsidRDefault="00430860" w:rsidP="00430860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void update_nodes(void);</w:t>
      </w:r>
    </w:p>
    <w:p w14:paraId="643BC46F" w14:textId="69FF4BEF" w:rsidR="00D525E9" w:rsidRDefault="00E60459" w:rsidP="00D525E9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현재 </w:t>
      </w:r>
      <w:r>
        <w:rPr>
          <w:iCs/>
          <w:sz w:val="24"/>
          <w:szCs w:val="24"/>
        </w:rPr>
        <w:t>centroids</w:t>
      </w:r>
      <w:r>
        <w:rPr>
          <w:rFonts w:hint="eastAsia"/>
          <w:iCs/>
          <w:sz w:val="24"/>
          <w:szCs w:val="24"/>
        </w:rPr>
        <w:t>를 기준으로 노드 재배치</w:t>
      </w:r>
    </w:p>
    <w:p w14:paraId="57CA9312" w14:textId="4317DCBB" w:rsidR="00430860" w:rsidRDefault="00430860" w:rsidP="00430860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void update_centroids(void);</w:t>
      </w:r>
    </w:p>
    <w:p w14:paraId="057BD36B" w14:textId="62DDAEDF" w:rsidR="00D72DE5" w:rsidRPr="00430860" w:rsidRDefault="00D72DE5" w:rsidP="00D72DE5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현재</w:t>
      </w:r>
      <w:r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 xml:space="preserve">클러스터를 기준으로 </w:t>
      </w:r>
      <w:r>
        <w:rPr>
          <w:iCs/>
          <w:sz w:val="24"/>
          <w:szCs w:val="24"/>
        </w:rPr>
        <w:t xml:space="preserve">centroids </w:t>
      </w:r>
      <w:r>
        <w:rPr>
          <w:rFonts w:hint="eastAsia"/>
          <w:iCs/>
          <w:sz w:val="24"/>
          <w:szCs w:val="24"/>
        </w:rPr>
        <w:t>구하기</w:t>
      </w:r>
    </w:p>
    <w:p w14:paraId="05EC2B81" w14:textId="504DBABF" w:rsidR="003A4C5A" w:rsidRPr="00520709" w:rsidRDefault="005211A4" w:rsidP="009012B2">
      <w:pPr>
        <w:rPr>
          <w:b/>
          <w:bCs/>
          <w:i/>
          <w:sz w:val="40"/>
          <w:szCs w:val="40"/>
          <w:u w:val="single"/>
        </w:rPr>
      </w:pPr>
      <w:r w:rsidRPr="00520709">
        <w:rPr>
          <w:rFonts w:hint="eastAsia"/>
          <w:b/>
          <w:bCs/>
          <w:i/>
          <w:sz w:val="40"/>
          <w:szCs w:val="40"/>
          <w:u w:val="single"/>
        </w:rPr>
        <w:lastRenderedPageBreak/>
        <w:t>c</w:t>
      </w:r>
      <w:r w:rsidRPr="00520709">
        <w:rPr>
          <w:b/>
          <w:bCs/>
          <w:i/>
          <w:sz w:val="40"/>
          <w:szCs w:val="40"/>
          <w:u w:val="single"/>
        </w:rPr>
        <w:t>luster_mst</w:t>
      </w:r>
    </w:p>
    <w:p w14:paraId="659077BE" w14:textId="1A9F51A1" w:rsidR="003A4C5A" w:rsidRDefault="003A4C5A" w:rsidP="003A4C5A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클러스터를 </w:t>
      </w:r>
      <w:r w:rsidR="00F83979">
        <w:rPr>
          <w:rFonts w:hint="eastAsia"/>
          <w:iCs/>
          <w:sz w:val="24"/>
          <w:szCs w:val="24"/>
        </w:rPr>
        <w:t>최소 스패닝 트리의 길이 합이 최소가 되도록</w:t>
      </w:r>
      <w:r w:rsidR="00F83979">
        <w:rPr>
          <w:iCs/>
          <w:sz w:val="24"/>
          <w:szCs w:val="24"/>
        </w:rPr>
        <w:t xml:space="preserve"> </w:t>
      </w:r>
      <w:r w:rsidR="00F83979">
        <w:rPr>
          <w:rFonts w:hint="eastAsia"/>
          <w:iCs/>
          <w:sz w:val="24"/>
          <w:szCs w:val="24"/>
        </w:rPr>
        <w:t>나눔</w:t>
      </w:r>
    </w:p>
    <w:p w14:paraId="724EB3A0" w14:textId="33C7AB1B" w:rsidR="003A4C5A" w:rsidRDefault="00F83979" w:rsidP="003A4C5A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클러스터의 크기는 모두 </w:t>
      </w:r>
      <w:r>
        <w:rPr>
          <w:iCs/>
          <w:sz w:val="24"/>
          <w:szCs w:val="24"/>
        </w:rPr>
        <w:t>10</w:t>
      </w:r>
    </w:p>
    <w:p w14:paraId="504DE7C7" w14:textId="6FAD8882" w:rsidR="003A4C5A" w:rsidRDefault="003A4C5A" w:rsidP="003A4C5A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결과 파일로 </w:t>
      </w:r>
      <w:r>
        <w:rPr>
          <w:iCs/>
          <w:sz w:val="24"/>
          <w:szCs w:val="24"/>
        </w:rPr>
        <w:t>cluster_</w:t>
      </w:r>
      <w:r w:rsidR="00F83979">
        <w:rPr>
          <w:iCs/>
          <w:sz w:val="24"/>
          <w:szCs w:val="24"/>
        </w:rPr>
        <w:t>mst</w:t>
      </w:r>
      <w:r>
        <w:rPr>
          <w:iCs/>
          <w:sz w:val="24"/>
          <w:szCs w:val="24"/>
        </w:rPr>
        <w:t xml:space="preserve">.tsv </w:t>
      </w:r>
      <w:r>
        <w:rPr>
          <w:rFonts w:hint="eastAsia"/>
          <w:iCs/>
          <w:sz w:val="24"/>
          <w:szCs w:val="24"/>
        </w:rPr>
        <w:t>생성</w:t>
      </w:r>
    </w:p>
    <w:p w14:paraId="57C19170" w14:textId="77777777" w:rsidR="003A4C5A" w:rsidRDefault="003A4C5A" w:rsidP="003A4C5A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이 파일은 클러스터 파일임</w:t>
      </w:r>
    </w:p>
    <w:p w14:paraId="37F54EDA" w14:textId="77777777" w:rsidR="003A4C5A" w:rsidRDefault="003A4C5A" w:rsidP="003A4C5A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실행시 </w:t>
      </w:r>
      <w:r>
        <w:rPr>
          <w:iCs/>
          <w:sz w:val="24"/>
          <w:szCs w:val="24"/>
        </w:rPr>
        <w:t>exe</w:t>
      </w:r>
      <w:r>
        <w:rPr>
          <w:rFonts w:hint="eastAsia"/>
          <w:iCs/>
          <w:sz w:val="24"/>
          <w:szCs w:val="24"/>
        </w:rPr>
        <w:t xml:space="preserve">파일과 같은 위치에 </w:t>
      </w:r>
      <w:r>
        <w:rPr>
          <w:iCs/>
          <w:sz w:val="24"/>
          <w:szCs w:val="24"/>
        </w:rPr>
        <w:t xml:space="preserve">TSP.csv </w:t>
      </w:r>
      <w:r>
        <w:rPr>
          <w:rFonts w:hint="eastAsia"/>
          <w:iCs/>
          <w:sz w:val="24"/>
          <w:szCs w:val="24"/>
        </w:rPr>
        <w:t>파일 필요함</w:t>
      </w:r>
    </w:p>
    <w:p w14:paraId="3E7CB454" w14:textId="58C7A372" w:rsidR="005211A4" w:rsidRPr="00B51D8B" w:rsidRDefault="00A711A7" w:rsidP="009012B2">
      <w:pPr>
        <w:rPr>
          <w:b/>
          <w:bCs/>
          <w:i/>
          <w:sz w:val="24"/>
          <w:szCs w:val="24"/>
        </w:rPr>
      </w:pPr>
      <w:r w:rsidRPr="00B51D8B">
        <w:rPr>
          <w:b/>
          <w:bCs/>
          <w:i/>
          <w:sz w:val="24"/>
          <w:szCs w:val="24"/>
        </w:rPr>
        <w:t xml:space="preserve">Cluster.h – </w:t>
      </w:r>
      <w:r w:rsidRPr="00B51D8B">
        <w:rPr>
          <w:rFonts w:hint="eastAsia"/>
          <w:b/>
          <w:bCs/>
          <w:i/>
          <w:sz w:val="24"/>
          <w:szCs w:val="24"/>
        </w:rPr>
        <w:t xml:space="preserve">노드 </w:t>
      </w:r>
      <w:r w:rsidRPr="00B51D8B">
        <w:rPr>
          <w:b/>
          <w:bCs/>
          <w:i/>
          <w:sz w:val="24"/>
          <w:szCs w:val="24"/>
        </w:rPr>
        <w:t>10</w:t>
      </w:r>
      <w:r w:rsidRPr="00B51D8B">
        <w:rPr>
          <w:rFonts w:hint="eastAsia"/>
          <w:b/>
          <w:bCs/>
          <w:i/>
          <w:sz w:val="24"/>
          <w:szCs w:val="24"/>
        </w:rPr>
        <w:t>개를 가지고 있는 클러스터 클래스</w:t>
      </w:r>
    </w:p>
    <w:p w14:paraId="681D0ED1" w14:textId="67A57002" w:rsidR="00285626" w:rsidRDefault="005239D4" w:rsidP="00285626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v</w:t>
      </w:r>
      <w:r w:rsidR="00285626">
        <w:rPr>
          <w:iCs/>
          <w:sz w:val="24"/>
          <w:szCs w:val="24"/>
        </w:rPr>
        <w:t>ector&lt;int&gt; get_nodes(void) const;</w:t>
      </w:r>
    </w:p>
    <w:p w14:paraId="32E8DFE7" w14:textId="16B3CF32" w:rsidR="00273C91" w:rsidRDefault="00273C91" w:rsidP="00273C91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클러스터를 구성하는 노드 반환</w:t>
      </w:r>
    </w:p>
    <w:p w14:paraId="232EC0A5" w14:textId="79D14B6F" w:rsidR="00280003" w:rsidRDefault="005239D4" w:rsidP="00285626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d</w:t>
      </w:r>
      <w:r w:rsidR="00285626">
        <w:rPr>
          <w:iCs/>
          <w:sz w:val="24"/>
          <w:szCs w:val="24"/>
        </w:rPr>
        <w:t>ouble get_min_dist(const int idx) const</w:t>
      </w:r>
      <w:r w:rsidR="00280003">
        <w:rPr>
          <w:iCs/>
          <w:sz w:val="24"/>
          <w:szCs w:val="24"/>
        </w:rPr>
        <w:t>;</w:t>
      </w:r>
    </w:p>
    <w:p w14:paraId="2F0CE8C3" w14:textId="74E6AD5A" w:rsidR="00285626" w:rsidRDefault="00DF7F27" w:rsidP="00280003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입력으로 받은 좌표와 현재 클러스터 노드들 중 가장 가까운 거리 반환</w:t>
      </w:r>
    </w:p>
    <w:p w14:paraId="4D307979" w14:textId="29249476" w:rsidR="00285626" w:rsidRDefault="005239D4" w:rsidP="00285626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d</w:t>
      </w:r>
      <w:r w:rsidR="00285626">
        <w:rPr>
          <w:iCs/>
          <w:sz w:val="24"/>
          <w:szCs w:val="24"/>
        </w:rPr>
        <w:t>ouble get_mst_sum(void) const;</w:t>
      </w:r>
    </w:p>
    <w:p w14:paraId="7B60406A" w14:textId="61BF241F" w:rsidR="00FD7CC7" w:rsidRDefault="000B70EC" w:rsidP="00FD7CC7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현재</w:t>
      </w:r>
      <w:r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노드들의 최소 스패닝 트리 경로 길이 합을 반환</w:t>
      </w:r>
    </w:p>
    <w:p w14:paraId="31AB18CC" w14:textId="0D0F6C5B" w:rsidR="00285626" w:rsidRDefault="005239D4" w:rsidP="00285626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v</w:t>
      </w:r>
      <w:r w:rsidR="00285626">
        <w:rPr>
          <w:iCs/>
          <w:sz w:val="24"/>
          <w:szCs w:val="24"/>
        </w:rPr>
        <w:t>ector&lt;int&gt; ban(const int count);</w:t>
      </w:r>
    </w:p>
    <w:p w14:paraId="23BC917D" w14:textId="72F16E79" w:rsidR="00A76970" w:rsidRDefault="00F62797" w:rsidP="00A76970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옆 노드와의 거리 평균</w:t>
      </w:r>
      <w:r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 xml:space="preserve">길이가 큰 노드 </w:t>
      </w:r>
      <w:r>
        <w:rPr>
          <w:iCs/>
          <w:sz w:val="24"/>
          <w:szCs w:val="24"/>
        </w:rPr>
        <w:t>count</w:t>
      </w:r>
      <w:r>
        <w:rPr>
          <w:rFonts w:hint="eastAsia"/>
          <w:iCs/>
          <w:sz w:val="24"/>
          <w:szCs w:val="24"/>
        </w:rPr>
        <w:t>개를 현재 클러스터에서 제거 후 반환</w:t>
      </w:r>
    </w:p>
    <w:p w14:paraId="04D3BD6B" w14:textId="286933DC" w:rsidR="00285626" w:rsidRDefault="005239D4" w:rsidP="00285626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v</w:t>
      </w:r>
      <w:r w:rsidR="00285626">
        <w:rPr>
          <w:iCs/>
          <w:sz w:val="24"/>
          <w:szCs w:val="24"/>
        </w:rPr>
        <w:t>ector&lt;int&gt; ramdom_pop(const int count);</w:t>
      </w:r>
    </w:p>
    <w:p w14:paraId="66F75802" w14:textId="0433471B" w:rsidR="00862616" w:rsidRDefault="007F58B0" w:rsidP="00862616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랜덤하게 </w:t>
      </w:r>
      <w:r>
        <w:rPr>
          <w:iCs/>
          <w:sz w:val="24"/>
          <w:szCs w:val="24"/>
        </w:rPr>
        <w:t>count</w:t>
      </w:r>
      <w:r>
        <w:rPr>
          <w:rFonts w:hint="eastAsia"/>
          <w:iCs/>
          <w:sz w:val="24"/>
          <w:szCs w:val="24"/>
        </w:rPr>
        <w:t>개의 노드를 현재 클러스터에서 제거 후 반환</w:t>
      </w:r>
    </w:p>
    <w:p w14:paraId="5D8E269C" w14:textId="4C851A1C" w:rsidR="00285626" w:rsidRDefault="005239D4" w:rsidP="00285626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v</w:t>
      </w:r>
      <w:r w:rsidR="00285626">
        <w:rPr>
          <w:iCs/>
          <w:sz w:val="24"/>
          <w:szCs w:val="24"/>
        </w:rPr>
        <w:t>oid add_nodes(const vector&lt;int&gt;&amp; add_nodes);</w:t>
      </w:r>
    </w:p>
    <w:p w14:paraId="29477506" w14:textId="1D5DB7FA" w:rsidR="005A0068" w:rsidRDefault="005A0068" w:rsidP="005A0068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입력으로 받은 노드들을 현재 클러스터에 추가</w:t>
      </w:r>
    </w:p>
    <w:p w14:paraId="6076317D" w14:textId="28F65D75" w:rsidR="00285626" w:rsidRDefault="005239D4" w:rsidP="00285626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v</w:t>
      </w:r>
      <w:r w:rsidR="00285626">
        <w:rPr>
          <w:iCs/>
          <w:sz w:val="24"/>
          <w:szCs w:val="24"/>
        </w:rPr>
        <w:t>oid update_mst_edges(void);</w:t>
      </w:r>
    </w:p>
    <w:p w14:paraId="0E6C23B4" w14:textId="70C82F07" w:rsidR="00B0702F" w:rsidRPr="00285626" w:rsidRDefault="00B0702F" w:rsidP="00B0702F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현재 노드들로 최소 스패닝 트리 계산</w:t>
      </w:r>
    </w:p>
    <w:p w14:paraId="30C7ACA1" w14:textId="2C8F85E3" w:rsidR="00A711A7" w:rsidRPr="00B51D8B" w:rsidRDefault="00A711A7" w:rsidP="009012B2">
      <w:pPr>
        <w:rPr>
          <w:b/>
          <w:bCs/>
          <w:i/>
          <w:sz w:val="24"/>
          <w:szCs w:val="24"/>
        </w:rPr>
      </w:pPr>
      <w:r w:rsidRPr="00B51D8B">
        <w:rPr>
          <w:rFonts w:hint="eastAsia"/>
          <w:b/>
          <w:bCs/>
          <w:i/>
          <w:sz w:val="24"/>
          <w:szCs w:val="24"/>
        </w:rPr>
        <w:t>B</w:t>
      </w:r>
      <w:r w:rsidRPr="00B51D8B">
        <w:rPr>
          <w:b/>
          <w:bCs/>
          <w:i/>
          <w:sz w:val="24"/>
          <w:szCs w:val="24"/>
        </w:rPr>
        <w:t xml:space="preserve">oard.h – </w:t>
      </w:r>
      <w:r w:rsidRPr="00B51D8B">
        <w:rPr>
          <w:rFonts w:hint="eastAsia"/>
          <w:b/>
          <w:bCs/>
          <w:i/>
          <w:sz w:val="24"/>
          <w:szCs w:val="24"/>
        </w:rPr>
        <w:t xml:space="preserve">클러스터 </w:t>
      </w:r>
      <w:r w:rsidRPr="00B51D8B">
        <w:rPr>
          <w:b/>
          <w:bCs/>
          <w:i/>
          <w:sz w:val="24"/>
          <w:szCs w:val="24"/>
        </w:rPr>
        <w:t>100</w:t>
      </w:r>
      <w:r w:rsidRPr="00B51D8B">
        <w:rPr>
          <w:rFonts w:hint="eastAsia"/>
          <w:b/>
          <w:bCs/>
          <w:i/>
          <w:sz w:val="24"/>
          <w:szCs w:val="24"/>
        </w:rPr>
        <w:t>개를 가지고 있는 현재 상태(</w:t>
      </w:r>
      <w:r w:rsidRPr="00B51D8B">
        <w:rPr>
          <w:b/>
          <w:bCs/>
          <w:i/>
          <w:sz w:val="24"/>
          <w:szCs w:val="24"/>
        </w:rPr>
        <w:t xml:space="preserve">status) </w:t>
      </w:r>
      <w:r w:rsidRPr="00B51D8B">
        <w:rPr>
          <w:rFonts w:hint="eastAsia"/>
          <w:b/>
          <w:bCs/>
          <w:i/>
          <w:sz w:val="24"/>
          <w:szCs w:val="24"/>
        </w:rPr>
        <w:t>클래스</w:t>
      </w:r>
    </w:p>
    <w:p w14:paraId="191028A3" w14:textId="31F42DCE" w:rsidR="00927995" w:rsidRDefault="00FF1204" w:rsidP="005D0597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n</w:t>
      </w:r>
      <w:r w:rsidR="005D0597">
        <w:rPr>
          <w:iCs/>
          <w:sz w:val="24"/>
          <w:szCs w:val="24"/>
        </w:rPr>
        <w:t>ext(const int ban_count, const bool mutation, const int mutation_count);</w:t>
      </w:r>
    </w:p>
    <w:p w14:paraId="7F8E18F0" w14:textId="068BD5F0" w:rsidR="00240044" w:rsidRDefault="007C7E8D" w:rsidP="008B1646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다음 세대로 진행</w:t>
      </w:r>
    </w:p>
    <w:p w14:paraId="3758DB28" w14:textId="427CA237" w:rsidR="005D0597" w:rsidRDefault="00FF1204" w:rsidP="005D0597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>v</w:t>
      </w:r>
      <w:r w:rsidR="005D0597">
        <w:rPr>
          <w:iCs/>
          <w:sz w:val="24"/>
          <w:szCs w:val="24"/>
        </w:rPr>
        <w:t>ector&lt;vector&lt;int&gt;&gt; get_clusters(void) const;</w:t>
      </w:r>
    </w:p>
    <w:p w14:paraId="4267F87D" w14:textId="691A19BC" w:rsidR="008572DE" w:rsidRDefault="00643426" w:rsidP="008572DE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현재 클러스터들 반환</w:t>
      </w:r>
    </w:p>
    <w:p w14:paraId="2F9CEBEA" w14:textId="48516E11" w:rsidR="005D0597" w:rsidRDefault="00FF1204" w:rsidP="005D0597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d</w:t>
      </w:r>
      <w:r w:rsidR="005D0597">
        <w:rPr>
          <w:iCs/>
          <w:sz w:val="24"/>
          <w:szCs w:val="24"/>
        </w:rPr>
        <w:t>ouble get_mst_sum(void) const;</w:t>
      </w:r>
    </w:p>
    <w:p w14:paraId="76F8563E" w14:textId="63FEEE57" w:rsidR="00A61DAE" w:rsidRPr="005D0597" w:rsidRDefault="00A61DAE" w:rsidP="00A61DAE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현재 클러스터들의 최소 스패닝 트리 경로 길이 합 반환</w:t>
      </w:r>
    </w:p>
    <w:p w14:paraId="1D800A28" w14:textId="7BE29848" w:rsidR="005211A4" w:rsidRPr="00520709" w:rsidRDefault="005211A4" w:rsidP="009012B2">
      <w:pPr>
        <w:rPr>
          <w:b/>
          <w:bCs/>
          <w:i/>
          <w:sz w:val="40"/>
          <w:szCs w:val="40"/>
          <w:u w:val="single"/>
        </w:rPr>
      </w:pPr>
      <w:r w:rsidRPr="00520709">
        <w:rPr>
          <w:rFonts w:hint="eastAsia"/>
          <w:b/>
          <w:bCs/>
          <w:i/>
          <w:sz w:val="40"/>
          <w:szCs w:val="40"/>
          <w:u w:val="single"/>
        </w:rPr>
        <w:t>c</w:t>
      </w:r>
      <w:r w:rsidRPr="00520709">
        <w:rPr>
          <w:b/>
          <w:bCs/>
          <w:i/>
          <w:sz w:val="40"/>
          <w:szCs w:val="40"/>
          <w:u w:val="single"/>
        </w:rPr>
        <w:t>luster_hamilton</w:t>
      </w:r>
    </w:p>
    <w:p w14:paraId="05729338" w14:textId="30A3DA2A" w:rsidR="00842902" w:rsidRDefault="00842902" w:rsidP="00842902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클러스터를 </w:t>
      </w:r>
      <w:r w:rsidR="00447A1C">
        <w:rPr>
          <w:rFonts w:hint="eastAsia"/>
          <w:iCs/>
          <w:sz w:val="24"/>
          <w:szCs w:val="24"/>
        </w:rPr>
        <w:t>가장 길이가 짧은 해밀턴 순환 길이의</w:t>
      </w:r>
      <w:r>
        <w:rPr>
          <w:rFonts w:hint="eastAsia"/>
          <w:iCs/>
          <w:sz w:val="24"/>
          <w:szCs w:val="24"/>
        </w:rPr>
        <w:t xml:space="preserve"> 합이 최소가 되도록</w:t>
      </w:r>
      <w:r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나눔</w:t>
      </w:r>
    </w:p>
    <w:p w14:paraId="178670A9" w14:textId="77777777" w:rsidR="00842902" w:rsidRDefault="00842902" w:rsidP="00842902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클러스터의 크기는 모두 </w:t>
      </w:r>
      <w:r>
        <w:rPr>
          <w:iCs/>
          <w:sz w:val="24"/>
          <w:szCs w:val="24"/>
        </w:rPr>
        <w:t>10</w:t>
      </w:r>
    </w:p>
    <w:p w14:paraId="1B9CC868" w14:textId="5994ADDE" w:rsidR="00842902" w:rsidRDefault="00842902" w:rsidP="00842902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결과 파일로 </w:t>
      </w:r>
      <w:r>
        <w:rPr>
          <w:iCs/>
          <w:sz w:val="24"/>
          <w:szCs w:val="24"/>
        </w:rPr>
        <w:t>cluster</w:t>
      </w:r>
      <w:r w:rsidR="00600352">
        <w:rPr>
          <w:iCs/>
          <w:sz w:val="24"/>
          <w:szCs w:val="24"/>
        </w:rPr>
        <w:t>_hamilton</w:t>
      </w:r>
      <w:r>
        <w:rPr>
          <w:iCs/>
          <w:sz w:val="24"/>
          <w:szCs w:val="24"/>
        </w:rPr>
        <w:t xml:space="preserve">.tsv </w:t>
      </w:r>
      <w:r>
        <w:rPr>
          <w:rFonts w:hint="eastAsia"/>
          <w:iCs/>
          <w:sz w:val="24"/>
          <w:szCs w:val="24"/>
        </w:rPr>
        <w:t>생성</w:t>
      </w:r>
    </w:p>
    <w:p w14:paraId="68C0FC6B" w14:textId="77777777" w:rsidR="00842902" w:rsidRDefault="00842902" w:rsidP="00842902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이 파일은 클러스터 파일임</w:t>
      </w:r>
    </w:p>
    <w:p w14:paraId="4EA08F61" w14:textId="77777777" w:rsidR="00842902" w:rsidRDefault="00842902" w:rsidP="00842902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실행시 </w:t>
      </w:r>
      <w:r>
        <w:rPr>
          <w:iCs/>
          <w:sz w:val="24"/>
          <w:szCs w:val="24"/>
        </w:rPr>
        <w:t>exe</w:t>
      </w:r>
      <w:r>
        <w:rPr>
          <w:rFonts w:hint="eastAsia"/>
          <w:iCs/>
          <w:sz w:val="24"/>
          <w:szCs w:val="24"/>
        </w:rPr>
        <w:t xml:space="preserve">파일과 같은 위치에 </w:t>
      </w:r>
      <w:r>
        <w:rPr>
          <w:iCs/>
          <w:sz w:val="24"/>
          <w:szCs w:val="24"/>
        </w:rPr>
        <w:t xml:space="preserve">TSP.csv </w:t>
      </w:r>
      <w:r>
        <w:rPr>
          <w:rFonts w:hint="eastAsia"/>
          <w:iCs/>
          <w:sz w:val="24"/>
          <w:szCs w:val="24"/>
        </w:rPr>
        <w:t>파일 필요함</w:t>
      </w:r>
    </w:p>
    <w:p w14:paraId="3EF8FC37" w14:textId="4356EAEC" w:rsidR="005211A4" w:rsidRPr="006E0249" w:rsidRDefault="00156206" w:rsidP="009012B2">
      <w:pPr>
        <w:rPr>
          <w:b/>
          <w:bCs/>
          <w:i/>
          <w:sz w:val="24"/>
          <w:szCs w:val="24"/>
        </w:rPr>
      </w:pPr>
      <w:r w:rsidRPr="006E0249">
        <w:rPr>
          <w:b/>
          <w:bCs/>
          <w:i/>
          <w:sz w:val="24"/>
          <w:szCs w:val="24"/>
        </w:rPr>
        <w:t>Cluster.h</w:t>
      </w:r>
      <w:r w:rsidR="007D1589" w:rsidRPr="006E0249">
        <w:rPr>
          <w:b/>
          <w:bCs/>
          <w:i/>
          <w:sz w:val="24"/>
          <w:szCs w:val="24"/>
        </w:rPr>
        <w:t xml:space="preserve"> – </w:t>
      </w:r>
      <w:r w:rsidR="007D1589" w:rsidRPr="006E0249">
        <w:rPr>
          <w:rFonts w:hint="eastAsia"/>
          <w:b/>
          <w:bCs/>
          <w:i/>
          <w:sz w:val="24"/>
          <w:szCs w:val="24"/>
        </w:rPr>
        <w:t xml:space="preserve">노드 </w:t>
      </w:r>
      <w:r w:rsidR="007D1589" w:rsidRPr="006E0249">
        <w:rPr>
          <w:b/>
          <w:bCs/>
          <w:i/>
          <w:sz w:val="24"/>
          <w:szCs w:val="24"/>
        </w:rPr>
        <w:t>10</w:t>
      </w:r>
      <w:r w:rsidR="007D1589" w:rsidRPr="006E0249">
        <w:rPr>
          <w:rFonts w:hint="eastAsia"/>
          <w:b/>
          <w:bCs/>
          <w:i/>
          <w:sz w:val="24"/>
          <w:szCs w:val="24"/>
        </w:rPr>
        <w:t>개를 가지고 있는 클러스터 클래스</w:t>
      </w:r>
    </w:p>
    <w:p w14:paraId="787F42A3" w14:textId="5521A5FE" w:rsidR="00DD69C4" w:rsidRDefault="00A22C74" w:rsidP="00F92581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v</w:t>
      </w:r>
      <w:r w:rsidR="00C0558C">
        <w:rPr>
          <w:iCs/>
          <w:sz w:val="24"/>
          <w:szCs w:val="24"/>
        </w:rPr>
        <w:t>ector&lt;int&gt; get_nodes(void) const;</w:t>
      </w:r>
    </w:p>
    <w:p w14:paraId="06E9F6B1" w14:textId="6288EF4C" w:rsidR="0098009C" w:rsidRDefault="0098009C" w:rsidP="0098009C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현재 노드들 반환</w:t>
      </w:r>
    </w:p>
    <w:p w14:paraId="4C64FD74" w14:textId="17B4F771" w:rsidR="00C0558C" w:rsidRDefault="00A22C74" w:rsidP="00C0558C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d</w:t>
      </w:r>
      <w:r w:rsidR="00C0558C">
        <w:rPr>
          <w:iCs/>
          <w:sz w:val="24"/>
          <w:szCs w:val="24"/>
        </w:rPr>
        <w:t>ouble get_min_dist(const int idx) const;</w:t>
      </w:r>
    </w:p>
    <w:p w14:paraId="14857941" w14:textId="72CF59EC" w:rsidR="00A729E2" w:rsidRDefault="00A729E2" w:rsidP="00A729E2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입력받은 좌표와 현재 클러스터를 구성하는 노드들 중 가장 짧</w:t>
      </w:r>
      <w:r w:rsidR="00D54B15">
        <w:rPr>
          <w:rFonts w:hint="eastAsia"/>
          <w:iCs/>
          <w:sz w:val="24"/>
          <w:szCs w:val="24"/>
        </w:rPr>
        <w:t>은</w:t>
      </w:r>
      <w:r>
        <w:rPr>
          <w:rFonts w:hint="eastAsia"/>
          <w:iCs/>
          <w:sz w:val="24"/>
          <w:szCs w:val="24"/>
        </w:rPr>
        <w:t xml:space="preserve"> 거리 반환</w:t>
      </w:r>
    </w:p>
    <w:p w14:paraId="34878ABE" w14:textId="5BD3B8FB" w:rsidR="00C0558C" w:rsidRDefault="00A22C74" w:rsidP="00C0558C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d</w:t>
      </w:r>
      <w:r w:rsidR="00C0558C">
        <w:rPr>
          <w:iCs/>
          <w:sz w:val="24"/>
          <w:szCs w:val="24"/>
        </w:rPr>
        <w:t>ouble get_hamilton_sum(void) const;</w:t>
      </w:r>
    </w:p>
    <w:p w14:paraId="646C534B" w14:textId="6EB6ACF0" w:rsidR="006372E0" w:rsidRDefault="00487BCC" w:rsidP="006372E0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가장 짧은 해밀턴 </w:t>
      </w:r>
      <w:r w:rsidR="00482CD3">
        <w:rPr>
          <w:rFonts w:hint="eastAsia"/>
          <w:iCs/>
          <w:sz w:val="24"/>
          <w:szCs w:val="24"/>
        </w:rPr>
        <w:t>순환</w:t>
      </w:r>
      <w:r>
        <w:rPr>
          <w:rFonts w:hint="eastAsia"/>
          <w:iCs/>
          <w:sz w:val="24"/>
          <w:szCs w:val="24"/>
        </w:rPr>
        <w:t xml:space="preserve"> 길이 합을 반환</w:t>
      </w:r>
    </w:p>
    <w:p w14:paraId="0F557DF3" w14:textId="4358DCAE" w:rsidR="00C0558C" w:rsidRDefault="00A22C74" w:rsidP="00C0558C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v</w:t>
      </w:r>
      <w:r w:rsidR="00C0558C">
        <w:rPr>
          <w:iCs/>
          <w:sz w:val="24"/>
          <w:szCs w:val="24"/>
        </w:rPr>
        <w:t>ector&lt;int&gt; ban(const int count);</w:t>
      </w:r>
    </w:p>
    <w:p w14:paraId="4316DC6C" w14:textId="5D949B06" w:rsidR="002550B8" w:rsidRDefault="007C7E06" w:rsidP="002550B8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양 옆 노드와의 거리가 먼 </w:t>
      </w:r>
      <w:r>
        <w:rPr>
          <w:iCs/>
          <w:sz w:val="24"/>
          <w:szCs w:val="24"/>
        </w:rPr>
        <w:t>count</w:t>
      </w:r>
      <w:r>
        <w:rPr>
          <w:rFonts w:hint="eastAsia"/>
          <w:iCs/>
          <w:sz w:val="24"/>
          <w:szCs w:val="24"/>
        </w:rPr>
        <w:t>개의 노드를 클러스터에서 제거 후 반환</w:t>
      </w:r>
    </w:p>
    <w:p w14:paraId="53D5AE17" w14:textId="38D48C8F" w:rsidR="00C0558C" w:rsidRDefault="00A22C74" w:rsidP="00C0558C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v</w:t>
      </w:r>
      <w:r w:rsidR="00C0558C">
        <w:rPr>
          <w:iCs/>
          <w:sz w:val="24"/>
          <w:szCs w:val="24"/>
        </w:rPr>
        <w:t>ector&lt;int&gt; random_pop(const int count);</w:t>
      </w:r>
    </w:p>
    <w:p w14:paraId="4D211D45" w14:textId="6BEB0F22" w:rsidR="00EC26B9" w:rsidRDefault="0063637A" w:rsidP="00EC26B9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랜덤하게 </w:t>
      </w:r>
      <w:r>
        <w:rPr>
          <w:iCs/>
          <w:sz w:val="24"/>
          <w:szCs w:val="24"/>
        </w:rPr>
        <w:t>count</w:t>
      </w:r>
      <w:r>
        <w:rPr>
          <w:rFonts w:hint="eastAsia"/>
          <w:iCs/>
          <w:sz w:val="24"/>
          <w:szCs w:val="24"/>
        </w:rPr>
        <w:t>개의 노드를 클러스터에서 제거 후 반환</w:t>
      </w:r>
    </w:p>
    <w:p w14:paraId="3CA0FEA3" w14:textId="284BBC9B" w:rsidR="00C0558C" w:rsidRDefault="00A22C74" w:rsidP="00C0558C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v</w:t>
      </w:r>
      <w:r w:rsidR="00C0558C">
        <w:rPr>
          <w:iCs/>
          <w:sz w:val="24"/>
          <w:szCs w:val="24"/>
        </w:rPr>
        <w:t>oid add_nodes(const vector&lt;int&gt;&amp; add_nodes);</w:t>
      </w:r>
    </w:p>
    <w:p w14:paraId="7C8F5EF2" w14:textId="03D068AA" w:rsidR="00A3071C" w:rsidRDefault="00E7347C" w:rsidP="00A3071C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입력받은 노드들을 현재 클러스터에 추가</w:t>
      </w:r>
    </w:p>
    <w:p w14:paraId="58727289" w14:textId="470D0C57" w:rsidR="00C0558C" w:rsidRDefault="00A22C74" w:rsidP="00C0558C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v</w:t>
      </w:r>
      <w:r w:rsidR="00C0558C">
        <w:rPr>
          <w:iCs/>
          <w:sz w:val="24"/>
          <w:szCs w:val="24"/>
        </w:rPr>
        <w:t>oid update_hamilton_edges(void);</w:t>
      </w:r>
    </w:p>
    <w:p w14:paraId="5A9F3ACC" w14:textId="0D01BBE9" w:rsidR="00836AEB" w:rsidRPr="00C0558C" w:rsidRDefault="00A33F3F" w:rsidP="00836AEB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현재 노드들로 해밀턴 순환 정보 계산</w:t>
      </w:r>
    </w:p>
    <w:p w14:paraId="7B9CB29A" w14:textId="7DACB024" w:rsidR="00156206" w:rsidRPr="006E0249" w:rsidRDefault="00156206" w:rsidP="009012B2">
      <w:pPr>
        <w:rPr>
          <w:b/>
          <w:bCs/>
          <w:i/>
          <w:sz w:val="24"/>
          <w:szCs w:val="24"/>
        </w:rPr>
      </w:pPr>
      <w:r w:rsidRPr="006E0249">
        <w:rPr>
          <w:b/>
          <w:bCs/>
          <w:i/>
          <w:sz w:val="24"/>
          <w:szCs w:val="24"/>
        </w:rPr>
        <w:lastRenderedPageBreak/>
        <w:t>Hamilton.h</w:t>
      </w:r>
      <w:r w:rsidR="007D1589" w:rsidRPr="006E0249">
        <w:rPr>
          <w:b/>
          <w:bCs/>
          <w:i/>
          <w:sz w:val="24"/>
          <w:szCs w:val="24"/>
        </w:rPr>
        <w:t xml:space="preserve"> – </w:t>
      </w:r>
      <w:r w:rsidR="007D1589" w:rsidRPr="006E0249">
        <w:rPr>
          <w:rFonts w:hint="eastAsia"/>
          <w:b/>
          <w:bCs/>
          <w:i/>
          <w:sz w:val="24"/>
          <w:szCs w:val="24"/>
        </w:rPr>
        <w:t xml:space="preserve">해밀턴 </w:t>
      </w:r>
      <w:r w:rsidR="000A6EDC" w:rsidRPr="006E0249">
        <w:rPr>
          <w:rFonts w:hint="eastAsia"/>
          <w:b/>
          <w:bCs/>
          <w:i/>
          <w:sz w:val="24"/>
          <w:szCs w:val="24"/>
        </w:rPr>
        <w:t>순환</w:t>
      </w:r>
      <w:r w:rsidR="007D1589" w:rsidRPr="006E0249">
        <w:rPr>
          <w:rFonts w:hint="eastAsia"/>
          <w:b/>
          <w:bCs/>
          <w:i/>
          <w:sz w:val="24"/>
          <w:szCs w:val="24"/>
        </w:rPr>
        <w:t>들을 구하기 위한 클래스</w:t>
      </w:r>
    </w:p>
    <w:p w14:paraId="448359A1" w14:textId="35E2E990" w:rsidR="00961EE8" w:rsidRDefault="009D7B98" w:rsidP="00961EE8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d</w:t>
      </w:r>
      <w:r w:rsidR="004A058E">
        <w:rPr>
          <w:iCs/>
          <w:sz w:val="24"/>
          <w:szCs w:val="24"/>
        </w:rPr>
        <w:t>ouble get_cycle_length(void) const;</w:t>
      </w:r>
    </w:p>
    <w:p w14:paraId="5D270A4F" w14:textId="2494C280" w:rsidR="005004B3" w:rsidRDefault="005B6E74" w:rsidP="005004B3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가장 짧은 해밀턴 순환 경로 길이 반환</w:t>
      </w:r>
    </w:p>
    <w:p w14:paraId="12213EFA" w14:textId="7E5D510F" w:rsidR="004A058E" w:rsidRDefault="00362947" w:rsidP="00961EE8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d</w:t>
      </w:r>
      <w:r w:rsidR="004A058E">
        <w:rPr>
          <w:iCs/>
          <w:sz w:val="24"/>
          <w:szCs w:val="24"/>
        </w:rPr>
        <w:t>eque&lt;int&gt; get_path(void) const;</w:t>
      </w:r>
    </w:p>
    <w:p w14:paraId="5CFBA5FB" w14:textId="1BDA9E58" w:rsidR="00FE11BC" w:rsidRDefault="00BD7A49" w:rsidP="00FE11BC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가장 짧은 해밀턴 순환 경로 반환</w:t>
      </w:r>
    </w:p>
    <w:p w14:paraId="2FDEB042" w14:textId="0542CAA3" w:rsidR="004A058E" w:rsidRDefault="00362947" w:rsidP="00961EE8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v</w:t>
      </w:r>
      <w:r w:rsidR="004A058E">
        <w:rPr>
          <w:iCs/>
          <w:sz w:val="24"/>
          <w:szCs w:val="24"/>
        </w:rPr>
        <w:t>oid calculate(const int current_node, const double current_length, deque&lt;int&gt;&amp; path, vector&lt;bool&gt;&amp; visit);</w:t>
      </w:r>
    </w:p>
    <w:p w14:paraId="6E6477C0" w14:textId="394F373A" w:rsidR="003B1AAF" w:rsidRPr="00961EE8" w:rsidRDefault="005542B0" w:rsidP="003B1AAF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입력받은 노드들로 가장 짧은 해밀턴 순환 계산</w:t>
      </w:r>
    </w:p>
    <w:p w14:paraId="358D74C5" w14:textId="1E89346D" w:rsidR="00156206" w:rsidRPr="006E0249" w:rsidRDefault="00156206" w:rsidP="009012B2">
      <w:pPr>
        <w:rPr>
          <w:b/>
          <w:bCs/>
          <w:i/>
          <w:sz w:val="24"/>
          <w:szCs w:val="24"/>
        </w:rPr>
      </w:pPr>
      <w:r w:rsidRPr="006E0249">
        <w:rPr>
          <w:rFonts w:hint="eastAsia"/>
          <w:b/>
          <w:bCs/>
          <w:i/>
          <w:sz w:val="24"/>
          <w:szCs w:val="24"/>
        </w:rPr>
        <w:t>B</w:t>
      </w:r>
      <w:r w:rsidRPr="006E0249">
        <w:rPr>
          <w:b/>
          <w:bCs/>
          <w:i/>
          <w:sz w:val="24"/>
          <w:szCs w:val="24"/>
        </w:rPr>
        <w:t>oard.h</w:t>
      </w:r>
      <w:r w:rsidR="007D1589" w:rsidRPr="006E0249">
        <w:rPr>
          <w:b/>
          <w:bCs/>
          <w:i/>
          <w:sz w:val="24"/>
          <w:szCs w:val="24"/>
        </w:rPr>
        <w:t xml:space="preserve"> – </w:t>
      </w:r>
      <w:r w:rsidR="007D1589" w:rsidRPr="006E0249">
        <w:rPr>
          <w:rFonts w:hint="eastAsia"/>
          <w:b/>
          <w:bCs/>
          <w:i/>
          <w:sz w:val="24"/>
          <w:szCs w:val="24"/>
        </w:rPr>
        <w:t xml:space="preserve">클러스터 </w:t>
      </w:r>
      <w:r w:rsidR="007D1589" w:rsidRPr="006E0249">
        <w:rPr>
          <w:b/>
          <w:bCs/>
          <w:i/>
          <w:sz w:val="24"/>
          <w:szCs w:val="24"/>
        </w:rPr>
        <w:t>100</w:t>
      </w:r>
      <w:r w:rsidR="007D1589" w:rsidRPr="006E0249">
        <w:rPr>
          <w:rFonts w:hint="eastAsia"/>
          <w:b/>
          <w:bCs/>
          <w:i/>
          <w:sz w:val="24"/>
          <w:szCs w:val="24"/>
        </w:rPr>
        <w:t>개를 가지고 있는 현재 상태 클래스</w:t>
      </w:r>
    </w:p>
    <w:p w14:paraId="10ACF565" w14:textId="171FE4BF" w:rsidR="00082517" w:rsidRDefault="005C394C" w:rsidP="00653120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v</w:t>
      </w:r>
      <w:r w:rsidR="00653120">
        <w:rPr>
          <w:iCs/>
          <w:sz w:val="24"/>
          <w:szCs w:val="24"/>
        </w:rPr>
        <w:t>oid next(const int ban_count, const bool mutation, const int mutation_count)</w:t>
      </w:r>
      <w:r w:rsidR="00A643E1">
        <w:rPr>
          <w:iCs/>
          <w:sz w:val="24"/>
          <w:szCs w:val="24"/>
        </w:rPr>
        <w:t>;</w:t>
      </w:r>
    </w:p>
    <w:p w14:paraId="3D973519" w14:textId="7D24B6E7" w:rsidR="00A643E1" w:rsidRDefault="00542C56" w:rsidP="00A643E1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다음 세대로 진행</w:t>
      </w:r>
    </w:p>
    <w:p w14:paraId="7761D055" w14:textId="79499D8A" w:rsidR="00653120" w:rsidRDefault="005C394C" w:rsidP="00653120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v</w:t>
      </w:r>
      <w:r w:rsidR="00653120">
        <w:rPr>
          <w:iCs/>
          <w:sz w:val="24"/>
          <w:szCs w:val="24"/>
        </w:rPr>
        <w:t>ector&lt;vector&lt;int&gt;&gt; get_clusters(void) const;</w:t>
      </w:r>
    </w:p>
    <w:p w14:paraId="182DA9A0" w14:textId="7580800B" w:rsidR="0006615D" w:rsidRDefault="00160DCD" w:rsidP="0006615D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현재 클러스터들 반환</w:t>
      </w:r>
    </w:p>
    <w:p w14:paraId="432CAB26" w14:textId="7CDF29CA" w:rsidR="00653120" w:rsidRDefault="005C394C" w:rsidP="00653120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d</w:t>
      </w:r>
      <w:r w:rsidR="00653120">
        <w:rPr>
          <w:iCs/>
          <w:sz w:val="24"/>
          <w:szCs w:val="24"/>
        </w:rPr>
        <w:t>ouble get_hamilton_sum(void) const;</w:t>
      </w:r>
    </w:p>
    <w:p w14:paraId="18533334" w14:textId="58A769CD" w:rsidR="000A5E71" w:rsidRPr="00653120" w:rsidRDefault="000A5E71" w:rsidP="000A5E71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현재 클러스터들의 최소 해밀턴 순환</w:t>
      </w:r>
      <w:r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길이 합 반환</w:t>
      </w:r>
    </w:p>
    <w:p w14:paraId="254729EF" w14:textId="70F09FC5" w:rsidR="005211A4" w:rsidRPr="00520709" w:rsidRDefault="005211A4" w:rsidP="009012B2">
      <w:pPr>
        <w:rPr>
          <w:b/>
          <w:bCs/>
          <w:i/>
          <w:sz w:val="40"/>
          <w:szCs w:val="40"/>
          <w:u w:val="single"/>
        </w:rPr>
      </w:pPr>
      <w:r w:rsidRPr="00520709">
        <w:rPr>
          <w:rFonts w:hint="eastAsia"/>
          <w:b/>
          <w:bCs/>
          <w:i/>
          <w:sz w:val="40"/>
          <w:szCs w:val="40"/>
          <w:u w:val="single"/>
        </w:rPr>
        <w:t>G</w:t>
      </w:r>
      <w:r w:rsidRPr="00520709">
        <w:rPr>
          <w:b/>
          <w:bCs/>
          <w:i/>
          <w:sz w:val="40"/>
          <w:szCs w:val="40"/>
          <w:u w:val="single"/>
        </w:rPr>
        <w:t>A_cluster</w:t>
      </w:r>
    </w:p>
    <w:p w14:paraId="04AB5897" w14:textId="1BDA892E" w:rsidR="00D62424" w:rsidRDefault="00CA51FB" w:rsidP="00D62424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클러스터들의 순서를 유전 알고리즘을 이용하여 정함</w:t>
      </w:r>
    </w:p>
    <w:p w14:paraId="29CD59E4" w14:textId="0E35E8E0" w:rsidR="00CA51FB" w:rsidRDefault="00CA51FB" w:rsidP="00D62424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실행시 </w:t>
      </w:r>
      <w:r>
        <w:rPr>
          <w:iCs/>
          <w:sz w:val="24"/>
          <w:szCs w:val="24"/>
        </w:rPr>
        <w:t>exe</w:t>
      </w:r>
      <w:r>
        <w:rPr>
          <w:rFonts w:hint="eastAsia"/>
          <w:iCs/>
          <w:sz w:val="24"/>
          <w:szCs w:val="24"/>
        </w:rPr>
        <w:t xml:space="preserve">파일과 같은 위치에 </w:t>
      </w:r>
      <w:r>
        <w:rPr>
          <w:iCs/>
          <w:sz w:val="24"/>
          <w:szCs w:val="24"/>
        </w:rPr>
        <w:t>TSP.csv</w:t>
      </w:r>
      <w:r>
        <w:rPr>
          <w:rFonts w:hint="eastAsia"/>
          <w:iCs/>
          <w:sz w:val="24"/>
          <w:szCs w:val="24"/>
        </w:rPr>
        <w:t>파일,</w:t>
      </w:r>
      <w:r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클러스터 파일 필요함</w:t>
      </w:r>
    </w:p>
    <w:p w14:paraId="45339265" w14:textId="075523A7" w:rsidR="00CA51FB" w:rsidRDefault="00CA51FB" w:rsidP="00D62424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사용법:</w:t>
      </w:r>
      <w:r>
        <w:rPr>
          <w:iCs/>
          <w:sz w:val="24"/>
          <w:szCs w:val="24"/>
        </w:rPr>
        <w:t xml:space="preserve"> this.exe </w:t>
      </w:r>
      <w:r>
        <w:rPr>
          <w:rFonts w:hint="eastAsia"/>
          <w:iCs/>
          <w:sz w:val="24"/>
          <w:szCs w:val="24"/>
        </w:rPr>
        <w:t>클러스터파일이름</w:t>
      </w:r>
    </w:p>
    <w:p w14:paraId="68458226" w14:textId="78DAD96D" w:rsidR="00CA51FB" w:rsidRDefault="00CA51FB" w:rsidP="00D62424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결과파일로 </w:t>
      </w:r>
      <w:r>
        <w:rPr>
          <w:iCs/>
          <w:sz w:val="24"/>
          <w:szCs w:val="24"/>
        </w:rPr>
        <w:t xml:space="preserve">ga_cluster.csv </w:t>
      </w:r>
      <w:r>
        <w:rPr>
          <w:rFonts w:hint="eastAsia"/>
          <w:iCs/>
          <w:sz w:val="24"/>
          <w:szCs w:val="24"/>
        </w:rPr>
        <w:t>생성</w:t>
      </w:r>
    </w:p>
    <w:p w14:paraId="7ED424BA" w14:textId="1238BEDF" w:rsidR="00CA51FB" w:rsidRPr="00CA51FB" w:rsidRDefault="00CA51FB" w:rsidP="00CA51FB">
      <w:pPr>
        <w:pStyle w:val="af2"/>
        <w:numPr>
          <w:ilvl w:val="0"/>
          <w:numId w:val="23"/>
        </w:numPr>
        <w:rPr>
          <w:b/>
          <w:bCs/>
          <w:i/>
          <w:sz w:val="24"/>
          <w:szCs w:val="24"/>
          <w:u w:val="single"/>
        </w:rPr>
      </w:pPr>
      <w:r>
        <w:rPr>
          <w:rFonts w:hint="eastAsia"/>
          <w:iCs/>
          <w:sz w:val="24"/>
          <w:szCs w:val="24"/>
        </w:rPr>
        <w:t xml:space="preserve">이 파일은 </w:t>
      </w:r>
      <w:r>
        <w:rPr>
          <w:iCs/>
          <w:sz w:val="24"/>
          <w:szCs w:val="24"/>
        </w:rPr>
        <w:t>city index</w:t>
      </w:r>
      <w:r>
        <w:rPr>
          <w:rFonts w:hint="eastAsia"/>
          <w:iCs/>
          <w:sz w:val="24"/>
          <w:szCs w:val="24"/>
        </w:rPr>
        <w:t xml:space="preserve">의 </w:t>
      </w:r>
      <w:r>
        <w:rPr>
          <w:iCs/>
          <w:sz w:val="24"/>
          <w:szCs w:val="24"/>
        </w:rPr>
        <w:t>sequence</w:t>
      </w:r>
    </w:p>
    <w:p w14:paraId="5A2E47F1" w14:textId="6AD0B27D" w:rsidR="005211A4" w:rsidRPr="00B5692D" w:rsidRDefault="003E1325" w:rsidP="009012B2">
      <w:pPr>
        <w:rPr>
          <w:b/>
          <w:bCs/>
          <w:i/>
          <w:sz w:val="24"/>
          <w:szCs w:val="24"/>
        </w:rPr>
      </w:pPr>
      <w:r w:rsidRPr="00B5692D">
        <w:rPr>
          <w:b/>
          <w:bCs/>
          <w:i/>
          <w:sz w:val="24"/>
          <w:szCs w:val="24"/>
        </w:rPr>
        <w:t>Cluster.h</w:t>
      </w:r>
      <w:r w:rsidR="00A11E0B" w:rsidRPr="00B5692D">
        <w:rPr>
          <w:b/>
          <w:bCs/>
          <w:i/>
          <w:sz w:val="24"/>
          <w:szCs w:val="24"/>
        </w:rPr>
        <w:t xml:space="preserve"> – </w:t>
      </w:r>
      <w:r w:rsidR="00A11E0B" w:rsidRPr="00B5692D">
        <w:rPr>
          <w:rFonts w:hint="eastAsia"/>
          <w:b/>
          <w:bCs/>
          <w:i/>
          <w:sz w:val="24"/>
          <w:szCs w:val="24"/>
        </w:rPr>
        <w:t>시작점/끝점 별 가장 빠른 해밀턴 경로를 가지고 있는 클러스터 클래스</w:t>
      </w:r>
    </w:p>
    <w:p w14:paraId="635C5BDF" w14:textId="0460ADCD" w:rsidR="00D47A97" w:rsidRDefault="00374DF0" w:rsidP="00835066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d</w:t>
      </w:r>
      <w:r w:rsidR="00835066">
        <w:rPr>
          <w:iCs/>
          <w:sz w:val="24"/>
          <w:szCs w:val="24"/>
        </w:rPr>
        <w:t>ouble get_path_length(cons int begin, const int end) const;</w:t>
      </w:r>
    </w:p>
    <w:p w14:paraId="190E23F0" w14:textId="54D49F3F" w:rsidR="00A66A31" w:rsidRDefault="00E474D5" w:rsidP="00A66A31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lastRenderedPageBreak/>
        <w:t>시작점과 끝점을 받아서 그 점들을 시작/끝점으로 하는 가장 짧은 해밀턴 경로 길이 반환</w:t>
      </w:r>
    </w:p>
    <w:p w14:paraId="6E70C197" w14:textId="4FEF9F23" w:rsidR="00835066" w:rsidRDefault="00374DF0" w:rsidP="00835066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d</w:t>
      </w:r>
      <w:r w:rsidR="00835066">
        <w:rPr>
          <w:iCs/>
          <w:sz w:val="24"/>
          <w:szCs w:val="24"/>
        </w:rPr>
        <w:t>eque&lt;int&gt; get_path(const int begin, const int end) const;</w:t>
      </w:r>
    </w:p>
    <w:p w14:paraId="786F168D" w14:textId="11AACA85" w:rsidR="00B305AB" w:rsidRDefault="00B305AB" w:rsidP="00B305AB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시작점과 끝점을 받아서 그 점들을 시작/끝점으로 하는 가장 짧은 해밀턴 경로 반환</w:t>
      </w:r>
    </w:p>
    <w:p w14:paraId="4B21A179" w14:textId="6CEE26B4" w:rsidR="00835066" w:rsidRDefault="00374DF0" w:rsidP="00835066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v</w:t>
      </w:r>
      <w:r w:rsidR="00835066">
        <w:rPr>
          <w:iCs/>
          <w:sz w:val="24"/>
          <w:szCs w:val="24"/>
        </w:rPr>
        <w:t>ector&lt;int&gt; get_nodes(void) const;</w:t>
      </w:r>
    </w:p>
    <w:p w14:paraId="101CDD6E" w14:textId="790E86B4" w:rsidR="00D24E84" w:rsidRDefault="00D24E84" w:rsidP="00D24E84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현재 클러스터 노드들 반환</w:t>
      </w:r>
    </w:p>
    <w:p w14:paraId="4027DAB2" w14:textId="63510C3B" w:rsidR="00835066" w:rsidRDefault="00374DF0" w:rsidP="00835066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v</w:t>
      </w:r>
      <w:r w:rsidR="00835066">
        <w:rPr>
          <w:iCs/>
          <w:sz w:val="24"/>
          <w:szCs w:val="24"/>
        </w:rPr>
        <w:t xml:space="preserve">oid </w:t>
      </w:r>
      <w:r>
        <w:rPr>
          <w:iCs/>
          <w:sz w:val="24"/>
          <w:szCs w:val="24"/>
        </w:rPr>
        <w:t>h</w:t>
      </w:r>
      <w:r w:rsidR="00835066">
        <w:rPr>
          <w:iCs/>
          <w:sz w:val="24"/>
          <w:szCs w:val="24"/>
        </w:rPr>
        <w:t>amilton_path_calculate(const int current_node, const int path_sum, vector&lt;bool&gt;&amp; visit, deque&lt;int&gt;&amp; path);</w:t>
      </w:r>
    </w:p>
    <w:p w14:paraId="51E1C2FA" w14:textId="0785DE72" w:rsidR="00022B67" w:rsidRDefault="00D76628" w:rsidP="00022B67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시작점/끝점별 가장 짧은 해밀턴 경로 계산</w:t>
      </w:r>
    </w:p>
    <w:p w14:paraId="1FDD5C56" w14:textId="5F4587F0" w:rsidR="00835066" w:rsidRDefault="00374DF0" w:rsidP="00835066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i</w:t>
      </w:r>
      <w:r w:rsidR="00835066">
        <w:rPr>
          <w:iCs/>
          <w:sz w:val="24"/>
          <w:szCs w:val="24"/>
        </w:rPr>
        <w:t>nt pos_to_index(const int pos) const;</w:t>
      </w:r>
    </w:p>
    <w:p w14:paraId="097CEF10" w14:textId="3E8758E9" w:rsidR="00E76963" w:rsidRDefault="004008F9" w:rsidP="00E76963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좌표 인덱스를 클러스터 노드 인덱스로 변환</w:t>
      </w:r>
    </w:p>
    <w:p w14:paraId="733FA1AE" w14:textId="7C8B5DE4" w:rsidR="00835066" w:rsidRDefault="00374DF0" w:rsidP="00835066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i</w:t>
      </w:r>
      <w:r w:rsidR="00835066">
        <w:rPr>
          <w:iCs/>
          <w:sz w:val="24"/>
          <w:szCs w:val="24"/>
        </w:rPr>
        <w:t>nt index_to_pos(const int index) const;</w:t>
      </w:r>
    </w:p>
    <w:p w14:paraId="099DDE88" w14:textId="1E64CC2C" w:rsidR="006D4B5F" w:rsidRPr="00835066" w:rsidRDefault="006D4B5F" w:rsidP="006D4B5F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클러스터 노드 인덱스를 좌표 인덱스로 변환</w:t>
      </w:r>
    </w:p>
    <w:p w14:paraId="4151F971" w14:textId="662C2059" w:rsidR="003E1325" w:rsidRPr="00B5692D" w:rsidRDefault="003E1325" w:rsidP="009012B2">
      <w:pPr>
        <w:rPr>
          <w:b/>
          <w:bCs/>
          <w:i/>
          <w:sz w:val="24"/>
          <w:szCs w:val="24"/>
        </w:rPr>
      </w:pPr>
      <w:r w:rsidRPr="00B5692D">
        <w:rPr>
          <w:b/>
          <w:bCs/>
          <w:i/>
          <w:sz w:val="24"/>
          <w:szCs w:val="24"/>
        </w:rPr>
        <w:t>Board.h</w:t>
      </w:r>
      <w:r w:rsidR="00A11E0B" w:rsidRPr="00B5692D">
        <w:rPr>
          <w:b/>
          <w:bCs/>
          <w:i/>
          <w:sz w:val="24"/>
          <w:szCs w:val="24"/>
        </w:rPr>
        <w:t xml:space="preserve"> – </w:t>
      </w:r>
      <w:r w:rsidR="00A11E0B" w:rsidRPr="00B5692D">
        <w:rPr>
          <w:rFonts w:hint="eastAsia"/>
          <w:b/>
          <w:bCs/>
          <w:i/>
          <w:sz w:val="24"/>
          <w:szCs w:val="24"/>
        </w:rPr>
        <w:t xml:space="preserve">클러스터 클래스를 </w:t>
      </w:r>
      <w:r w:rsidR="00A11E0B" w:rsidRPr="00B5692D">
        <w:rPr>
          <w:b/>
          <w:bCs/>
          <w:i/>
          <w:sz w:val="24"/>
          <w:szCs w:val="24"/>
        </w:rPr>
        <w:t>100</w:t>
      </w:r>
      <w:r w:rsidR="00A11E0B" w:rsidRPr="00B5692D">
        <w:rPr>
          <w:rFonts w:hint="eastAsia"/>
          <w:b/>
          <w:bCs/>
          <w:i/>
          <w:sz w:val="24"/>
          <w:szCs w:val="24"/>
        </w:rPr>
        <w:t>개 가지고 있는 상태 클래스</w:t>
      </w:r>
    </w:p>
    <w:p w14:paraId="45E1D3C4" w14:textId="5D63C7B4" w:rsidR="006D1EE5" w:rsidRDefault="004100E3" w:rsidP="00E80F2D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n</w:t>
      </w:r>
      <w:r w:rsidR="00E80F2D">
        <w:rPr>
          <w:rFonts w:hint="eastAsia"/>
          <w:iCs/>
          <w:sz w:val="24"/>
          <w:szCs w:val="24"/>
        </w:rPr>
        <w:t>ext</w:t>
      </w:r>
      <w:r w:rsidR="00E80F2D">
        <w:rPr>
          <w:iCs/>
          <w:sz w:val="24"/>
          <w:szCs w:val="24"/>
        </w:rPr>
        <w:t>(const int ban_count, const bool mutation, const int mutation_count);</w:t>
      </w:r>
    </w:p>
    <w:p w14:paraId="57F13262" w14:textId="19AAE096" w:rsidR="00E750F2" w:rsidRDefault="003F3872" w:rsidP="00E750F2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다음 세대로 진행</w:t>
      </w:r>
    </w:p>
    <w:p w14:paraId="3417D689" w14:textId="52FFE4FE" w:rsidR="00E80F2D" w:rsidRDefault="004100E3" w:rsidP="00E80F2D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v</w:t>
      </w:r>
      <w:r w:rsidR="00E80F2D">
        <w:rPr>
          <w:iCs/>
          <w:sz w:val="24"/>
          <w:szCs w:val="24"/>
        </w:rPr>
        <w:t>ector&lt;vector&lt;int&gt;&gt; get_clusters(void) const;</w:t>
      </w:r>
    </w:p>
    <w:p w14:paraId="3E00B486" w14:textId="0B46BD2A" w:rsidR="002838E6" w:rsidRDefault="0028024E" w:rsidP="002838E6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현재 클러스터들 반환</w:t>
      </w:r>
    </w:p>
    <w:p w14:paraId="4029ECF2" w14:textId="32A7C35D" w:rsidR="00E80F2D" w:rsidRDefault="004100E3" w:rsidP="00E80F2D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v</w:t>
      </w:r>
      <w:r w:rsidR="00E80F2D">
        <w:rPr>
          <w:iCs/>
          <w:sz w:val="24"/>
          <w:szCs w:val="24"/>
        </w:rPr>
        <w:t>ector&lt;int&gt; get_path(void) const;</w:t>
      </w:r>
    </w:p>
    <w:p w14:paraId="68FEA711" w14:textId="4D4D9A43" w:rsidR="00A51E77" w:rsidRDefault="00A51E77" w:rsidP="00A51E77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city index sequence </w:t>
      </w:r>
      <w:r>
        <w:rPr>
          <w:rFonts w:hint="eastAsia"/>
          <w:iCs/>
          <w:sz w:val="24"/>
          <w:szCs w:val="24"/>
        </w:rPr>
        <w:t>반환</w:t>
      </w:r>
    </w:p>
    <w:p w14:paraId="59D32666" w14:textId="4ED60906" w:rsidR="00E80F2D" w:rsidRDefault="004100E3" w:rsidP="00E80F2D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d</w:t>
      </w:r>
      <w:r w:rsidR="00E80F2D">
        <w:rPr>
          <w:iCs/>
          <w:sz w:val="24"/>
          <w:szCs w:val="24"/>
        </w:rPr>
        <w:t>ouble get_path_length(void) const;</w:t>
      </w:r>
    </w:p>
    <w:p w14:paraId="0424FF67" w14:textId="4E91B11F" w:rsidR="00847550" w:rsidRDefault="00847550" w:rsidP="00847550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city index sequence </w:t>
      </w:r>
      <w:r>
        <w:rPr>
          <w:rFonts w:hint="eastAsia"/>
          <w:iCs/>
          <w:sz w:val="24"/>
          <w:szCs w:val="24"/>
        </w:rPr>
        <w:t>길이 반환</w:t>
      </w:r>
    </w:p>
    <w:p w14:paraId="4644C85B" w14:textId="7C555B90" w:rsidR="000B24ED" w:rsidRDefault="000B24ED" w:rsidP="000B24ED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void</w:t>
      </w:r>
      <w:r>
        <w:rPr>
          <w:iCs/>
          <w:sz w:val="24"/>
          <w:szCs w:val="24"/>
        </w:rPr>
        <w:t xml:space="preserve"> update_path(void);</w:t>
      </w:r>
    </w:p>
    <w:p w14:paraId="71A6AC94" w14:textId="27B3E340" w:rsidR="000B24ED" w:rsidRPr="000B24ED" w:rsidRDefault="000B24ED" w:rsidP="000B24ED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현재 클러스터의 순서로 전체 해밀턴 순환 길이와 그 노드 순서 구하기</w:t>
      </w:r>
    </w:p>
    <w:p w14:paraId="6978E037" w14:textId="468C30A2" w:rsidR="00241588" w:rsidRDefault="004F2030" w:rsidP="00E80F2D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double</w:t>
      </w:r>
      <w:r w:rsidR="006868C0"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g</w:t>
      </w:r>
      <w:r>
        <w:rPr>
          <w:iCs/>
          <w:sz w:val="24"/>
          <w:szCs w:val="24"/>
        </w:rPr>
        <w:t>et</w:t>
      </w:r>
      <w:r w:rsidR="006868C0">
        <w:rPr>
          <w:iCs/>
          <w:sz w:val="24"/>
          <w:szCs w:val="24"/>
        </w:rPr>
        <w:t>_cluster_distance(</w:t>
      </w:r>
      <w:r>
        <w:rPr>
          <w:iCs/>
          <w:sz w:val="24"/>
          <w:szCs w:val="24"/>
        </w:rPr>
        <w:t>const Cluster&amp; c1, const Cluster&amp; c2</w:t>
      </w:r>
      <w:r w:rsidR="006868C0">
        <w:rPr>
          <w:iCs/>
          <w:sz w:val="24"/>
          <w:szCs w:val="24"/>
        </w:rPr>
        <w:t>);</w:t>
      </w:r>
    </w:p>
    <w:p w14:paraId="017DE89C" w14:textId="04522680" w:rsidR="00C96ED8" w:rsidRDefault="004F2030" w:rsidP="00C96ED8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클러스터들 사이의 가장 가까운 두 점 거리 구하기</w:t>
      </w:r>
    </w:p>
    <w:p w14:paraId="050DD07D" w14:textId="1CEE9D04" w:rsidR="006868C0" w:rsidRDefault="004100E3" w:rsidP="00E80F2D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>v</w:t>
      </w:r>
      <w:r w:rsidR="006868C0">
        <w:rPr>
          <w:iCs/>
          <w:sz w:val="24"/>
          <w:szCs w:val="24"/>
        </w:rPr>
        <w:t>oid ban(const int count);</w:t>
      </w:r>
    </w:p>
    <w:p w14:paraId="090A51A9" w14:textId="4F35FF2A" w:rsidR="00DB24BD" w:rsidRDefault="00A53581" w:rsidP="00A53581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주변 클러스터들과의 거리가 먼 순으로 </w:t>
      </w:r>
      <w:r>
        <w:rPr>
          <w:iCs/>
          <w:sz w:val="24"/>
          <w:szCs w:val="24"/>
        </w:rPr>
        <w:t>count</w:t>
      </w:r>
      <w:r>
        <w:rPr>
          <w:rFonts w:hint="eastAsia"/>
          <w:iCs/>
          <w:sz w:val="24"/>
          <w:szCs w:val="24"/>
        </w:rPr>
        <w:t xml:space="preserve">개의 클러스터를 </w:t>
      </w:r>
      <w:r>
        <w:rPr>
          <w:iCs/>
          <w:sz w:val="24"/>
          <w:szCs w:val="24"/>
        </w:rPr>
        <w:t>ban pool</w:t>
      </w:r>
      <w:r>
        <w:rPr>
          <w:rFonts w:hint="eastAsia"/>
          <w:iCs/>
          <w:sz w:val="24"/>
          <w:szCs w:val="24"/>
        </w:rPr>
        <w:t>로 옮김</w:t>
      </w:r>
    </w:p>
    <w:p w14:paraId="4C1ED4EA" w14:textId="0631F894" w:rsidR="006868C0" w:rsidRDefault="004100E3" w:rsidP="00E80F2D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v</w:t>
      </w:r>
      <w:r w:rsidR="006868C0">
        <w:rPr>
          <w:iCs/>
          <w:sz w:val="24"/>
          <w:szCs w:val="24"/>
        </w:rPr>
        <w:t>oid random_ban(const int count);</w:t>
      </w:r>
    </w:p>
    <w:p w14:paraId="461A005C" w14:textId="21B6D241" w:rsidR="00E9191D" w:rsidRDefault="00E9191D" w:rsidP="00E9191D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랜덤하게 </w:t>
      </w:r>
      <w:r>
        <w:rPr>
          <w:iCs/>
          <w:sz w:val="24"/>
          <w:szCs w:val="24"/>
        </w:rPr>
        <w:t>count</w:t>
      </w:r>
      <w:r>
        <w:rPr>
          <w:rFonts w:hint="eastAsia"/>
          <w:iCs/>
          <w:sz w:val="24"/>
          <w:szCs w:val="24"/>
        </w:rPr>
        <w:t xml:space="preserve">개의 클러스터를 </w:t>
      </w:r>
      <w:r>
        <w:rPr>
          <w:iCs/>
          <w:sz w:val="24"/>
          <w:szCs w:val="24"/>
        </w:rPr>
        <w:t>ban pool</w:t>
      </w:r>
      <w:r>
        <w:rPr>
          <w:rFonts w:hint="eastAsia"/>
          <w:iCs/>
          <w:sz w:val="24"/>
          <w:szCs w:val="24"/>
        </w:rPr>
        <w:t>로 옮김</w:t>
      </w:r>
    </w:p>
    <w:p w14:paraId="7B61CA26" w14:textId="7DACCC9E" w:rsidR="006868C0" w:rsidRDefault="004100E3" w:rsidP="00E80F2D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v</w:t>
      </w:r>
      <w:r w:rsidR="006868C0">
        <w:rPr>
          <w:iCs/>
          <w:sz w:val="24"/>
          <w:szCs w:val="24"/>
        </w:rPr>
        <w:t>oid insert(void);</w:t>
      </w:r>
    </w:p>
    <w:p w14:paraId="6932D4C3" w14:textId="024B48AF" w:rsidR="00E9191D" w:rsidRDefault="00FB748C" w:rsidP="00E9191D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b</w:t>
      </w:r>
      <w:r>
        <w:rPr>
          <w:iCs/>
          <w:sz w:val="24"/>
          <w:szCs w:val="24"/>
        </w:rPr>
        <w:t>an pool</w:t>
      </w:r>
      <w:r>
        <w:rPr>
          <w:rFonts w:hint="eastAsia"/>
          <w:iCs/>
          <w:sz w:val="24"/>
          <w:szCs w:val="24"/>
        </w:rPr>
        <w:t>에 있는 클러스터들을 옆 클러스터들과의 거리가 가까워질 수 있는 순서로 배치함</w:t>
      </w:r>
    </w:p>
    <w:p w14:paraId="1D300FE2" w14:textId="0851A8FB" w:rsidR="00CA6F1B" w:rsidRDefault="00CA6F1B" w:rsidP="00CA6F1B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d</w:t>
      </w:r>
      <w:r>
        <w:rPr>
          <w:iCs/>
          <w:sz w:val="24"/>
          <w:szCs w:val="24"/>
        </w:rPr>
        <w:t>ouble get_cluster_distances(const Cluster&amp; c1, const Cluster&amp; c2);</w:t>
      </w:r>
    </w:p>
    <w:p w14:paraId="3F3CA4DA" w14:textId="4E23956A" w:rsidR="00CA6F1B" w:rsidRDefault="00CA6F1B" w:rsidP="00CA6F1B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클러스터간의 거리 구하기</w:t>
      </w:r>
    </w:p>
    <w:p w14:paraId="4EC0BD4D" w14:textId="0166DA18" w:rsidR="00CA6F1B" w:rsidRDefault="00CA6F1B" w:rsidP="00CA6F1B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Pair&lt;int, int&gt; get_cluster_gate(const Cluster&amp; c1, const Cluster&amp; c2);</w:t>
      </w:r>
    </w:p>
    <w:p w14:paraId="61C9731A" w14:textId="51FCD93E" w:rsidR="00CA6F1B" w:rsidRDefault="00CA6F1B" w:rsidP="00CA6F1B">
      <w:pPr>
        <w:pStyle w:val="af2"/>
        <w:numPr>
          <w:ilvl w:val="0"/>
          <w:numId w:val="29"/>
        </w:num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클러스터와 다른 클러스터간의 가장 가까운 점 구하기</w:t>
      </w:r>
    </w:p>
    <w:p w14:paraId="6B366CB8" w14:textId="4E873A1A" w:rsidR="00CA6F1B" w:rsidRDefault="00CA6F1B" w:rsidP="00CA6F1B">
      <w:pPr>
        <w:pStyle w:val="af2"/>
        <w:numPr>
          <w:ilvl w:val="0"/>
          <w:numId w:val="23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int get_second_gate(const Cluster&amp; me, const cluster&amp; you, const int banned) const;</w:t>
      </w:r>
    </w:p>
    <w:p w14:paraId="1DDF9A1C" w14:textId="20975B05" w:rsidR="00CA6F1B" w:rsidRPr="00CA6F1B" w:rsidRDefault="00CA6F1B" w:rsidP="00CA6F1B">
      <w:pPr>
        <w:pStyle w:val="af2"/>
        <w:numPr>
          <w:ilvl w:val="0"/>
          <w:numId w:val="23"/>
        </w:numPr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클러스터와 다른 클러스터간의 두번째로 가까운 점 구하기</w:t>
      </w:r>
    </w:p>
    <w:sectPr w:rsidR="00CA6F1B" w:rsidRPr="00CA6F1B" w:rsidSect="00291A0C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043C4" w14:textId="77777777" w:rsidR="00794BF9" w:rsidRDefault="00794BF9" w:rsidP="00CB0F32">
      <w:pPr>
        <w:spacing w:after="0" w:line="240" w:lineRule="auto"/>
      </w:pPr>
      <w:r>
        <w:separator/>
      </w:r>
    </w:p>
  </w:endnote>
  <w:endnote w:type="continuationSeparator" w:id="0">
    <w:p w14:paraId="3D8A135D" w14:textId="77777777" w:rsidR="00794BF9" w:rsidRDefault="00794BF9" w:rsidP="00CB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2226330"/>
      <w:docPartObj>
        <w:docPartGallery w:val="Page Numbers (Bottom of Page)"/>
        <w:docPartUnique/>
      </w:docPartObj>
    </w:sdtPr>
    <w:sdtEndPr/>
    <w:sdtContent>
      <w:p w14:paraId="36C11FF3" w14:textId="7EB01A46" w:rsidR="00291A0C" w:rsidRDefault="00291A0C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30C015E" w14:textId="42F5750A" w:rsidR="00291A0C" w:rsidRDefault="00291A0C" w:rsidP="00291A0C">
    <w:pPr>
      <w:pStyle w:val="af7"/>
      <w:tabs>
        <w:tab w:val="clear" w:pos="4513"/>
        <w:tab w:val="clear" w:pos="9026"/>
        <w:tab w:val="left" w:pos="679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4807C" w14:textId="77777777" w:rsidR="00794BF9" w:rsidRDefault="00794BF9" w:rsidP="00CB0F32">
      <w:pPr>
        <w:spacing w:after="0" w:line="240" w:lineRule="auto"/>
      </w:pPr>
      <w:r>
        <w:separator/>
      </w:r>
    </w:p>
  </w:footnote>
  <w:footnote w:type="continuationSeparator" w:id="0">
    <w:p w14:paraId="2F0009DE" w14:textId="77777777" w:rsidR="00794BF9" w:rsidRDefault="00794BF9" w:rsidP="00CB0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771B"/>
    <w:multiLevelType w:val="hybridMultilevel"/>
    <w:tmpl w:val="558E799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6A168B"/>
    <w:multiLevelType w:val="hybridMultilevel"/>
    <w:tmpl w:val="2B56D3BA"/>
    <w:lvl w:ilvl="0" w:tplc="C2BC3DB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7FC7D8A"/>
    <w:multiLevelType w:val="hybridMultilevel"/>
    <w:tmpl w:val="E4504F3E"/>
    <w:lvl w:ilvl="0" w:tplc="B0589378">
      <w:start w:val="5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9A04A1"/>
    <w:multiLevelType w:val="hybridMultilevel"/>
    <w:tmpl w:val="0908DDE4"/>
    <w:lvl w:ilvl="0" w:tplc="8258D648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1B1B0B"/>
    <w:multiLevelType w:val="hybridMultilevel"/>
    <w:tmpl w:val="5AEA2D4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9E4F04"/>
    <w:multiLevelType w:val="hybridMultilevel"/>
    <w:tmpl w:val="19BE13CA"/>
    <w:lvl w:ilvl="0" w:tplc="04090009">
      <w:start w:val="1"/>
      <w:numFmt w:val="bullet"/>
      <w:lvlText w:val=""/>
      <w:lvlJc w:val="left"/>
      <w:pPr>
        <w:ind w:left="88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2" w:hanging="40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4F8148E"/>
    <w:multiLevelType w:val="hybridMultilevel"/>
    <w:tmpl w:val="BAF02CF4"/>
    <w:lvl w:ilvl="0" w:tplc="BB180EE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A890496"/>
    <w:multiLevelType w:val="hybridMultilevel"/>
    <w:tmpl w:val="74B8561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DB51B0"/>
    <w:multiLevelType w:val="multilevel"/>
    <w:tmpl w:val="3FC4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A6A70"/>
    <w:multiLevelType w:val="hybridMultilevel"/>
    <w:tmpl w:val="FC84FC16"/>
    <w:lvl w:ilvl="0" w:tplc="19D2D5F6">
      <w:start w:val="5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39214CE"/>
    <w:multiLevelType w:val="hybridMultilevel"/>
    <w:tmpl w:val="9ECA2FE8"/>
    <w:lvl w:ilvl="0" w:tplc="566E40D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  <w:b w:val="0"/>
        <w:i w:val="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5E9733E"/>
    <w:multiLevelType w:val="hybridMultilevel"/>
    <w:tmpl w:val="A5AE91D0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C747E25"/>
    <w:multiLevelType w:val="hybridMultilevel"/>
    <w:tmpl w:val="49D6E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63816DF"/>
    <w:multiLevelType w:val="hybridMultilevel"/>
    <w:tmpl w:val="572E1912"/>
    <w:lvl w:ilvl="0" w:tplc="6464D4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A8D2BFE"/>
    <w:multiLevelType w:val="hybridMultilevel"/>
    <w:tmpl w:val="C246A3C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18A275D"/>
    <w:multiLevelType w:val="hybridMultilevel"/>
    <w:tmpl w:val="11926022"/>
    <w:lvl w:ilvl="0" w:tplc="AE8001D8">
      <w:start w:val="1"/>
      <w:numFmt w:val="decimal"/>
      <w:lvlText w:val="%1."/>
      <w:lvlJc w:val="left"/>
      <w:pPr>
        <w:ind w:left="1120" w:hanging="360"/>
      </w:pPr>
      <w:rPr>
        <w:rFonts w:hint="default"/>
        <w:b w:val="0"/>
        <w:i w:val="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6E312155"/>
    <w:multiLevelType w:val="hybridMultilevel"/>
    <w:tmpl w:val="D45EA5D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2DE0C62"/>
    <w:multiLevelType w:val="hybridMultilevel"/>
    <w:tmpl w:val="4FA611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56623742">
    <w:abstractNumId w:val="6"/>
  </w:num>
  <w:num w:numId="2" w16cid:durableId="6661368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33915660">
    <w:abstractNumId w:val="6"/>
  </w:num>
  <w:num w:numId="4" w16cid:durableId="179010617">
    <w:abstractNumId w:val="6"/>
  </w:num>
  <w:num w:numId="5" w16cid:durableId="343434056">
    <w:abstractNumId w:val="6"/>
  </w:num>
  <w:num w:numId="6" w16cid:durableId="650672469">
    <w:abstractNumId w:val="6"/>
  </w:num>
  <w:num w:numId="7" w16cid:durableId="61343187">
    <w:abstractNumId w:val="6"/>
  </w:num>
  <w:num w:numId="8" w16cid:durableId="2140876831">
    <w:abstractNumId w:val="6"/>
  </w:num>
  <w:num w:numId="9" w16cid:durableId="1476944302">
    <w:abstractNumId w:val="6"/>
  </w:num>
  <w:num w:numId="10" w16cid:durableId="1379745317">
    <w:abstractNumId w:val="6"/>
  </w:num>
  <w:num w:numId="11" w16cid:durableId="396320397">
    <w:abstractNumId w:val="6"/>
  </w:num>
  <w:num w:numId="12" w16cid:durableId="337974772">
    <w:abstractNumId w:val="6"/>
  </w:num>
  <w:num w:numId="13" w16cid:durableId="682782833">
    <w:abstractNumId w:val="5"/>
  </w:num>
  <w:num w:numId="14" w16cid:durableId="1783375751">
    <w:abstractNumId w:val="12"/>
  </w:num>
  <w:num w:numId="15" w16cid:durableId="718822737">
    <w:abstractNumId w:val="0"/>
  </w:num>
  <w:num w:numId="16" w16cid:durableId="1259480913">
    <w:abstractNumId w:val="17"/>
  </w:num>
  <w:num w:numId="17" w16cid:durableId="580453639">
    <w:abstractNumId w:val="15"/>
  </w:num>
  <w:num w:numId="18" w16cid:durableId="1044522079">
    <w:abstractNumId w:val="13"/>
  </w:num>
  <w:num w:numId="19" w16cid:durableId="1599829664">
    <w:abstractNumId w:val="8"/>
  </w:num>
  <w:num w:numId="20" w16cid:durableId="750739807">
    <w:abstractNumId w:val="4"/>
  </w:num>
  <w:num w:numId="21" w16cid:durableId="830684273">
    <w:abstractNumId w:val="18"/>
  </w:num>
  <w:num w:numId="22" w16cid:durableId="1953971861">
    <w:abstractNumId w:val="10"/>
  </w:num>
  <w:num w:numId="23" w16cid:durableId="2141340728">
    <w:abstractNumId w:val="2"/>
  </w:num>
  <w:num w:numId="24" w16cid:durableId="155655625">
    <w:abstractNumId w:val="9"/>
  </w:num>
  <w:num w:numId="25" w16cid:durableId="2098625336">
    <w:abstractNumId w:val="1"/>
  </w:num>
  <w:num w:numId="26" w16cid:durableId="578247414">
    <w:abstractNumId w:val="16"/>
  </w:num>
  <w:num w:numId="27" w16cid:durableId="2055347295">
    <w:abstractNumId w:val="14"/>
  </w:num>
  <w:num w:numId="28" w16cid:durableId="145050737">
    <w:abstractNumId w:val="7"/>
  </w:num>
  <w:num w:numId="29" w16cid:durableId="1591544429">
    <w:abstractNumId w:val="11"/>
  </w:num>
  <w:num w:numId="30" w16cid:durableId="4351730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59F"/>
    <w:rsid w:val="000066A7"/>
    <w:rsid w:val="00012EB1"/>
    <w:rsid w:val="00022B67"/>
    <w:rsid w:val="00032DE5"/>
    <w:rsid w:val="00036C4D"/>
    <w:rsid w:val="00040FC1"/>
    <w:rsid w:val="000576A2"/>
    <w:rsid w:val="0006615D"/>
    <w:rsid w:val="00077EB8"/>
    <w:rsid w:val="00081CE0"/>
    <w:rsid w:val="00082517"/>
    <w:rsid w:val="00094F85"/>
    <w:rsid w:val="000A1410"/>
    <w:rsid w:val="000A5E71"/>
    <w:rsid w:val="000A6EDC"/>
    <w:rsid w:val="000B24ED"/>
    <w:rsid w:val="000B70EC"/>
    <w:rsid w:val="000C1C10"/>
    <w:rsid w:val="000C56AC"/>
    <w:rsid w:val="000D426D"/>
    <w:rsid w:val="000E418E"/>
    <w:rsid w:val="00156206"/>
    <w:rsid w:val="00160DCD"/>
    <w:rsid w:val="00185378"/>
    <w:rsid w:val="001D3372"/>
    <w:rsid w:val="001E67EC"/>
    <w:rsid w:val="00201CC3"/>
    <w:rsid w:val="00203422"/>
    <w:rsid w:val="002064E4"/>
    <w:rsid w:val="0021618D"/>
    <w:rsid w:val="00224D25"/>
    <w:rsid w:val="002368BD"/>
    <w:rsid w:val="00240044"/>
    <w:rsid w:val="00241588"/>
    <w:rsid w:val="00245DEE"/>
    <w:rsid w:val="002550B8"/>
    <w:rsid w:val="00273C91"/>
    <w:rsid w:val="00280003"/>
    <w:rsid w:val="0028024E"/>
    <w:rsid w:val="002838E6"/>
    <w:rsid w:val="00285626"/>
    <w:rsid w:val="00291A0C"/>
    <w:rsid w:val="00293899"/>
    <w:rsid w:val="002A5A44"/>
    <w:rsid w:val="002D7473"/>
    <w:rsid w:val="002E3FE6"/>
    <w:rsid w:val="002F0C87"/>
    <w:rsid w:val="002F4F06"/>
    <w:rsid w:val="00326C27"/>
    <w:rsid w:val="00341FB6"/>
    <w:rsid w:val="00355B22"/>
    <w:rsid w:val="00362947"/>
    <w:rsid w:val="00374801"/>
    <w:rsid w:val="00374DF0"/>
    <w:rsid w:val="00375796"/>
    <w:rsid w:val="00387D1F"/>
    <w:rsid w:val="0039570D"/>
    <w:rsid w:val="003A4A46"/>
    <w:rsid w:val="003A4C5A"/>
    <w:rsid w:val="003A6344"/>
    <w:rsid w:val="003B1AAF"/>
    <w:rsid w:val="003D702E"/>
    <w:rsid w:val="003E1325"/>
    <w:rsid w:val="003E2A5E"/>
    <w:rsid w:val="003F3872"/>
    <w:rsid w:val="004008F9"/>
    <w:rsid w:val="004036DC"/>
    <w:rsid w:val="0040752A"/>
    <w:rsid w:val="004100E3"/>
    <w:rsid w:val="00430860"/>
    <w:rsid w:val="00447A1C"/>
    <w:rsid w:val="004618D1"/>
    <w:rsid w:val="0048254C"/>
    <w:rsid w:val="00482CD3"/>
    <w:rsid w:val="00487BCC"/>
    <w:rsid w:val="004A058E"/>
    <w:rsid w:val="004A3997"/>
    <w:rsid w:val="004B2EE0"/>
    <w:rsid w:val="004B3281"/>
    <w:rsid w:val="004B3BE5"/>
    <w:rsid w:val="004C4035"/>
    <w:rsid w:val="004E2B6F"/>
    <w:rsid w:val="004F2030"/>
    <w:rsid w:val="005004B3"/>
    <w:rsid w:val="0050782D"/>
    <w:rsid w:val="0051465C"/>
    <w:rsid w:val="00515E1F"/>
    <w:rsid w:val="00520709"/>
    <w:rsid w:val="005211A4"/>
    <w:rsid w:val="005239D4"/>
    <w:rsid w:val="00536566"/>
    <w:rsid w:val="00542C56"/>
    <w:rsid w:val="005542B0"/>
    <w:rsid w:val="00554876"/>
    <w:rsid w:val="0057275B"/>
    <w:rsid w:val="00580460"/>
    <w:rsid w:val="005A0068"/>
    <w:rsid w:val="005B6E74"/>
    <w:rsid w:val="005C0926"/>
    <w:rsid w:val="005C394C"/>
    <w:rsid w:val="005D0597"/>
    <w:rsid w:val="005D3B08"/>
    <w:rsid w:val="005E2225"/>
    <w:rsid w:val="00600352"/>
    <w:rsid w:val="006056E6"/>
    <w:rsid w:val="00614B8C"/>
    <w:rsid w:val="0061738B"/>
    <w:rsid w:val="00622C88"/>
    <w:rsid w:val="006234D3"/>
    <w:rsid w:val="00625B7F"/>
    <w:rsid w:val="0063637A"/>
    <w:rsid w:val="006372E0"/>
    <w:rsid w:val="00643426"/>
    <w:rsid w:val="00653120"/>
    <w:rsid w:val="00685E9E"/>
    <w:rsid w:val="00685F11"/>
    <w:rsid w:val="006867E7"/>
    <w:rsid w:val="006868C0"/>
    <w:rsid w:val="006A169A"/>
    <w:rsid w:val="006A56E0"/>
    <w:rsid w:val="006C6801"/>
    <w:rsid w:val="006D1EE5"/>
    <w:rsid w:val="006D4B5F"/>
    <w:rsid w:val="006E0249"/>
    <w:rsid w:val="006E5590"/>
    <w:rsid w:val="006E6E96"/>
    <w:rsid w:val="006F07FD"/>
    <w:rsid w:val="006F4F5A"/>
    <w:rsid w:val="006F6907"/>
    <w:rsid w:val="007047DF"/>
    <w:rsid w:val="007124EA"/>
    <w:rsid w:val="0075197B"/>
    <w:rsid w:val="007540ED"/>
    <w:rsid w:val="00773FD4"/>
    <w:rsid w:val="00775CBA"/>
    <w:rsid w:val="00794BF9"/>
    <w:rsid w:val="007B2072"/>
    <w:rsid w:val="007C7E06"/>
    <w:rsid w:val="007C7E8D"/>
    <w:rsid w:val="007D1589"/>
    <w:rsid w:val="007E5E80"/>
    <w:rsid w:val="007F4304"/>
    <w:rsid w:val="007F58B0"/>
    <w:rsid w:val="00807C8B"/>
    <w:rsid w:val="00835066"/>
    <w:rsid w:val="00836AEB"/>
    <w:rsid w:val="00842902"/>
    <w:rsid w:val="00847550"/>
    <w:rsid w:val="00856775"/>
    <w:rsid w:val="008572DE"/>
    <w:rsid w:val="00862323"/>
    <w:rsid w:val="00862616"/>
    <w:rsid w:val="00863204"/>
    <w:rsid w:val="008665A6"/>
    <w:rsid w:val="00886448"/>
    <w:rsid w:val="0089094B"/>
    <w:rsid w:val="008946D2"/>
    <w:rsid w:val="00895340"/>
    <w:rsid w:val="008B1646"/>
    <w:rsid w:val="008C0A05"/>
    <w:rsid w:val="008C767F"/>
    <w:rsid w:val="008F10BB"/>
    <w:rsid w:val="009012B2"/>
    <w:rsid w:val="00927995"/>
    <w:rsid w:val="00961EE8"/>
    <w:rsid w:val="009755F3"/>
    <w:rsid w:val="0098009C"/>
    <w:rsid w:val="00985BD2"/>
    <w:rsid w:val="009A0162"/>
    <w:rsid w:val="009B0FF6"/>
    <w:rsid w:val="009B1162"/>
    <w:rsid w:val="009D47D8"/>
    <w:rsid w:val="009D7B98"/>
    <w:rsid w:val="009F58D9"/>
    <w:rsid w:val="00A00D06"/>
    <w:rsid w:val="00A11E0B"/>
    <w:rsid w:val="00A15A9A"/>
    <w:rsid w:val="00A22C74"/>
    <w:rsid w:val="00A305DA"/>
    <w:rsid w:val="00A3071C"/>
    <w:rsid w:val="00A33F3F"/>
    <w:rsid w:val="00A34817"/>
    <w:rsid w:val="00A4455D"/>
    <w:rsid w:val="00A458DE"/>
    <w:rsid w:val="00A51E77"/>
    <w:rsid w:val="00A53581"/>
    <w:rsid w:val="00A55ECE"/>
    <w:rsid w:val="00A61DAE"/>
    <w:rsid w:val="00A643E1"/>
    <w:rsid w:val="00A66A31"/>
    <w:rsid w:val="00A711A7"/>
    <w:rsid w:val="00A729E2"/>
    <w:rsid w:val="00A7604D"/>
    <w:rsid w:val="00A76970"/>
    <w:rsid w:val="00A80797"/>
    <w:rsid w:val="00A87BE1"/>
    <w:rsid w:val="00A91297"/>
    <w:rsid w:val="00A939A2"/>
    <w:rsid w:val="00AA54BA"/>
    <w:rsid w:val="00AC2735"/>
    <w:rsid w:val="00AC48AC"/>
    <w:rsid w:val="00AF2337"/>
    <w:rsid w:val="00AF7DE1"/>
    <w:rsid w:val="00B06749"/>
    <w:rsid w:val="00B0702F"/>
    <w:rsid w:val="00B07AC5"/>
    <w:rsid w:val="00B17638"/>
    <w:rsid w:val="00B17C74"/>
    <w:rsid w:val="00B203CF"/>
    <w:rsid w:val="00B305AB"/>
    <w:rsid w:val="00B358CE"/>
    <w:rsid w:val="00B359EA"/>
    <w:rsid w:val="00B51D8B"/>
    <w:rsid w:val="00B5692D"/>
    <w:rsid w:val="00B71BF0"/>
    <w:rsid w:val="00B775AC"/>
    <w:rsid w:val="00B86BB1"/>
    <w:rsid w:val="00BA0BDF"/>
    <w:rsid w:val="00BB63E2"/>
    <w:rsid w:val="00BD7A49"/>
    <w:rsid w:val="00BE51BD"/>
    <w:rsid w:val="00BE7B43"/>
    <w:rsid w:val="00BE7EFA"/>
    <w:rsid w:val="00BF68F4"/>
    <w:rsid w:val="00C0558C"/>
    <w:rsid w:val="00C42147"/>
    <w:rsid w:val="00C42416"/>
    <w:rsid w:val="00C45DAF"/>
    <w:rsid w:val="00C47AF4"/>
    <w:rsid w:val="00C67BD7"/>
    <w:rsid w:val="00C8059F"/>
    <w:rsid w:val="00C96ED8"/>
    <w:rsid w:val="00CA51FB"/>
    <w:rsid w:val="00CA5384"/>
    <w:rsid w:val="00CA6F1B"/>
    <w:rsid w:val="00CB0F32"/>
    <w:rsid w:val="00CB3730"/>
    <w:rsid w:val="00CB4391"/>
    <w:rsid w:val="00CB56C5"/>
    <w:rsid w:val="00CB7C63"/>
    <w:rsid w:val="00CC5F3D"/>
    <w:rsid w:val="00CF60B7"/>
    <w:rsid w:val="00D03B35"/>
    <w:rsid w:val="00D10BC3"/>
    <w:rsid w:val="00D24E84"/>
    <w:rsid w:val="00D255EA"/>
    <w:rsid w:val="00D472FA"/>
    <w:rsid w:val="00D47A97"/>
    <w:rsid w:val="00D50521"/>
    <w:rsid w:val="00D525E9"/>
    <w:rsid w:val="00D54B15"/>
    <w:rsid w:val="00D55B76"/>
    <w:rsid w:val="00D62424"/>
    <w:rsid w:val="00D72DE5"/>
    <w:rsid w:val="00D7351A"/>
    <w:rsid w:val="00D76628"/>
    <w:rsid w:val="00D80692"/>
    <w:rsid w:val="00D9769B"/>
    <w:rsid w:val="00DA01ED"/>
    <w:rsid w:val="00DA2268"/>
    <w:rsid w:val="00DB24BD"/>
    <w:rsid w:val="00DC4439"/>
    <w:rsid w:val="00DC780C"/>
    <w:rsid w:val="00DD69C4"/>
    <w:rsid w:val="00DE4B39"/>
    <w:rsid w:val="00DF7F27"/>
    <w:rsid w:val="00E00022"/>
    <w:rsid w:val="00E1003D"/>
    <w:rsid w:val="00E1634E"/>
    <w:rsid w:val="00E27E70"/>
    <w:rsid w:val="00E31231"/>
    <w:rsid w:val="00E370B8"/>
    <w:rsid w:val="00E474D5"/>
    <w:rsid w:val="00E57F0F"/>
    <w:rsid w:val="00E60459"/>
    <w:rsid w:val="00E604EF"/>
    <w:rsid w:val="00E7347C"/>
    <w:rsid w:val="00E750F2"/>
    <w:rsid w:val="00E76963"/>
    <w:rsid w:val="00E80F2D"/>
    <w:rsid w:val="00E82F88"/>
    <w:rsid w:val="00E9191D"/>
    <w:rsid w:val="00E9465A"/>
    <w:rsid w:val="00E964F0"/>
    <w:rsid w:val="00EC26B9"/>
    <w:rsid w:val="00ED159E"/>
    <w:rsid w:val="00EE5154"/>
    <w:rsid w:val="00EE7200"/>
    <w:rsid w:val="00EE7554"/>
    <w:rsid w:val="00EF22DD"/>
    <w:rsid w:val="00EF6DB4"/>
    <w:rsid w:val="00F06C68"/>
    <w:rsid w:val="00F21B71"/>
    <w:rsid w:val="00F327AC"/>
    <w:rsid w:val="00F365FE"/>
    <w:rsid w:val="00F3748E"/>
    <w:rsid w:val="00F62797"/>
    <w:rsid w:val="00F657F5"/>
    <w:rsid w:val="00F83979"/>
    <w:rsid w:val="00F92581"/>
    <w:rsid w:val="00FB748C"/>
    <w:rsid w:val="00FC2194"/>
    <w:rsid w:val="00FD501F"/>
    <w:rsid w:val="00FD7CC7"/>
    <w:rsid w:val="00FE11BC"/>
    <w:rsid w:val="00FF1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0C12F"/>
  <w15:docId w15:val="{70B82B45-54F1-4EFD-9439-5DA2A033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2DD"/>
    <w:rPr>
      <w:rFonts w:ascii="맑은 고딕" w:eastAsia="맑은 고딕" w:hAnsi="맑은 고딕" w:cs="맑은 고딕"/>
    </w:rPr>
  </w:style>
  <w:style w:type="paragraph" w:styleId="1">
    <w:name w:val="heading 1"/>
    <w:basedOn w:val="a"/>
    <w:next w:val="a"/>
    <w:link w:val="1Char"/>
    <w:uiPriority w:val="9"/>
    <w:qFormat/>
    <w:rsid w:val="00EF22D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22DD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5384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5384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5384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5384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5384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5384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5384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22DD"/>
    <w:pPr>
      <w:spacing w:after="0" w:line="240" w:lineRule="auto"/>
      <w:contextualSpacing/>
    </w:pPr>
    <w:rPr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F22DD"/>
    <w:rPr>
      <w:rFonts w:ascii="맑은 고딕" w:eastAsia="맑은 고딕" w:hAnsi="맑은 고딕" w:cs="맑은 고딕"/>
      <w:color w:val="000000" w:themeColor="text1"/>
      <w:sz w:val="56"/>
      <w:szCs w:val="56"/>
    </w:rPr>
  </w:style>
  <w:style w:type="paragraph" w:customStyle="1" w:styleId="a4">
    <w:name w:val="부제목"/>
    <w:basedOn w:val="a"/>
    <w:next w:val="a"/>
    <w:link w:val="a5"/>
    <w:uiPriority w:val="11"/>
    <w:qFormat/>
    <w:rsid w:val="00CA538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5">
    <w:name w:val="부제목 문자"/>
    <w:basedOn w:val="a0"/>
    <w:link w:val="a4"/>
    <w:uiPriority w:val="11"/>
    <w:rsid w:val="00CA5384"/>
    <w:rPr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EF22DD"/>
    <w:rPr>
      <w:rFonts w:ascii="맑은 고딕" w:eastAsia="맑은 고딕" w:hAnsi="맑은 고딕" w:cs="맑은 고딕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EF22DD"/>
    <w:rPr>
      <w:rFonts w:ascii="맑은 고딕" w:eastAsia="맑은 고딕" w:hAnsi="맑은 고딕" w:cs="맑은 고딕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A538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sid w:val="00CA538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A5384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CA5384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CA53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CA53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CA53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6">
    <w:name w:val="Subtle Emphasis"/>
    <w:basedOn w:val="a0"/>
    <w:uiPriority w:val="19"/>
    <w:qFormat/>
    <w:rsid w:val="00EF22DD"/>
    <w:rPr>
      <w:rFonts w:ascii="맑은 고딕" w:eastAsia="맑은 고딕" w:hAnsi="맑은 고딕" w:cs="맑은 고딕"/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EF22DD"/>
    <w:rPr>
      <w:rFonts w:ascii="맑은 고딕" w:eastAsia="맑은 고딕" w:hAnsi="맑은 고딕" w:cs="맑은 고딕"/>
      <w:i/>
      <w:iCs/>
      <w:color w:val="auto"/>
    </w:rPr>
  </w:style>
  <w:style w:type="character" w:styleId="a8">
    <w:name w:val="Intense Emphasis"/>
    <w:basedOn w:val="a0"/>
    <w:uiPriority w:val="21"/>
    <w:qFormat/>
    <w:rsid w:val="00EF22DD"/>
    <w:rPr>
      <w:rFonts w:ascii="맑은 고딕" w:eastAsia="맑은 고딕" w:hAnsi="맑은 고딕" w:cs="맑은 고딕"/>
      <w:b/>
      <w:bCs/>
      <w:i/>
      <w:iCs/>
      <w:caps/>
    </w:rPr>
  </w:style>
  <w:style w:type="character" w:styleId="a9">
    <w:name w:val="Strong"/>
    <w:basedOn w:val="a0"/>
    <w:uiPriority w:val="22"/>
    <w:qFormat/>
    <w:rsid w:val="00EF22DD"/>
    <w:rPr>
      <w:rFonts w:ascii="맑은 고딕" w:eastAsia="맑은 고딕" w:hAnsi="맑은 고딕" w:cs="맑은 고딕"/>
      <w:b/>
      <w:bCs/>
      <w:color w:val="000000" w:themeColor="text1"/>
    </w:rPr>
  </w:style>
  <w:style w:type="paragraph" w:styleId="aa">
    <w:name w:val="Quote"/>
    <w:basedOn w:val="a"/>
    <w:next w:val="a"/>
    <w:link w:val="Char0"/>
    <w:uiPriority w:val="29"/>
    <w:qFormat/>
    <w:rsid w:val="00CA538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0">
    <w:name w:val="인용 Char"/>
    <w:basedOn w:val="a0"/>
    <w:link w:val="aa"/>
    <w:uiPriority w:val="29"/>
    <w:rsid w:val="00CA5384"/>
    <w:rPr>
      <w:i/>
      <w:iCs/>
      <w:color w:val="000000" w:themeColor="text1"/>
    </w:rPr>
  </w:style>
  <w:style w:type="paragraph" w:styleId="ab">
    <w:name w:val="Intense Quote"/>
    <w:basedOn w:val="a"/>
    <w:next w:val="a"/>
    <w:link w:val="Char1"/>
    <w:uiPriority w:val="30"/>
    <w:qFormat/>
    <w:rsid w:val="00CA538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1">
    <w:name w:val="강한 인용 Char"/>
    <w:basedOn w:val="a0"/>
    <w:link w:val="ab"/>
    <w:uiPriority w:val="30"/>
    <w:rsid w:val="00CA5384"/>
    <w:rPr>
      <w:color w:val="000000" w:themeColor="text1"/>
      <w:shd w:val="clear" w:color="auto" w:fill="F2F2F2" w:themeFill="background1" w:themeFillShade="F2"/>
    </w:rPr>
  </w:style>
  <w:style w:type="character" w:styleId="ac">
    <w:name w:val="Subtle Reference"/>
    <w:basedOn w:val="a0"/>
    <w:uiPriority w:val="31"/>
    <w:qFormat/>
    <w:rsid w:val="00EF22DD"/>
    <w:rPr>
      <w:rFonts w:ascii="맑은 고딕" w:eastAsia="맑은 고딕" w:hAnsi="맑은 고딕" w:cs="맑은 고딕"/>
      <w:smallCaps/>
      <w:color w:val="404040" w:themeColor="text1" w:themeTint="BF"/>
      <w:u w:val="single" w:color="7F7F7F" w:themeColor="text1" w:themeTint="80"/>
    </w:rPr>
  </w:style>
  <w:style w:type="character" w:styleId="ad">
    <w:name w:val="Intense Reference"/>
    <w:basedOn w:val="a0"/>
    <w:uiPriority w:val="32"/>
    <w:qFormat/>
    <w:rsid w:val="00EF22DD"/>
    <w:rPr>
      <w:rFonts w:ascii="맑은 고딕" w:eastAsia="맑은 고딕" w:hAnsi="맑은 고딕" w:cs="맑은 고딕"/>
      <w:b/>
      <w:bCs/>
      <w:smallCaps/>
      <w:u w:val="single"/>
    </w:rPr>
  </w:style>
  <w:style w:type="character" w:styleId="ae">
    <w:name w:val="Book Title"/>
    <w:basedOn w:val="a0"/>
    <w:uiPriority w:val="33"/>
    <w:qFormat/>
    <w:rsid w:val="00EF22DD"/>
    <w:rPr>
      <w:rFonts w:ascii="맑은 고딕" w:eastAsia="맑은 고딕" w:hAnsi="맑은 고딕" w:cs="맑은 고딕"/>
      <w:b w:val="0"/>
      <w:bCs w:val="0"/>
      <w:smallCaps/>
      <w:spacing w:val="5"/>
    </w:rPr>
  </w:style>
  <w:style w:type="paragraph" w:customStyle="1" w:styleId="af">
    <w:name w:val="설명"/>
    <w:basedOn w:val="a"/>
    <w:next w:val="a"/>
    <w:uiPriority w:val="35"/>
    <w:semiHidden/>
    <w:unhideWhenUsed/>
    <w:qFormat/>
    <w:rsid w:val="00CA5384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af0">
    <w:name w:val="목차 제목"/>
    <w:basedOn w:val="1"/>
    <w:next w:val="a"/>
    <w:uiPriority w:val="39"/>
    <w:semiHidden/>
    <w:unhideWhenUsed/>
    <w:qFormat/>
    <w:rsid w:val="00CA5384"/>
    <w:pPr>
      <w:outlineLvl w:val="9"/>
    </w:pPr>
  </w:style>
  <w:style w:type="paragraph" w:styleId="af1">
    <w:name w:val="No Spacing"/>
    <w:uiPriority w:val="1"/>
    <w:qFormat/>
    <w:rsid w:val="00EF22DD"/>
    <w:pPr>
      <w:spacing w:after="0" w:line="240" w:lineRule="auto"/>
    </w:pPr>
    <w:rPr>
      <w:rFonts w:ascii="맑은 고딕" w:eastAsia="맑은 고딕" w:hAnsi="맑은 고딕" w:cs="맑은 고딕"/>
    </w:rPr>
  </w:style>
  <w:style w:type="paragraph" w:styleId="af2">
    <w:name w:val="List Paragraph"/>
    <w:basedOn w:val="a"/>
    <w:uiPriority w:val="34"/>
    <w:qFormat/>
    <w:rsid w:val="00CA5384"/>
    <w:pPr>
      <w:ind w:left="720"/>
      <w:contextualSpacing/>
    </w:pPr>
  </w:style>
  <w:style w:type="paragraph" w:styleId="af3">
    <w:name w:val="Subtitle"/>
    <w:basedOn w:val="a"/>
    <w:next w:val="a"/>
    <w:link w:val="Char2"/>
    <w:uiPriority w:val="11"/>
    <w:qFormat/>
    <w:rsid w:val="00EF22DD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3"/>
    <w:uiPriority w:val="11"/>
    <w:rsid w:val="00EF22DD"/>
    <w:rPr>
      <w:rFonts w:ascii="맑은 고딕" w:eastAsia="맑은 고딕" w:hAnsi="맑은 고딕" w:cs="맑은 고딕"/>
      <w:sz w:val="24"/>
      <w:szCs w:val="24"/>
    </w:rPr>
  </w:style>
  <w:style w:type="paragraph" w:styleId="af4">
    <w:name w:val="Balloon Text"/>
    <w:basedOn w:val="a"/>
    <w:link w:val="Char3"/>
    <w:uiPriority w:val="99"/>
    <w:semiHidden/>
    <w:unhideWhenUsed/>
    <w:rsid w:val="00C805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4"/>
    <w:uiPriority w:val="99"/>
    <w:semiHidden/>
    <w:rsid w:val="00C8059F"/>
    <w:rPr>
      <w:rFonts w:asciiTheme="majorHAnsi" w:eastAsiaTheme="majorEastAsia" w:hAnsiTheme="majorHAnsi" w:cstheme="majorBidi"/>
      <w:sz w:val="18"/>
      <w:szCs w:val="18"/>
    </w:rPr>
  </w:style>
  <w:style w:type="table" w:styleId="af5">
    <w:name w:val="Table Grid"/>
    <w:basedOn w:val="a1"/>
    <w:uiPriority w:val="39"/>
    <w:rsid w:val="00E27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Char4"/>
    <w:uiPriority w:val="99"/>
    <w:unhideWhenUsed/>
    <w:rsid w:val="00CB0F3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6"/>
    <w:uiPriority w:val="99"/>
    <w:rsid w:val="00CB0F32"/>
    <w:rPr>
      <w:rFonts w:ascii="맑은 고딕" w:eastAsia="맑은 고딕" w:hAnsi="맑은 고딕" w:cs="맑은 고딕"/>
    </w:rPr>
  </w:style>
  <w:style w:type="paragraph" w:styleId="af7">
    <w:name w:val="footer"/>
    <w:basedOn w:val="a"/>
    <w:link w:val="Char5"/>
    <w:uiPriority w:val="99"/>
    <w:unhideWhenUsed/>
    <w:rsid w:val="00CB0F32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7"/>
    <w:uiPriority w:val="99"/>
    <w:rsid w:val="00CB0F32"/>
    <w:rPr>
      <w:rFonts w:ascii="맑은 고딕" w:eastAsia="맑은 고딕" w:hAnsi="맑은 고딕" w:cs="맑은 고딕"/>
    </w:rPr>
  </w:style>
  <w:style w:type="character" w:styleId="af8">
    <w:name w:val="Hyperlink"/>
    <w:basedOn w:val="a0"/>
    <w:uiPriority w:val="99"/>
    <w:unhideWhenUsed/>
    <w:rsid w:val="005211A4"/>
    <w:rPr>
      <w:color w:val="6B9F25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521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040597@nav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young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FD740D5-FE9D-4BEB-80E8-5055FD1344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있음).dotx</Template>
  <TotalTime>449</TotalTime>
  <Pages>11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Minyoung</dc:creator>
  <cp:lastModifiedBy>박진혁</cp:lastModifiedBy>
  <cp:revision>218</cp:revision>
  <dcterms:created xsi:type="dcterms:W3CDTF">2014-06-04T13:37:00Z</dcterms:created>
  <dcterms:modified xsi:type="dcterms:W3CDTF">2022-04-14T09:46:00Z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